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1E4C0" w14:textId="77777777" w:rsidR="00CF7DE5" w:rsidRDefault="00CF7DE5">
      <w:r>
        <w:rPr>
          <w:noProof/>
        </w:rPr>
        <w:drawing>
          <wp:inline distT="0" distB="0" distL="0" distR="0" wp14:anchorId="47E8CD8F" wp14:editId="4922B03B">
            <wp:extent cx="3105150" cy="844296"/>
            <wp:effectExtent l="0" t="0" r="0" b="0"/>
            <wp:docPr id="2051224441" name="Picture 1" descr="A purpl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24441" name="Picture 1" descr="A purple and black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9865" cy="851016"/>
                    </a:xfrm>
                    <a:prstGeom prst="rect">
                      <a:avLst/>
                    </a:prstGeom>
                  </pic:spPr>
                </pic:pic>
              </a:graphicData>
            </a:graphic>
          </wp:inline>
        </w:drawing>
      </w:r>
    </w:p>
    <w:p w14:paraId="3251695B" w14:textId="77777777" w:rsidR="006E5DAB" w:rsidRDefault="006E5DAB" w:rsidP="006E5DAB">
      <w:pPr>
        <w:pStyle w:val="Title"/>
        <w:rPr>
          <w:noProof/>
        </w:rPr>
      </w:pPr>
      <w:r w:rsidRPr="006E5DAB">
        <w:rPr>
          <w:noProof/>
        </w:rPr>
        <w:t>Updated Backlog &amp; Roadmap Report</w:t>
      </w:r>
    </w:p>
    <w:p w14:paraId="37B3ECFB" w14:textId="77777777" w:rsidR="006E5DAB" w:rsidRPr="006E5DAB" w:rsidRDefault="006E5DAB" w:rsidP="006E5DAB">
      <w:pPr>
        <w:pStyle w:val="Subtitle"/>
        <w:rPr>
          <w:noProof/>
        </w:rPr>
      </w:pPr>
      <w:r w:rsidRPr="006E5DAB">
        <w:rPr>
          <w:noProof/>
        </w:rPr>
        <w:t>SCDP - Synozur Consulting Delivery Platform</w:t>
      </w:r>
    </w:p>
    <w:p w14:paraId="7843A963" w14:textId="77777777" w:rsidR="006E5DAB" w:rsidRPr="006E5DAB" w:rsidRDefault="006E5DAB" w:rsidP="006E5DAB">
      <w:pPr>
        <w:rPr>
          <w:noProof/>
        </w:rPr>
      </w:pPr>
      <w:r w:rsidRPr="006E5DAB">
        <w:rPr>
          <w:b/>
          <w:bCs/>
          <w:noProof/>
        </w:rPr>
        <w:t>Generated:</w:t>
      </w:r>
      <w:r w:rsidRPr="006E5DAB">
        <w:rPr>
          <w:noProof/>
        </w:rPr>
        <w:t> September 19, 2025</w:t>
      </w:r>
      <w:r w:rsidRPr="006E5DAB">
        <w:rPr>
          <w:noProof/>
        </w:rPr>
        <w:br/>
      </w:r>
      <w:r w:rsidRPr="006E5DAB">
        <w:rPr>
          <w:b/>
          <w:bCs/>
          <w:noProof/>
        </w:rPr>
        <w:t>Version:</w:t>
      </w:r>
      <w:r w:rsidRPr="006E5DAB">
        <w:rPr>
          <w:noProof/>
        </w:rPr>
        <w:t> 2.1 - Updated Priorities with Enhanced Reporting</w:t>
      </w:r>
    </w:p>
    <w:p w14:paraId="56C6394B" w14:textId="77777777" w:rsidR="006E5DAB" w:rsidRPr="006E5DAB" w:rsidRDefault="006E5DAB" w:rsidP="006E5DAB">
      <w:pPr>
        <w:rPr>
          <w:noProof/>
        </w:rPr>
      </w:pPr>
      <w:r w:rsidRPr="006E5DAB">
        <w:rPr>
          <w:noProof/>
        </w:rPr>
        <w:pict w14:anchorId="0BFE55FF">
          <v:rect id="_x0000_i1151" style="width:0;height:.75pt" o:hralign="center" o:hrstd="t" o:hr="t" fillcolor="#a0a0a0" stroked="f"/>
        </w:pict>
      </w:r>
    </w:p>
    <w:p w14:paraId="0D90D5AE" w14:textId="77777777" w:rsidR="006E5DAB" w:rsidRPr="006E5DAB" w:rsidRDefault="006E5DAB" w:rsidP="006E5DAB">
      <w:pPr>
        <w:rPr>
          <w:noProof/>
        </w:rPr>
      </w:pPr>
      <w:r w:rsidRPr="006E5DAB">
        <w:rPr>
          <w:b/>
          <w:bCs/>
          <w:noProof/>
        </w:rPr>
        <w:t>EXECUTIVE SUMMARY</w:t>
      </w:r>
    </w:p>
    <w:p w14:paraId="0862291D" w14:textId="77777777" w:rsidR="006E5DAB" w:rsidRPr="006E5DAB" w:rsidRDefault="006E5DAB" w:rsidP="006E5DAB">
      <w:pPr>
        <w:rPr>
          <w:noProof/>
        </w:rPr>
      </w:pPr>
      <w:r w:rsidRPr="006E5DAB">
        <w:rPr>
          <w:noProof/>
        </w:rPr>
        <w:t>This document outlines the comprehensive backlog and roadmap for the SCDP (Synozur Consulting Delivery Platform). The platform is a business management application for consulting operations, handling project management, time tracking, billing, and invoicing. Recent feedback has prioritized development environment stability, expense module completion, mobile interfaces, strategic AI integration opportunities, and enhanced reporting capabilities.</w:t>
      </w:r>
    </w:p>
    <w:p w14:paraId="38CFFA27" w14:textId="77777777" w:rsidR="006E5DAB" w:rsidRPr="006E5DAB" w:rsidRDefault="006E5DAB" w:rsidP="006E5DAB">
      <w:pPr>
        <w:rPr>
          <w:noProof/>
        </w:rPr>
      </w:pPr>
      <w:r w:rsidRPr="006E5DAB">
        <w:rPr>
          <w:b/>
          <w:bCs/>
          <w:noProof/>
        </w:rPr>
        <w:t>Key Priority Shifts:</w:t>
      </w:r>
    </w:p>
    <w:p w14:paraId="1DBC81FD" w14:textId="77777777" w:rsidR="006E5DAB" w:rsidRPr="006E5DAB" w:rsidRDefault="006E5DAB" w:rsidP="006E5DAB">
      <w:pPr>
        <w:numPr>
          <w:ilvl w:val="0"/>
          <w:numId w:val="1"/>
        </w:numPr>
        <w:rPr>
          <w:noProof/>
        </w:rPr>
      </w:pPr>
      <w:r w:rsidRPr="006E5DAB">
        <w:rPr>
          <w:noProof/>
        </w:rPr>
        <w:t>Development environment stability is now top priority</w:t>
      </w:r>
    </w:p>
    <w:p w14:paraId="63D375E3" w14:textId="77777777" w:rsidR="006E5DAB" w:rsidRPr="006E5DAB" w:rsidRDefault="006E5DAB" w:rsidP="006E5DAB">
      <w:pPr>
        <w:numPr>
          <w:ilvl w:val="0"/>
          <w:numId w:val="1"/>
        </w:numPr>
        <w:rPr>
          <w:noProof/>
        </w:rPr>
      </w:pPr>
      <w:r w:rsidRPr="006E5DAB">
        <w:rPr>
          <w:noProof/>
        </w:rPr>
        <w:t>Expense module and mobile interfaces elevated to high priority</w:t>
      </w:r>
    </w:p>
    <w:p w14:paraId="425E8165" w14:textId="77777777" w:rsidR="006E5DAB" w:rsidRPr="006E5DAB" w:rsidRDefault="006E5DAB" w:rsidP="006E5DAB">
      <w:pPr>
        <w:numPr>
          <w:ilvl w:val="0"/>
          <w:numId w:val="1"/>
        </w:numPr>
        <w:rPr>
          <w:noProof/>
        </w:rPr>
      </w:pPr>
      <w:r w:rsidRPr="006E5DAB">
        <w:rPr>
          <w:noProof/>
        </w:rPr>
        <w:t>Enhanced reporting requirements for estimate vs actual analysis and annual invoice reporting</w:t>
      </w:r>
    </w:p>
    <w:p w14:paraId="3E96EA2A" w14:textId="77777777" w:rsidR="006E5DAB" w:rsidRPr="006E5DAB" w:rsidRDefault="006E5DAB" w:rsidP="006E5DAB">
      <w:pPr>
        <w:numPr>
          <w:ilvl w:val="0"/>
          <w:numId w:val="1"/>
        </w:numPr>
        <w:rPr>
          <w:noProof/>
        </w:rPr>
      </w:pPr>
      <w:r w:rsidRPr="006E5DAB">
        <w:rPr>
          <w:noProof/>
        </w:rPr>
        <w:t>Client portal deprioritized</w:t>
      </w:r>
    </w:p>
    <w:p w14:paraId="3EA22B5E" w14:textId="77777777" w:rsidR="006E5DAB" w:rsidRPr="006E5DAB" w:rsidRDefault="006E5DAB" w:rsidP="006E5DAB">
      <w:pPr>
        <w:numPr>
          <w:ilvl w:val="0"/>
          <w:numId w:val="1"/>
        </w:numPr>
        <w:rPr>
          <w:noProof/>
        </w:rPr>
      </w:pPr>
      <w:r w:rsidRPr="006E5DAB">
        <w:rPr>
          <w:noProof/>
        </w:rPr>
        <w:t>New focus on AI integration via GPT-5 and MCP server</w:t>
      </w:r>
    </w:p>
    <w:p w14:paraId="6E669461" w14:textId="77777777" w:rsidR="006E5DAB" w:rsidRPr="006E5DAB" w:rsidRDefault="006E5DAB" w:rsidP="006E5DAB">
      <w:pPr>
        <w:numPr>
          <w:ilvl w:val="0"/>
          <w:numId w:val="1"/>
        </w:numPr>
        <w:rPr>
          <w:noProof/>
        </w:rPr>
      </w:pPr>
      <w:r w:rsidRPr="006E5DAB">
        <w:rPr>
          <w:noProof/>
        </w:rPr>
        <w:t>MFA implementation moved to important priority</w:t>
      </w:r>
    </w:p>
    <w:p w14:paraId="70574845" w14:textId="747D7060" w:rsidR="006E5DAB" w:rsidRPr="006E5DAB" w:rsidRDefault="006E5DAB" w:rsidP="006E5DAB">
      <w:pPr>
        <w:numPr>
          <w:ilvl w:val="0"/>
          <w:numId w:val="1"/>
        </w:numPr>
        <w:rPr>
          <w:noProof/>
        </w:rPr>
      </w:pPr>
      <w:r w:rsidRPr="006E5DAB">
        <w:rPr>
          <w:noProof/>
        </w:rPr>
        <w:t xml:space="preserve">SharePoint </w:t>
      </w:r>
      <w:r w:rsidR="00714364">
        <w:rPr>
          <w:noProof/>
        </w:rPr>
        <w:t>Em</w:t>
      </w:r>
      <w:r w:rsidRPr="006E5DAB">
        <w:rPr>
          <w:noProof/>
        </w:rPr>
        <w:t>bedded file handling architecture documented for future</w:t>
      </w:r>
    </w:p>
    <w:p w14:paraId="5F7C62CB" w14:textId="77777777" w:rsidR="006E5DAB" w:rsidRPr="006E5DAB" w:rsidRDefault="006E5DAB" w:rsidP="006E5DAB">
      <w:pPr>
        <w:numPr>
          <w:ilvl w:val="0"/>
          <w:numId w:val="1"/>
        </w:numPr>
        <w:rPr>
          <w:noProof/>
        </w:rPr>
      </w:pPr>
      <w:r w:rsidRPr="006E5DAB">
        <w:rPr>
          <w:noProof/>
        </w:rPr>
        <w:t>Project and estimate templates identified as next year features</w:t>
      </w:r>
    </w:p>
    <w:p w14:paraId="41E6FCF5" w14:textId="77777777" w:rsidR="006E5DAB" w:rsidRPr="006E5DAB" w:rsidRDefault="006E5DAB" w:rsidP="006E5DAB">
      <w:pPr>
        <w:rPr>
          <w:noProof/>
        </w:rPr>
      </w:pPr>
      <w:r w:rsidRPr="006E5DAB">
        <w:rPr>
          <w:noProof/>
        </w:rPr>
        <w:pict w14:anchorId="3735DA06">
          <v:rect id="_x0000_i1152" style="width:0;height:.75pt" o:hralign="center" o:hrstd="t" o:hr="t" fillcolor="#a0a0a0" stroked="f"/>
        </w:pict>
      </w:r>
    </w:p>
    <w:p w14:paraId="55831C78"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CRITICAL - TOP PRIORITY</w:t>
      </w:r>
    </w:p>
    <w:p w14:paraId="21E7FCCA" w14:textId="77777777" w:rsidR="006E5DAB" w:rsidRPr="006E5DAB" w:rsidRDefault="006E5DAB" w:rsidP="006E5DAB">
      <w:pPr>
        <w:rPr>
          <w:noProof/>
        </w:rPr>
      </w:pPr>
      <w:r w:rsidRPr="006E5DAB">
        <w:rPr>
          <w:b/>
          <w:bCs/>
          <w:noProof/>
        </w:rPr>
        <w:lastRenderedPageBreak/>
        <w:t>1. Development Environment Fixes - IMMEDIATE</w:t>
      </w:r>
    </w:p>
    <w:p w14:paraId="5BD99903" w14:textId="77777777" w:rsidR="006E5DAB" w:rsidRPr="006E5DAB" w:rsidRDefault="006E5DAB" w:rsidP="006E5DAB">
      <w:pPr>
        <w:rPr>
          <w:noProof/>
        </w:rPr>
      </w:pPr>
      <w:r w:rsidRPr="006E5DAB">
        <w:rPr>
          <w:b/>
          <w:bCs/>
          <w:noProof/>
        </w:rPr>
        <w:t>Status:</w:t>
      </w:r>
      <w:r w:rsidRPr="006E5DAB">
        <w:rPr>
          <w:noProof/>
        </w:rPr>
        <w:t> Unknown issues preventing testing</w:t>
      </w:r>
      <w:r w:rsidRPr="006E5DAB">
        <w:rPr>
          <w:noProof/>
        </w:rPr>
        <w:br/>
      </w:r>
      <w:r w:rsidRPr="006E5DAB">
        <w:rPr>
          <w:b/>
          <w:bCs/>
          <w:noProof/>
        </w:rPr>
        <w:t>Impact:</w:t>
      </w:r>
      <w:r w:rsidRPr="006E5DAB">
        <w:rPr>
          <w:noProof/>
        </w:rPr>
        <w:t> Blocking all development and testing</w:t>
      </w:r>
    </w:p>
    <w:p w14:paraId="45CFFACE" w14:textId="77777777" w:rsidR="006E5DAB" w:rsidRPr="006E5DAB" w:rsidRDefault="006E5DAB" w:rsidP="006E5DAB">
      <w:pPr>
        <w:rPr>
          <w:noProof/>
        </w:rPr>
      </w:pPr>
      <w:r w:rsidRPr="006E5DAB">
        <w:rPr>
          <w:b/>
          <w:bCs/>
          <w:noProof/>
        </w:rPr>
        <w:t>Requirements:</w:t>
      </w:r>
    </w:p>
    <w:p w14:paraId="56D58E32" w14:textId="77777777" w:rsidR="006E5DAB" w:rsidRPr="006E5DAB" w:rsidRDefault="006E5DAB" w:rsidP="006E5DAB">
      <w:pPr>
        <w:numPr>
          <w:ilvl w:val="0"/>
          <w:numId w:val="2"/>
        </w:numPr>
        <w:rPr>
          <w:noProof/>
        </w:rPr>
      </w:pPr>
      <w:r w:rsidRPr="006E5DAB">
        <w:rPr>
          <w:noProof/>
        </w:rPr>
        <w:t>Investigate current startup failures</w:t>
      </w:r>
    </w:p>
    <w:p w14:paraId="59BCFA71" w14:textId="77777777" w:rsidR="006E5DAB" w:rsidRPr="006E5DAB" w:rsidRDefault="006E5DAB" w:rsidP="006E5DAB">
      <w:pPr>
        <w:numPr>
          <w:ilvl w:val="0"/>
          <w:numId w:val="2"/>
        </w:numPr>
        <w:rPr>
          <w:noProof/>
        </w:rPr>
      </w:pPr>
      <w:r w:rsidRPr="006E5DAB">
        <w:rPr>
          <w:noProof/>
        </w:rPr>
        <w:t>Fix any database connection issues</w:t>
      </w:r>
    </w:p>
    <w:p w14:paraId="41E09891" w14:textId="77777777" w:rsidR="006E5DAB" w:rsidRPr="006E5DAB" w:rsidRDefault="006E5DAB" w:rsidP="006E5DAB">
      <w:pPr>
        <w:numPr>
          <w:ilvl w:val="0"/>
          <w:numId w:val="2"/>
        </w:numPr>
        <w:rPr>
          <w:noProof/>
        </w:rPr>
      </w:pPr>
      <w:r w:rsidRPr="006E5DAB">
        <w:rPr>
          <w:noProof/>
        </w:rPr>
        <w:t>Resolve Vite development server problems</w:t>
      </w:r>
    </w:p>
    <w:p w14:paraId="6049D282" w14:textId="77777777" w:rsidR="006E5DAB" w:rsidRPr="006E5DAB" w:rsidRDefault="006E5DAB" w:rsidP="006E5DAB">
      <w:pPr>
        <w:numPr>
          <w:ilvl w:val="0"/>
          <w:numId w:val="2"/>
        </w:numPr>
        <w:rPr>
          <w:noProof/>
        </w:rPr>
      </w:pPr>
      <w:r w:rsidRPr="006E5DAB">
        <w:rPr>
          <w:noProof/>
        </w:rPr>
        <w:t>Ensure hot reload functionality works</w:t>
      </w:r>
    </w:p>
    <w:p w14:paraId="0B1DAB48" w14:textId="77777777" w:rsidR="006E5DAB" w:rsidRPr="006E5DAB" w:rsidRDefault="006E5DAB" w:rsidP="006E5DAB">
      <w:pPr>
        <w:numPr>
          <w:ilvl w:val="0"/>
          <w:numId w:val="2"/>
        </w:numPr>
        <w:rPr>
          <w:noProof/>
        </w:rPr>
      </w:pPr>
      <w:r w:rsidRPr="006E5DAB">
        <w:rPr>
          <w:noProof/>
        </w:rPr>
        <w:t>Verify all API endpoints are accessible</w:t>
      </w:r>
    </w:p>
    <w:p w14:paraId="0C40ABC5" w14:textId="77777777" w:rsidR="006E5DAB" w:rsidRPr="006E5DAB" w:rsidRDefault="006E5DAB" w:rsidP="006E5DAB">
      <w:pPr>
        <w:numPr>
          <w:ilvl w:val="0"/>
          <w:numId w:val="2"/>
        </w:numPr>
        <w:rPr>
          <w:noProof/>
        </w:rPr>
      </w:pPr>
      <w:r w:rsidRPr="006E5DAB">
        <w:rPr>
          <w:noProof/>
        </w:rPr>
        <w:t>Test end-to-end workflow functionality</w:t>
      </w:r>
    </w:p>
    <w:p w14:paraId="280A6A67" w14:textId="77777777" w:rsidR="006E5DAB" w:rsidRPr="006E5DAB" w:rsidRDefault="006E5DAB" w:rsidP="006E5DAB">
      <w:pPr>
        <w:rPr>
          <w:noProof/>
        </w:rPr>
      </w:pPr>
      <w:r w:rsidRPr="006E5DAB">
        <w:rPr>
          <w:b/>
          <w:bCs/>
          <w:noProof/>
        </w:rPr>
        <w:t>Success Criteria:</w:t>
      </w:r>
    </w:p>
    <w:p w14:paraId="32A0AFFC" w14:textId="77777777" w:rsidR="006E5DAB" w:rsidRPr="006E5DAB" w:rsidRDefault="006E5DAB" w:rsidP="006E5DAB">
      <w:pPr>
        <w:numPr>
          <w:ilvl w:val="0"/>
          <w:numId w:val="3"/>
        </w:numPr>
        <w:rPr>
          <w:noProof/>
        </w:rPr>
      </w:pPr>
      <w:r w:rsidRPr="006E5DAB">
        <w:rPr>
          <w:noProof/>
        </w:rPr>
        <w:t>Development server starts without errors</w:t>
      </w:r>
    </w:p>
    <w:p w14:paraId="598C23B9" w14:textId="77777777" w:rsidR="006E5DAB" w:rsidRPr="006E5DAB" w:rsidRDefault="006E5DAB" w:rsidP="006E5DAB">
      <w:pPr>
        <w:numPr>
          <w:ilvl w:val="0"/>
          <w:numId w:val="3"/>
        </w:numPr>
        <w:rPr>
          <w:noProof/>
        </w:rPr>
      </w:pPr>
      <w:r w:rsidRPr="006E5DAB">
        <w:rPr>
          <w:noProof/>
        </w:rPr>
        <w:t>All API endpoints respond correctly</w:t>
      </w:r>
    </w:p>
    <w:p w14:paraId="70434D7D" w14:textId="77777777" w:rsidR="006E5DAB" w:rsidRPr="006E5DAB" w:rsidRDefault="006E5DAB" w:rsidP="006E5DAB">
      <w:pPr>
        <w:numPr>
          <w:ilvl w:val="0"/>
          <w:numId w:val="3"/>
        </w:numPr>
        <w:rPr>
          <w:noProof/>
        </w:rPr>
      </w:pPr>
      <w:r w:rsidRPr="006E5DAB">
        <w:rPr>
          <w:noProof/>
        </w:rPr>
        <w:t>Frontend builds and serves properly</w:t>
      </w:r>
    </w:p>
    <w:p w14:paraId="6100BA15" w14:textId="77777777" w:rsidR="006E5DAB" w:rsidRPr="006E5DAB" w:rsidRDefault="006E5DAB" w:rsidP="006E5DAB">
      <w:pPr>
        <w:numPr>
          <w:ilvl w:val="0"/>
          <w:numId w:val="3"/>
        </w:numPr>
        <w:rPr>
          <w:noProof/>
        </w:rPr>
      </w:pPr>
      <w:r w:rsidRPr="006E5DAB">
        <w:rPr>
          <w:noProof/>
        </w:rPr>
        <w:t>Hot reload works for rapid development</w:t>
      </w:r>
    </w:p>
    <w:p w14:paraId="73EF9343" w14:textId="77777777" w:rsidR="006E5DAB" w:rsidRPr="006E5DAB" w:rsidRDefault="006E5DAB" w:rsidP="006E5DAB">
      <w:pPr>
        <w:numPr>
          <w:ilvl w:val="0"/>
          <w:numId w:val="3"/>
        </w:numPr>
        <w:rPr>
          <w:noProof/>
        </w:rPr>
      </w:pPr>
      <w:r w:rsidRPr="006E5DAB">
        <w:rPr>
          <w:noProof/>
        </w:rPr>
        <w:t>Database connections are stable</w:t>
      </w:r>
    </w:p>
    <w:p w14:paraId="48F17729" w14:textId="77777777" w:rsidR="006E5DAB" w:rsidRPr="006E5DAB" w:rsidRDefault="006E5DAB" w:rsidP="006E5DAB">
      <w:pPr>
        <w:rPr>
          <w:noProof/>
        </w:rPr>
      </w:pPr>
      <w:r w:rsidRPr="006E5DAB">
        <w:rPr>
          <w:noProof/>
        </w:rPr>
        <w:pict w14:anchorId="27F9EF79">
          <v:rect id="_x0000_i1153" style="width:0;height:.75pt" o:hralign="center" o:hrstd="t" o:hr="t" fillcolor="#a0a0a0" stroked="f"/>
        </w:pict>
      </w:r>
    </w:p>
    <w:p w14:paraId="7275499E"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HIGH PRIORITY - Don't Forget</w:t>
      </w:r>
    </w:p>
    <w:p w14:paraId="1896178E" w14:textId="77777777" w:rsidR="006E5DAB" w:rsidRPr="006E5DAB" w:rsidRDefault="006E5DAB" w:rsidP="006E5DAB">
      <w:pPr>
        <w:rPr>
          <w:noProof/>
        </w:rPr>
      </w:pPr>
      <w:r w:rsidRPr="006E5DAB">
        <w:rPr>
          <w:b/>
          <w:bCs/>
          <w:noProof/>
        </w:rPr>
        <w:t>2. Expense Module Completion - HIGH PRIORITY</w:t>
      </w:r>
    </w:p>
    <w:p w14:paraId="51125E74" w14:textId="77777777" w:rsidR="006E5DAB" w:rsidRPr="006E5DAB" w:rsidRDefault="006E5DAB" w:rsidP="006E5DAB">
      <w:pPr>
        <w:rPr>
          <w:noProof/>
        </w:rPr>
      </w:pPr>
      <w:r w:rsidRPr="006E5DAB">
        <w:rPr>
          <w:b/>
          <w:bCs/>
          <w:noProof/>
        </w:rPr>
        <w:t>Current State:</w:t>
      </w:r>
      <w:r w:rsidRPr="006E5DAB">
        <w:rPr>
          <w:noProof/>
        </w:rPr>
        <w:t> Partially implemented</w:t>
      </w:r>
      <w:r w:rsidRPr="006E5DAB">
        <w:rPr>
          <w:noProof/>
        </w:rPr>
        <w:br/>
      </w:r>
      <w:r w:rsidRPr="006E5DAB">
        <w:rPr>
          <w:b/>
          <w:bCs/>
          <w:noProof/>
        </w:rPr>
        <w:t>Implemented:</w:t>
      </w:r>
      <w:r w:rsidRPr="006E5DAB">
        <w:rPr>
          <w:noProof/>
        </w:rPr>
        <w:t> Basic expense entry UI, category selection, billable flags</w:t>
      </w:r>
    </w:p>
    <w:p w14:paraId="48BE6700" w14:textId="77777777" w:rsidR="006E5DAB" w:rsidRPr="006E5DAB" w:rsidRDefault="006E5DAB" w:rsidP="006E5DAB">
      <w:pPr>
        <w:rPr>
          <w:noProof/>
        </w:rPr>
      </w:pPr>
      <w:r w:rsidRPr="006E5DAB">
        <w:rPr>
          <w:b/>
          <w:bCs/>
          <w:noProof/>
        </w:rPr>
        <w:t>Missing Critical Features:</w:t>
      </w:r>
    </w:p>
    <w:p w14:paraId="4B824331" w14:textId="77777777" w:rsidR="006E5DAB" w:rsidRPr="006E5DAB" w:rsidRDefault="006E5DAB" w:rsidP="006E5DAB">
      <w:pPr>
        <w:numPr>
          <w:ilvl w:val="0"/>
          <w:numId w:val="4"/>
        </w:numPr>
        <w:rPr>
          <w:noProof/>
        </w:rPr>
      </w:pPr>
      <w:r w:rsidRPr="006E5DAB">
        <w:rPr>
          <w:b/>
          <w:bCs/>
          <w:noProof/>
        </w:rPr>
        <w:t>Import Expenses</w:t>
      </w:r>
      <w:r w:rsidRPr="006E5DAB">
        <w:rPr>
          <w:noProof/>
        </w:rPr>
        <w:t> functionality (button exists but not implemented)</w:t>
      </w:r>
    </w:p>
    <w:p w14:paraId="5F58809F" w14:textId="77777777" w:rsidR="006E5DAB" w:rsidRPr="006E5DAB" w:rsidRDefault="006E5DAB" w:rsidP="006E5DAB">
      <w:pPr>
        <w:numPr>
          <w:ilvl w:val="0"/>
          <w:numId w:val="4"/>
        </w:numPr>
        <w:rPr>
          <w:noProof/>
        </w:rPr>
      </w:pPr>
      <w:r w:rsidRPr="006E5DAB">
        <w:rPr>
          <w:noProof/>
        </w:rPr>
        <w:t>Receipt upload and file attachment system</w:t>
      </w:r>
    </w:p>
    <w:p w14:paraId="614B3B16" w14:textId="77777777" w:rsidR="006E5DAB" w:rsidRPr="006E5DAB" w:rsidRDefault="006E5DAB" w:rsidP="006E5DAB">
      <w:pPr>
        <w:numPr>
          <w:ilvl w:val="0"/>
          <w:numId w:val="4"/>
        </w:numPr>
        <w:rPr>
          <w:noProof/>
        </w:rPr>
      </w:pPr>
      <w:r w:rsidRPr="006E5DAB">
        <w:rPr>
          <w:noProof/>
        </w:rPr>
        <w:t>Expense approval workflows</w:t>
      </w:r>
    </w:p>
    <w:p w14:paraId="1E26A757" w14:textId="77777777" w:rsidR="006E5DAB" w:rsidRPr="006E5DAB" w:rsidRDefault="006E5DAB" w:rsidP="006E5DAB">
      <w:pPr>
        <w:numPr>
          <w:ilvl w:val="0"/>
          <w:numId w:val="4"/>
        </w:numPr>
        <w:rPr>
          <w:noProof/>
        </w:rPr>
      </w:pPr>
      <w:r w:rsidRPr="006E5DAB">
        <w:rPr>
          <w:noProof/>
        </w:rPr>
        <w:t>Expense reporting and analytics</w:t>
      </w:r>
    </w:p>
    <w:p w14:paraId="4BEE811B" w14:textId="77777777" w:rsidR="006E5DAB" w:rsidRPr="006E5DAB" w:rsidRDefault="006E5DAB" w:rsidP="006E5DAB">
      <w:pPr>
        <w:numPr>
          <w:ilvl w:val="0"/>
          <w:numId w:val="4"/>
        </w:numPr>
        <w:rPr>
          <w:noProof/>
        </w:rPr>
      </w:pPr>
      <w:r w:rsidRPr="006E5DAB">
        <w:rPr>
          <w:noProof/>
        </w:rPr>
        <w:t>Integration with billing system</w:t>
      </w:r>
    </w:p>
    <w:p w14:paraId="17DBD41C" w14:textId="77777777" w:rsidR="006E5DAB" w:rsidRPr="006E5DAB" w:rsidRDefault="006E5DAB" w:rsidP="006E5DAB">
      <w:pPr>
        <w:numPr>
          <w:ilvl w:val="0"/>
          <w:numId w:val="4"/>
        </w:numPr>
        <w:rPr>
          <w:noProof/>
        </w:rPr>
      </w:pPr>
      <w:r w:rsidRPr="006E5DAB">
        <w:rPr>
          <w:noProof/>
        </w:rPr>
        <w:lastRenderedPageBreak/>
        <w:t>Expense categories management</w:t>
      </w:r>
    </w:p>
    <w:p w14:paraId="6764EDD7" w14:textId="77777777" w:rsidR="006E5DAB" w:rsidRPr="006E5DAB" w:rsidRDefault="006E5DAB" w:rsidP="006E5DAB">
      <w:pPr>
        <w:numPr>
          <w:ilvl w:val="0"/>
          <w:numId w:val="4"/>
        </w:numPr>
        <w:rPr>
          <w:noProof/>
        </w:rPr>
      </w:pPr>
      <w:r w:rsidRPr="006E5DAB">
        <w:rPr>
          <w:noProof/>
        </w:rPr>
        <w:t>Currency conversion support</w:t>
      </w:r>
    </w:p>
    <w:p w14:paraId="26054FBC" w14:textId="77777777" w:rsidR="006E5DAB" w:rsidRPr="006E5DAB" w:rsidRDefault="006E5DAB" w:rsidP="006E5DAB">
      <w:pPr>
        <w:numPr>
          <w:ilvl w:val="0"/>
          <w:numId w:val="4"/>
        </w:numPr>
        <w:rPr>
          <w:noProof/>
        </w:rPr>
      </w:pPr>
      <w:r w:rsidRPr="006E5DAB">
        <w:rPr>
          <w:noProof/>
        </w:rPr>
        <w:t>Mileage and per diem calculations</w:t>
      </w:r>
    </w:p>
    <w:p w14:paraId="34D0B817" w14:textId="77777777" w:rsidR="006E5DAB" w:rsidRPr="006E5DAB" w:rsidRDefault="006E5DAB" w:rsidP="006E5DAB">
      <w:pPr>
        <w:rPr>
          <w:noProof/>
        </w:rPr>
      </w:pPr>
      <w:r w:rsidRPr="006E5DAB">
        <w:rPr>
          <w:b/>
          <w:bCs/>
          <w:noProof/>
        </w:rPr>
        <w:t>Business Impact:</w:t>
      </w:r>
    </w:p>
    <w:p w14:paraId="46330732" w14:textId="77777777" w:rsidR="006E5DAB" w:rsidRPr="006E5DAB" w:rsidRDefault="006E5DAB" w:rsidP="006E5DAB">
      <w:pPr>
        <w:numPr>
          <w:ilvl w:val="0"/>
          <w:numId w:val="5"/>
        </w:numPr>
        <w:rPr>
          <w:noProof/>
        </w:rPr>
      </w:pPr>
      <w:r w:rsidRPr="006E5DAB">
        <w:rPr>
          <w:noProof/>
        </w:rPr>
        <w:t>Complete expense tracking lifecycle</w:t>
      </w:r>
    </w:p>
    <w:p w14:paraId="2EA7F5E3" w14:textId="77777777" w:rsidR="006E5DAB" w:rsidRPr="006E5DAB" w:rsidRDefault="006E5DAB" w:rsidP="006E5DAB">
      <w:pPr>
        <w:numPr>
          <w:ilvl w:val="0"/>
          <w:numId w:val="5"/>
        </w:numPr>
        <w:rPr>
          <w:noProof/>
        </w:rPr>
      </w:pPr>
      <w:r w:rsidRPr="006E5DAB">
        <w:rPr>
          <w:noProof/>
        </w:rPr>
        <w:t>Automated expense processing</w:t>
      </w:r>
    </w:p>
    <w:p w14:paraId="7C90CE71" w14:textId="77777777" w:rsidR="006E5DAB" w:rsidRPr="006E5DAB" w:rsidRDefault="006E5DAB" w:rsidP="006E5DAB">
      <w:pPr>
        <w:numPr>
          <w:ilvl w:val="0"/>
          <w:numId w:val="5"/>
        </w:numPr>
        <w:rPr>
          <w:noProof/>
        </w:rPr>
      </w:pPr>
      <w:r w:rsidRPr="006E5DAB">
        <w:rPr>
          <w:noProof/>
        </w:rPr>
        <w:t>Improved accuracy and compliance</w:t>
      </w:r>
    </w:p>
    <w:p w14:paraId="5A4CC21B" w14:textId="77777777" w:rsidR="006E5DAB" w:rsidRPr="006E5DAB" w:rsidRDefault="006E5DAB" w:rsidP="006E5DAB">
      <w:pPr>
        <w:numPr>
          <w:ilvl w:val="0"/>
          <w:numId w:val="5"/>
        </w:numPr>
        <w:rPr>
          <w:noProof/>
        </w:rPr>
      </w:pPr>
      <w:r w:rsidRPr="006E5DAB">
        <w:rPr>
          <w:noProof/>
        </w:rPr>
        <w:t>Reduced manual data entry</w:t>
      </w:r>
    </w:p>
    <w:p w14:paraId="4DBF65CB" w14:textId="77777777" w:rsidR="006E5DAB" w:rsidRPr="006E5DAB" w:rsidRDefault="006E5DAB" w:rsidP="006E5DAB">
      <w:pPr>
        <w:rPr>
          <w:noProof/>
        </w:rPr>
      </w:pPr>
      <w:r w:rsidRPr="006E5DAB">
        <w:rPr>
          <w:b/>
          <w:bCs/>
          <w:noProof/>
        </w:rPr>
        <w:t>3. Mobile Web Interface for Time &amp; Expenses - HIGH PRIORITY</w:t>
      </w:r>
    </w:p>
    <w:p w14:paraId="42B0EA5F" w14:textId="77777777" w:rsidR="006E5DAB" w:rsidRPr="006E5DAB" w:rsidRDefault="006E5DAB" w:rsidP="006E5DAB">
      <w:pPr>
        <w:rPr>
          <w:noProof/>
        </w:rPr>
      </w:pPr>
      <w:r w:rsidRPr="006E5DAB">
        <w:rPr>
          <w:b/>
          <w:bCs/>
          <w:noProof/>
        </w:rPr>
        <w:t>Current State:</w:t>
      </w:r>
      <w:r w:rsidRPr="006E5DAB">
        <w:rPr>
          <w:noProof/>
        </w:rPr>
        <w:t> Basic responsive design exists</w:t>
      </w:r>
      <w:r w:rsidRPr="006E5DAB">
        <w:rPr>
          <w:noProof/>
        </w:rPr>
        <w:br/>
      </w:r>
      <w:r w:rsidRPr="006E5DAB">
        <w:rPr>
          <w:b/>
          <w:bCs/>
          <w:noProof/>
        </w:rPr>
        <w:t>Implemented:</w:t>
      </w:r>
      <w:r w:rsidRPr="006E5DAB">
        <w:rPr>
          <w:noProof/>
        </w:rPr>
        <w:t> useIsMobile hook, responsive components, Sheet navigation</w:t>
      </w:r>
    </w:p>
    <w:p w14:paraId="181C1F3F" w14:textId="77777777" w:rsidR="006E5DAB" w:rsidRPr="006E5DAB" w:rsidRDefault="006E5DAB" w:rsidP="006E5DAB">
      <w:pPr>
        <w:rPr>
          <w:noProof/>
        </w:rPr>
      </w:pPr>
      <w:r w:rsidRPr="006E5DAB">
        <w:rPr>
          <w:b/>
          <w:bCs/>
          <w:noProof/>
        </w:rPr>
        <w:t>Missing Mobile-Optimized Features:</w:t>
      </w:r>
    </w:p>
    <w:p w14:paraId="09E77A79" w14:textId="77777777" w:rsidR="006E5DAB" w:rsidRPr="006E5DAB" w:rsidRDefault="006E5DAB" w:rsidP="006E5DAB">
      <w:pPr>
        <w:numPr>
          <w:ilvl w:val="0"/>
          <w:numId w:val="6"/>
        </w:numPr>
        <w:rPr>
          <w:noProof/>
        </w:rPr>
      </w:pPr>
      <w:r w:rsidRPr="006E5DAB">
        <w:rPr>
          <w:b/>
          <w:bCs/>
          <w:noProof/>
        </w:rPr>
        <w:t>Touch-first time entry</w:t>
      </w:r>
      <w:r w:rsidRPr="006E5DAB">
        <w:rPr>
          <w:noProof/>
        </w:rPr>
        <w:t> with mobile-friendly controls</w:t>
      </w:r>
    </w:p>
    <w:p w14:paraId="10522B7B" w14:textId="77777777" w:rsidR="006E5DAB" w:rsidRPr="006E5DAB" w:rsidRDefault="006E5DAB" w:rsidP="006E5DAB">
      <w:pPr>
        <w:numPr>
          <w:ilvl w:val="0"/>
          <w:numId w:val="6"/>
        </w:numPr>
        <w:rPr>
          <w:noProof/>
        </w:rPr>
      </w:pPr>
      <w:r w:rsidRPr="006E5DAB">
        <w:rPr>
          <w:b/>
          <w:bCs/>
          <w:noProof/>
        </w:rPr>
        <w:t>Quick time tracking</w:t>
      </w:r>
      <w:r w:rsidRPr="006E5DAB">
        <w:rPr>
          <w:noProof/>
        </w:rPr>
        <w:t> with start/stop buttons</w:t>
      </w:r>
    </w:p>
    <w:p w14:paraId="3B5AD803" w14:textId="77777777" w:rsidR="006E5DAB" w:rsidRPr="006E5DAB" w:rsidRDefault="006E5DAB" w:rsidP="006E5DAB">
      <w:pPr>
        <w:numPr>
          <w:ilvl w:val="0"/>
          <w:numId w:val="6"/>
        </w:numPr>
        <w:rPr>
          <w:noProof/>
        </w:rPr>
      </w:pPr>
      <w:r w:rsidRPr="006E5DAB">
        <w:rPr>
          <w:b/>
          <w:bCs/>
          <w:noProof/>
        </w:rPr>
        <w:t>Mobile expense capture</w:t>
      </w:r>
      <w:r w:rsidRPr="006E5DAB">
        <w:rPr>
          <w:noProof/>
        </w:rPr>
        <w:t> with camera integration</w:t>
      </w:r>
    </w:p>
    <w:p w14:paraId="271DCC20" w14:textId="77777777" w:rsidR="006E5DAB" w:rsidRPr="006E5DAB" w:rsidRDefault="006E5DAB" w:rsidP="006E5DAB">
      <w:pPr>
        <w:numPr>
          <w:ilvl w:val="0"/>
          <w:numId w:val="6"/>
        </w:numPr>
        <w:rPr>
          <w:noProof/>
        </w:rPr>
      </w:pPr>
      <w:r w:rsidRPr="006E5DAB">
        <w:rPr>
          <w:b/>
          <w:bCs/>
          <w:noProof/>
        </w:rPr>
        <w:t>Offline capability</w:t>
      </w:r>
      <w:r w:rsidRPr="006E5DAB">
        <w:rPr>
          <w:noProof/>
        </w:rPr>
        <w:t> for time/expense entry</w:t>
      </w:r>
    </w:p>
    <w:p w14:paraId="3D2CA3B8" w14:textId="77777777" w:rsidR="006E5DAB" w:rsidRPr="006E5DAB" w:rsidRDefault="006E5DAB" w:rsidP="006E5DAB">
      <w:pPr>
        <w:numPr>
          <w:ilvl w:val="0"/>
          <w:numId w:val="6"/>
        </w:numPr>
        <w:rPr>
          <w:noProof/>
        </w:rPr>
      </w:pPr>
      <w:r w:rsidRPr="006E5DAB">
        <w:rPr>
          <w:b/>
          <w:bCs/>
          <w:noProof/>
        </w:rPr>
        <w:t>Mobile-optimized forms</w:t>
      </w:r>
      <w:r w:rsidRPr="006E5DAB">
        <w:rPr>
          <w:noProof/>
        </w:rPr>
        <w:t> with better input methods</w:t>
      </w:r>
    </w:p>
    <w:p w14:paraId="7491973E" w14:textId="77777777" w:rsidR="006E5DAB" w:rsidRPr="006E5DAB" w:rsidRDefault="006E5DAB" w:rsidP="006E5DAB">
      <w:pPr>
        <w:numPr>
          <w:ilvl w:val="0"/>
          <w:numId w:val="6"/>
        </w:numPr>
        <w:rPr>
          <w:noProof/>
        </w:rPr>
      </w:pPr>
      <w:r w:rsidRPr="006E5DAB">
        <w:rPr>
          <w:b/>
          <w:bCs/>
          <w:noProof/>
        </w:rPr>
        <w:t>Swipe gestures</w:t>
      </w:r>
      <w:r w:rsidRPr="006E5DAB">
        <w:rPr>
          <w:noProof/>
        </w:rPr>
        <w:t> for common actions</w:t>
      </w:r>
    </w:p>
    <w:p w14:paraId="106417B8" w14:textId="77777777" w:rsidR="006E5DAB" w:rsidRPr="006E5DAB" w:rsidRDefault="006E5DAB" w:rsidP="006E5DAB">
      <w:pPr>
        <w:numPr>
          <w:ilvl w:val="0"/>
          <w:numId w:val="6"/>
        </w:numPr>
        <w:rPr>
          <w:noProof/>
        </w:rPr>
      </w:pPr>
      <w:r w:rsidRPr="006E5DAB">
        <w:rPr>
          <w:b/>
          <w:bCs/>
          <w:noProof/>
        </w:rPr>
        <w:t>Mobile navigation patterns</w:t>
      </w:r>
      <w:r w:rsidRPr="006E5DAB">
        <w:rPr>
          <w:noProof/>
        </w:rPr>
        <w:t> optimized for one-handed use</w:t>
      </w:r>
    </w:p>
    <w:p w14:paraId="6AEE9A6C" w14:textId="77777777" w:rsidR="006E5DAB" w:rsidRPr="006E5DAB" w:rsidRDefault="006E5DAB" w:rsidP="006E5DAB">
      <w:pPr>
        <w:numPr>
          <w:ilvl w:val="0"/>
          <w:numId w:val="6"/>
        </w:numPr>
        <w:rPr>
          <w:noProof/>
        </w:rPr>
      </w:pPr>
      <w:r w:rsidRPr="006E5DAB">
        <w:rPr>
          <w:b/>
          <w:bCs/>
          <w:noProof/>
        </w:rPr>
        <w:t>Location-based</w:t>
      </w:r>
      <w:r w:rsidRPr="006E5DAB">
        <w:rPr>
          <w:noProof/>
        </w:rPr>
        <w:t> automatic project detection</w:t>
      </w:r>
    </w:p>
    <w:p w14:paraId="5EA7245B" w14:textId="77777777" w:rsidR="006E5DAB" w:rsidRPr="006E5DAB" w:rsidRDefault="006E5DAB" w:rsidP="006E5DAB">
      <w:pPr>
        <w:rPr>
          <w:noProof/>
        </w:rPr>
      </w:pPr>
      <w:r w:rsidRPr="006E5DAB">
        <w:rPr>
          <w:b/>
          <w:bCs/>
          <w:noProof/>
        </w:rPr>
        <w:t>Business Impact:</w:t>
      </w:r>
    </w:p>
    <w:p w14:paraId="4D2AB277" w14:textId="77777777" w:rsidR="006E5DAB" w:rsidRPr="006E5DAB" w:rsidRDefault="006E5DAB" w:rsidP="006E5DAB">
      <w:pPr>
        <w:numPr>
          <w:ilvl w:val="0"/>
          <w:numId w:val="7"/>
        </w:numPr>
        <w:rPr>
          <w:noProof/>
        </w:rPr>
      </w:pPr>
      <w:r w:rsidRPr="006E5DAB">
        <w:rPr>
          <w:noProof/>
        </w:rPr>
        <w:t>Increased time entry compliance</w:t>
      </w:r>
    </w:p>
    <w:p w14:paraId="7A0D5F49" w14:textId="77777777" w:rsidR="006E5DAB" w:rsidRPr="006E5DAB" w:rsidRDefault="006E5DAB" w:rsidP="006E5DAB">
      <w:pPr>
        <w:numPr>
          <w:ilvl w:val="0"/>
          <w:numId w:val="7"/>
        </w:numPr>
        <w:rPr>
          <w:noProof/>
        </w:rPr>
      </w:pPr>
      <w:r w:rsidRPr="006E5DAB">
        <w:rPr>
          <w:noProof/>
        </w:rPr>
        <w:t>Real-time expense capture</w:t>
      </w:r>
    </w:p>
    <w:p w14:paraId="6E0D6E79" w14:textId="77777777" w:rsidR="006E5DAB" w:rsidRPr="006E5DAB" w:rsidRDefault="006E5DAB" w:rsidP="006E5DAB">
      <w:pPr>
        <w:numPr>
          <w:ilvl w:val="0"/>
          <w:numId w:val="7"/>
        </w:numPr>
        <w:rPr>
          <w:noProof/>
        </w:rPr>
      </w:pPr>
      <w:r w:rsidRPr="006E5DAB">
        <w:rPr>
          <w:noProof/>
        </w:rPr>
        <w:t>Improved user experience for field workers</w:t>
      </w:r>
    </w:p>
    <w:p w14:paraId="14541B02" w14:textId="77777777" w:rsidR="006E5DAB" w:rsidRPr="006E5DAB" w:rsidRDefault="006E5DAB" w:rsidP="006E5DAB">
      <w:pPr>
        <w:numPr>
          <w:ilvl w:val="0"/>
          <w:numId w:val="7"/>
        </w:numPr>
        <w:rPr>
          <w:noProof/>
        </w:rPr>
      </w:pPr>
      <w:r w:rsidRPr="006E5DAB">
        <w:rPr>
          <w:noProof/>
        </w:rPr>
        <w:t>Reduced data entry delays</w:t>
      </w:r>
    </w:p>
    <w:p w14:paraId="799CE9B9" w14:textId="77777777" w:rsidR="006E5DAB" w:rsidRPr="006E5DAB" w:rsidRDefault="006E5DAB" w:rsidP="006E5DAB">
      <w:pPr>
        <w:rPr>
          <w:noProof/>
        </w:rPr>
      </w:pPr>
      <w:r w:rsidRPr="006E5DAB">
        <w:rPr>
          <w:noProof/>
        </w:rPr>
        <w:pict w14:anchorId="3A64BFE3">
          <v:rect id="_x0000_i1154" style="width:0;height:.75pt" o:hralign="center" o:hrstd="t" o:hr="t" fillcolor="#a0a0a0" stroked="f"/>
        </w:pict>
      </w:r>
    </w:p>
    <w:p w14:paraId="13BF61C9" w14:textId="77777777" w:rsidR="006E5DAB" w:rsidRPr="006E5DAB" w:rsidRDefault="006E5DAB" w:rsidP="006E5DAB">
      <w:pPr>
        <w:rPr>
          <w:noProof/>
        </w:rPr>
      </w:pPr>
      <w:r w:rsidRPr="006E5DAB">
        <w:rPr>
          <w:rFonts w:ascii="Segoe UI Emoji" w:hAnsi="Segoe UI Emoji" w:cs="Segoe UI Emoji"/>
          <w:b/>
          <w:bCs/>
          <w:noProof/>
        </w:rPr>
        <w:lastRenderedPageBreak/>
        <w:t>🔐</w:t>
      </w:r>
      <w:r w:rsidRPr="006E5DAB">
        <w:rPr>
          <w:b/>
          <w:bCs/>
          <w:noProof/>
        </w:rPr>
        <w:t xml:space="preserve"> SECURITY &amp; AUTHENTICATION</w:t>
      </w:r>
    </w:p>
    <w:p w14:paraId="30170DFF" w14:textId="77777777" w:rsidR="006E5DAB" w:rsidRPr="006E5DAB" w:rsidRDefault="006E5DAB" w:rsidP="006E5DAB">
      <w:pPr>
        <w:rPr>
          <w:noProof/>
        </w:rPr>
      </w:pPr>
      <w:r w:rsidRPr="006E5DAB">
        <w:rPr>
          <w:b/>
          <w:bCs/>
          <w:noProof/>
        </w:rPr>
        <w:t>4. Multi-Factor Authentication (MFA) - IMPORTANT</w:t>
      </w:r>
    </w:p>
    <w:p w14:paraId="7F80CF64" w14:textId="77777777" w:rsidR="006E5DAB" w:rsidRPr="006E5DAB" w:rsidRDefault="006E5DAB" w:rsidP="006E5DAB">
      <w:pPr>
        <w:rPr>
          <w:noProof/>
        </w:rPr>
      </w:pPr>
      <w:r w:rsidRPr="006E5DAB">
        <w:rPr>
          <w:b/>
          <w:bCs/>
          <w:noProof/>
        </w:rPr>
        <w:t>Current State:</w:t>
      </w:r>
      <w:r w:rsidRPr="006E5DAB">
        <w:rPr>
          <w:noProof/>
        </w:rPr>
        <w:t> SSO via Entra is live, demo login exists</w:t>
      </w:r>
    </w:p>
    <w:p w14:paraId="0BA134C7" w14:textId="77777777" w:rsidR="006E5DAB" w:rsidRPr="006E5DAB" w:rsidRDefault="006E5DAB" w:rsidP="006E5DAB">
      <w:pPr>
        <w:rPr>
          <w:noProof/>
        </w:rPr>
      </w:pPr>
      <w:r w:rsidRPr="006E5DAB">
        <w:rPr>
          <w:b/>
          <w:bCs/>
          <w:noProof/>
        </w:rPr>
        <w:t>Requirements:</w:t>
      </w:r>
    </w:p>
    <w:p w14:paraId="42727D1A" w14:textId="77777777" w:rsidR="006E5DAB" w:rsidRPr="006E5DAB" w:rsidRDefault="006E5DAB" w:rsidP="006E5DAB">
      <w:pPr>
        <w:numPr>
          <w:ilvl w:val="0"/>
          <w:numId w:val="8"/>
        </w:numPr>
        <w:rPr>
          <w:noProof/>
        </w:rPr>
      </w:pPr>
      <w:r w:rsidRPr="006E5DAB">
        <w:rPr>
          <w:noProof/>
        </w:rPr>
        <w:t>Implement MFA for all user accounts</w:t>
      </w:r>
    </w:p>
    <w:p w14:paraId="3D361ADF" w14:textId="77777777" w:rsidR="006E5DAB" w:rsidRPr="006E5DAB" w:rsidRDefault="006E5DAB" w:rsidP="006E5DAB">
      <w:pPr>
        <w:numPr>
          <w:ilvl w:val="0"/>
          <w:numId w:val="8"/>
        </w:numPr>
        <w:rPr>
          <w:noProof/>
        </w:rPr>
      </w:pPr>
      <w:r w:rsidRPr="006E5DAB">
        <w:rPr>
          <w:noProof/>
        </w:rPr>
        <w:t>Support TOTP/authenticator apps</w:t>
      </w:r>
    </w:p>
    <w:p w14:paraId="5FB1C157" w14:textId="77777777" w:rsidR="006E5DAB" w:rsidRPr="006E5DAB" w:rsidRDefault="006E5DAB" w:rsidP="006E5DAB">
      <w:pPr>
        <w:numPr>
          <w:ilvl w:val="0"/>
          <w:numId w:val="8"/>
        </w:numPr>
        <w:rPr>
          <w:noProof/>
        </w:rPr>
      </w:pPr>
      <w:r w:rsidRPr="006E5DAB">
        <w:rPr>
          <w:noProof/>
        </w:rPr>
        <w:t>SMS backup authentication</w:t>
      </w:r>
    </w:p>
    <w:p w14:paraId="415308C3" w14:textId="77777777" w:rsidR="006E5DAB" w:rsidRPr="006E5DAB" w:rsidRDefault="006E5DAB" w:rsidP="006E5DAB">
      <w:pPr>
        <w:numPr>
          <w:ilvl w:val="0"/>
          <w:numId w:val="8"/>
        </w:numPr>
        <w:rPr>
          <w:noProof/>
        </w:rPr>
      </w:pPr>
      <w:r w:rsidRPr="006E5DAB">
        <w:rPr>
          <w:noProof/>
        </w:rPr>
        <w:t>Hardware security key support</w:t>
      </w:r>
    </w:p>
    <w:p w14:paraId="2983F8BC" w14:textId="77777777" w:rsidR="006E5DAB" w:rsidRPr="006E5DAB" w:rsidRDefault="006E5DAB" w:rsidP="006E5DAB">
      <w:pPr>
        <w:numPr>
          <w:ilvl w:val="0"/>
          <w:numId w:val="8"/>
        </w:numPr>
        <w:rPr>
          <w:noProof/>
        </w:rPr>
      </w:pPr>
      <w:r w:rsidRPr="006E5DAB">
        <w:rPr>
          <w:noProof/>
        </w:rPr>
        <w:t>Emergency recovery codes</w:t>
      </w:r>
    </w:p>
    <w:p w14:paraId="46E9FA3F" w14:textId="77777777" w:rsidR="006E5DAB" w:rsidRPr="006E5DAB" w:rsidRDefault="006E5DAB" w:rsidP="006E5DAB">
      <w:pPr>
        <w:numPr>
          <w:ilvl w:val="0"/>
          <w:numId w:val="8"/>
        </w:numPr>
        <w:rPr>
          <w:noProof/>
        </w:rPr>
      </w:pPr>
      <w:r w:rsidRPr="006E5DAB">
        <w:rPr>
          <w:b/>
          <w:bCs/>
          <w:noProof/>
        </w:rPr>
        <w:t>Hide demo login</w:t>
      </w:r>
      <w:r w:rsidRPr="006E5DAB">
        <w:rPr>
          <w:noProof/>
        </w:rPr>
        <w:t> but preserve code for break glass scenarios</w:t>
      </w:r>
    </w:p>
    <w:p w14:paraId="19321456" w14:textId="77777777" w:rsidR="006E5DAB" w:rsidRPr="006E5DAB" w:rsidRDefault="006E5DAB" w:rsidP="006E5DAB">
      <w:pPr>
        <w:numPr>
          <w:ilvl w:val="0"/>
          <w:numId w:val="8"/>
        </w:numPr>
        <w:rPr>
          <w:noProof/>
        </w:rPr>
      </w:pPr>
      <w:r w:rsidRPr="006E5DAB">
        <w:rPr>
          <w:noProof/>
        </w:rPr>
        <w:t>MFA bypass controls for emergency access</w:t>
      </w:r>
    </w:p>
    <w:p w14:paraId="3142EBBA" w14:textId="77777777" w:rsidR="006E5DAB" w:rsidRPr="006E5DAB" w:rsidRDefault="006E5DAB" w:rsidP="006E5DAB">
      <w:pPr>
        <w:rPr>
          <w:noProof/>
        </w:rPr>
      </w:pPr>
      <w:r w:rsidRPr="006E5DAB">
        <w:rPr>
          <w:b/>
          <w:bCs/>
          <w:noProof/>
        </w:rPr>
        <w:t>Security Benefits:</w:t>
      </w:r>
    </w:p>
    <w:p w14:paraId="6F5A1928" w14:textId="77777777" w:rsidR="006E5DAB" w:rsidRPr="006E5DAB" w:rsidRDefault="006E5DAB" w:rsidP="006E5DAB">
      <w:pPr>
        <w:numPr>
          <w:ilvl w:val="0"/>
          <w:numId w:val="9"/>
        </w:numPr>
        <w:rPr>
          <w:noProof/>
        </w:rPr>
      </w:pPr>
      <w:r w:rsidRPr="006E5DAB">
        <w:rPr>
          <w:noProof/>
        </w:rPr>
        <w:t>Enhanced account protection</w:t>
      </w:r>
    </w:p>
    <w:p w14:paraId="6E840485" w14:textId="77777777" w:rsidR="006E5DAB" w:rsidRPr="006E5DAB" w:rsidRDefault="006E5DAB" w:rsidP="006E5DAB">
      <w:pPr>
        <w:numPr>
          <w:ilvl w:val="0"/>
          <w:numId w:val="9"/>
        </w:numPr>
        <w:rPr>
          <w:noProof/>
        </w:rPr>
      </w:pPr>
      <w:r w:rsidRPr="006E5DAB">
        <w:rPr>
          <w:noProof/>
        </w:rPr>
        <w:t>Compliance with enterprise security standards</w:t>
      </w:r>
    </w:p>
    <w:p w14:paraId="59AE5F38" w14:textId="77777777" w:rsidR="006E5DAB" w:rsidRPr="006E5DAB" w:rsidRDefault="006E5DAB" w:rsidP="006E5DAB">
      <w:pPr>
        <w:numPr>
          <w:ilvl w:val="0"/>
          <w:numId w:val="9"/>
        </w:numPr>
        <w:rPr>
          <w:noProof/>
        </w:rPr>
      </w:pPr>
      <w:r w:rsidRPr="006E5DAB">
        <w:rPr>
          <w:noProof/>
        </w:rPr>
        <w:t>Reduced risk of unauthorized access</w:t>
      </w:r>
    </w:p>
    <w:p w14:paraId="1187DFC2" w14:textId="77777777" w:rsidR="006E5DAB" w:rsidRPr="006E5DAB" w:rsidRDefault="006E5DAB" w:rsidP="006E5DAB">
      <w:pPr>
        <w:numPr>
          <w:ilvl w:val="0"/>
          <w:numId w:val="9"/>
        </w:numPr>
        <w:rPr>
          <w:noProof/>
        </w:rPr>
      </w:pPr>
      <w:r w:rsidRPr="006E5DAB">
        <w:rPr>
          <w:noProof/>
        </w:rPr>
        <w:t>Audit trail for authentication events</w:t>
      </w:r>
    </w:p>
    <w:p w14:paraId="249FC4FC" w14:textId="77777777" w:rsidR="006E5DAB" w:rsidRPr="006E5DAB" w:rsidRDefault="006E5DAB" w:rsidP="006E5DAB">
      <w:pPr>
        <w:rPr>
          <w:noProof/>
        </w:rPr>
      </w:pPr>
      <w:r w:rsidRPr="006E5DAB">
        <w:rPr>
          <w:b/>
          <w:bCs/>
          <w:noProof/>
        </w:rPr>
        <w:t>5. Production Authentication Hardening</w:t>
      </w:r>
    </w:p>
    <w:p w14:paraId="2054B12B" w14:textId="77777777" w:rsidR="006E5DAB" w:rsidRPr="006E5DAB" w:rsidRDefault="006E5DAB" w:rsidP="006E5DAB">
      <w:pPr>
        <w:rPr>
          <w:noProof/>
        </w:rPr>
      </w:pPr>
      <w:r w:rsidRPr="006E5DAB">
        <w:rPr>
          <w:b/>
          <w:bCs/>
          <w:noProof/>
        </w:rPr>
        <w:t>Current State:</w:t>
      </w:r>
      <w:r w:rsidRPr="006E5DAB">
        <w:rPr>
          <w:noProof/>
        </w:rPr>
        <w:t> Entra SSO working, mock auth for demo</w:t>
      </w:r>
    </w:p>
    <w:p w14:paraId="6C1D8C3F" w14:textId="77777777" w:rsidR="006E5DAB" w:rsidRPr="006E5DAB" w:rsidRDefault="006E5DAB" w:rsidP="006E5DAB">
      <w:pPr>
        <w:rPr>
          <w:noProof/>
        </w:rPr>
      </w:pPr>
      <w:r w:rsidRPr="006E5DAB">
        <w:rPr>
          <w:b/>
          <w:bCs/>
          <w:noProof/>
        </w:rPr>
        <w:t>Requirements:</w:t>
      </w:r>
    </w:p>
    <w:p w14:paraId="449A2D9F" w14:textId="77777777" w:rsidR="006E5DAB" w:rsidRPr="006E5DAB" w:rsidRDefault="006E5DAB" w:rsidP="006E5DAB">
      <w:pPr>
        <w:numPr>
          <w:ilvl w:val="0"/>
          <w:numId w:val="10"/>
        </w:numPr>
        <w:rPr>
          <w:noProof/>
        </w:rPr>
      </w:pPr>
      <w:r w:rsidRPr="006E5DAB">
        <w:rPr>
          <w:noProof/>
        </w:rPr>
        <w:t>Remove/hide demo login interface</w:t>
      </w:r>
    </w:p>
    <w:p w14:paraId="69D4F36B" w14:textId="77777777" w:rsidR="006E5DAB" w:rsidRPr="006E5DAB" w:rsidRDefault="006E5DAB" w:rsidP="006E5DAB">
      <w:pPr>
        <w:numPr>
          <w:ilvl w:val="0"/>
          <w:numId w:val="10"/>
        </w:numPr>
        <w:rPr>
          <w:noProof/>
        </w:rPr>
      </w:pPr>
      <w:r w:rsidRPr="006E5DAB">
        <w:rPr>
          <w:noProof/>
        </w:rPr>
        <w:t>Preserve emergency access code paths</w:t>
      </w:r>
    </w:p>
    <w:p w14:paraId="298B34BA" w14:textId="77777777" w:rsidR="006E5DAB" w:rsidRPr="006E5DAB" w:rsidRDefault="006E5DAB" w:rsidP="006E5DAB">
      <w:pPr>
        <w:numPr>
          <w:ilvl w:val="0"/>
          <w:numId w:val="10"/>
        </w:numPr>
        <w:rPr>
          <w:noProof/>
        </w:rPr>
      </w:pPr>
      <w:r w:rsidRPr="006E5DAB">
        <w:rPr>
          <w:noProof/>
        </w:rPr>
        <w:t>Implement session security hardening</w:t>
      </w:r>
    </w:p>
    <w:p w14:paraId="5C7289C7" w14:textId="77777777" w:rsidR="006E5DAB" w:rsidRPr="006E5DAB" w:rsidRDefault="006E5DAB" w:rsidP="006E5DAB">
      <w:pPr>
        <w:numPr>
          <w:ilvl w:val="0"/>
          <w:numId w:val="10"/>
        </w:numPr>
        <w:rPr>
          <w:noProof/>
        </w:rPr>
      </w:pPr>
      <w:r w:rsidRPr="006E5DAB">
        <w:rPr>
          <w:noProof/>
        </w:rPr>
        <w:t>Add API key management for service accounts</w:t>
      </w:r>
    </w:p>
    <w:p w14:paraId="311C78B3" w14:textId="77777777" w:rsidR="006E5DAB" w:rsidRPr="006E5DAB" w:rsidRDefault="006E5DAB" w:rsidP="006E5DAB">
      <w:pPr>
        <w:numPr>
          <w:ilvl w:val="0"/>
          <w:numId w:val="10"/>
        </w:numPr>
        <w:rPr>
          <w:noProof/>
        </w:rPr>
      </w:pPr>
      <w:r w:rsidRPr="006E5DAB">
        <w:rPr>
          <w:noProof/>
        </w:rPr>
        <w:t>Audit trail for all authentication events</w:t>
      </w:r>
    </w:p>
    <w:p w14:paraId="2C4F49F7" w14:textId="77777777" w:rsidR="006E5DAB" w:rsidRPr="006E5DAB" w:rsidRDefault="006E5DAB" w:rsidP="006E5DAB">
      <w:pPr>
        <w:rPr>
          <w:noProof/>
        </w:rPr>
      </w:pPr>
      <w:r w:rsidRPr="006E5DAB">
        <w:rPr>
          <w:noProof/>
        </w:rPr>
        <w:pict w14:anchorId="46223384">
          <v:rect id="_x0000_i1155" style="width:0;height:.75pt" o:hralign="center" o:hrstd="t" o:hr="t" fillcolor="#a0a0a0" stroked="f"/>
        </w:pict>
      </w:r>
    </w:p>
    <w:p w14:paraId="78D54186"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AI &amp; AUTOMATION - New Strategic Opportunities</w:t>
      </w:r>
    </w:p>
    <w:p w14:paraId="283FA5BF" w14:textId="77777777" w:rsidR="006E5DAB" w:rsidRPr="006E5DAB" w:rsidRDefault="006E5DAB" w:rsidP="006E5DAB">
      <w:pPr>
        <w:rPr>
          <w:noProof/>
        </w:rPr>
      </w:pPr>
      <w:r w:rsidRPr="006E5DAB">
        <w:rPr>
          <w:b/>
          <w:bCs/>
          <w:noProof/>
        </w:rPr>
        <w:lastRenderedPageBreak/>
        <w:t>6. GPT-5 Azure Integration - STRATEGIC</w:t>
      </w:r>
    </w:p>
    <w:p w14:paraId="2CC651CD" w14:textId="77777777" w:rsidR="006E5DAB" w:rsidRPr="006E5DAB" w:rsidRDefault="006E5DAB" w:rsidP="006E5DAB">
      <w:pPr>
        <w:rPr>
          <w:noProof/>
        </w:rPr>
      </w:pPr>
      <w:r w:rsidRPr="006E5DAB">
        <w:rPr>
          <w:b/>
          <w:bCs/>
          <w:noProof/>
        </w:rPr>
        <w:t>Potential Use Cases:</w:t>
      </w:r>
    </w:p>
    <w:p w14:paraId="4F3CEEE7" w14:textId="77777777" w:rsidR="006E5DAB" w:rsidRPr="006E5DAB" w:rsidRDefault="006E5DAB" w:rsidP="006E5DAB">
      <w:pPr>
        <w:numPr>
          <w:ilvl w:val="0"/>
          <w:numId w:val="11"/>
        </w:numPr>
        <w:rPr>
          <w:noProof/>
        </w:rPr>
      </w:pPr>
      <w:r w:rsidRPr="006E5DAB">
        <w:rPr>
          <w:b/>
          <w:bCs/>
          <w:noProof/>
        </w:rPr>
        <w:t>Smart Project Estimation:</w:t>
      </w:r>
      <w:r w:rsidRPr="006E5DAB">
        <w:rPr>
          <w:noProof/>
        </w:rPr>
        <w:t> AI-assisted effort estimation based on historical data</w:t>
      </w:r>
    </w:p>
    <w:p w14:paraId="6FA5EE0E" w14:textId="77777777" w:rsidR="006E5DAB" w:rsidRPr="006E5DAB" w:rsidRDefault="006E5DAB" w:rsidP="006E5DAB">
      <w:pPr>
        <w:numPr>
          <w:ilvl w:val="0"/>
          <w:numId w:val="11"/>
        </w:numPr>
        <w:rPr>
          <w:noProof/>
        </w:rPr>
      </w:pPr>
      <w:r w:rsidRPr="006E5DAB">
        <w:rPr>
          <w:b/>
          <w:bCs/>
          <w:noProof/>
        </w:rPr>
        <w:t>Automated Time Entry:</w:t>
      </w:r>
      <w:r w:rsidRPr="006E5DAB">
        <w:rPr>
          <w:noProof/>
        </w:rPr>
        <w:t> Natural language time logging ("Worked on client presentation for 3 hours")</w:t>
      </w:r>
    </w:p>
    <w:p w14:paraId="4BAA7CA1" w14:textId="77777777" w:rsidR="006E5DAB" w:rsidRPr="006E5DAB" w:rsidRDefault="006E5DAB" w:rsidP="006E5DAB">
      <w:pPr>
        <w:numPr>
          <w:ilvl w:val="0"/>
          <w:numId w:val="11"/>
        </w:numPr>
        <w:rPr>
          <w:noProof/>
        </w:rPr>
      </w:pPr>
      <w:r w:rsidRPr="006E5DAB">
        <w:rPr>
          <w:b/>
          <w:bCs/>
          <w:noProof/>
        </w:rPr>
        <w:t>Invoice Generation:</w:t>
      </w:r>
      <w:r w:rsidRPr="006E5DAB">
        <w:rPr>
          <w:noProof/>
        </w:rPr>
        <w:t> AI-powered invoice descriptions and line items</w:t>
      </w:r>
    </w:p>
    <w:p w14:paraId="667C1BE8" w14:textId="77777777" w:rsidR="006E5DAB" w:rsidRPr="006E5DAB" w:rsidRDefault="006E5DAB" w:rsidP="006E5DAB">
      <w:pPr>
        <w:numPr>
          <w:ilvl w:val="0"/>
          <w:numId w:val="11"/>
        </w:numPr>
        <w:rPr>
          <w:noProof/>
        </w:rPr>
      </w:pPr>
      <w:r w:rsidRPr="006E5DAB">
        <w:rPr>
          <w:b/>
          <w:bCs/>
          <w:noProof/>
        </w:rPr>
        <w:t>Expense Categorization:</w:t>
      </w:r>
      <w:r w:rsidRPr="006E5DAB">
        <w:rPr>
          <w:noProof/>
        </w:rPr>
        <w:t> Intelligent expense sorting and validation</w:t>
      </w:r>
    </w:p>
    <w:p w14:paraId="424770F1" w14:textId="77777777" w:rsidR="006E5DAB" w:rsidRPr="006E5DAB" w:rsidRDefault="006E5DAB" w:rsidP="006E5DAB">
      <w:pPr>
        <w:numPr>
          <w:ilvl w:val="0"/>
          <w:numId w:val="11"/>
        </w:numPr>
        <w:rPr>
          <w:noProof/>
        </w:rPr>
      </w:pPr>
      <w:r w:rsidRPr="006E5DAB">
        <w:rPr>
          <w:b/>
          <w:bCs/>
          <w:noProof/>
        </w:rPr>
        <w:t>Report Generation:</w:t>
      </w:r>
      <w:r w:rsidRPr="006E5DAB">
        <w:rPr>
          <w:noProof/>
        </w:rPr>
        <w:t> AI-written project status reports and summaries</w:t>
      </w:r>
    </w:p>
    <w:p w14:paraId="49C4A956" w14:textId="77777777" w:rsidR="006E5DAB" w:rsidRPr="006E5DAB" w:rsidRDefault="006E5DAB" w:rsidP="006E5DAB">
      <w:pPr>
        <w:numPr>
          <w:ilvl w:val="0"/>
          <w:numId w:val="11"/>
        </w:numPr>
        <w:rPr>
          <w:noProof/>
        </w:rPr>
      </w:pPr>
      <w:r w:rsidRPr="006E5DAB">
        <w:rPr>
          <w:b/>
          <w:bCs/>
          <w:noProof/>
        </w:rPr>
        <w:t>Risk Analysis:</w:t>
      </w:r>
      <w:r w:rsidRPr="006E5DAB">
        <w:rPr>
          <w:noProof/>
        </w:rPr>
        <w:t> Predictive project risk assessment and early warnings</w:t>
      </w:r>
    </w:p>
    <w:p w14:paraId="18A135A4" w14:textId="77777777" w:rsidR="006E5DAB" w:rsidRPr="006E5DAB" w:rsidRDefault="006E5DAB" w:rsidP="006E5DAB">
      <w:pPr>
        <w:numPr>
          <w:ilvl w:val="0"/>
          <w:numId w:val="11"/>
        </w:numPr>
        <w:rPr>
          <w:noProof/>
        </w:rPr>
      </w:pPr>
      <w:r w:rsidRPr="006E5DAB">
        <w:rPr>
          <w:b/>
          <w:bCs/>
          <w:noProof/>
        </w:rPr>
        <w:t>Resource Optimization:</w:t>
      </w:r>
      <w:r w:rsidRPr="006E5DAB">
        <w:rPr>
          <w:noProof/>
        </w:rPr>
        <w:t> AI-driven resource allocation recommendations</w:t>
      </w:r>
    </w:p>
    <w:p w14:paraId="7B938F8B" w14:textId="77777777" w:rsidR="006E5DAB" w:rsidRPr="006E5DAB" w:rsidRDefault="006E5DAB" w:rsidP="006E5DAB">
      <w:pPr>
        <w:rPr>
          <w:noProof/>
        </w:rPr>
      </w:pPr>
      <w:r w:rsidRPr="006E5DAB">
        <w:rPr>
          <w:b/>
          <w:bCs/>
          <w:noProof/>
        </w:rPr>
        <w:t>Technical Implementation:</w:t>
      </w:r>
    </w:p>
    <w:p w14:paraId="66F6C5D3" w14:textId="77777777" w:rsidR="006E5DAB" w:rsidRPr="006E5DAB" w:rsidRDefault="006E5DAB" w:rsidP="006E5DAB">
      <w:pPr>
        <w:numPr>
          <w:ilvl w:val="0"/>
          <w:numId w:val="12"/>
        </w:numPr>
        <w:rPr>
          <w:noProof/>
        </w:rPr>
      </w:pPr>
      <w:r w:rsidRPr="006E5DAB">
        <w:rPr>
          <w:noProof/>
        </w:rPr>
        <w:t>Azure OpenAI service integration</w:t>
      </w:r>
    </w:p>
    <w:p w14:paraId="24101316" w14:textId="77777777" w:rsidR="006E5DAB" w:rsidRPr="006E5DAB" w:rsidRDefault="006E5DAB" w:rsidP="006E5DAB">
      <w:pPr>
        <w:numPr>
          <w:ilvl w:val="0"/>
          <w:numId w:val="12"/>
        </w:numPr>
        <w:rPr>
          <w:noProof/>
        </w:rPr>
      </w:pPr>
      <w:r w:rsidRPr="006E5DAB">
        <w:rPr>
          <w:noProof/>
        </w:rPr>
        <w:t>Custom model training on SCDP data</w:t>
      </w:r>
    </w:p>
    <w:p w14:paraId="17B8E7E5" w14:textId="77777777" w:rsidR="006E5DAB" w:rsidRPr="006E5DAB" w:rsidRDefault="006E5DAB" w:rsidP="006E5DAB">
      <w:pPr>
        <w:numPr>
          <w:ilvl w:val="0"/>
          <w:numId w:val="12"/>
        </w:numPr>
        <w:rPr>
          <w:noProof/>
        </w:rPr>
      </w:pPr>
      <w:r w:rsidRPr="006E5DAB">
        <w:rPr>
          <w:noProof/>
        </w:rPr>
        <w:t>API endpoint development for AI features</w:t>
      </w:r>
    </w:p>
    <w:p w14:paraId="2BA4F8CF" w14:textId="77777777" w:rsidR="006E5DAB" w:rsidRPr="006E5DAB" w:rsidRDefault="006E5DAB" w:rsidP="006E5DAB">
      <w:pPr>
        <w:numPr>
          <w:ilvl w:val="0"/>
          <w:numId w:val="12"/>
        </w:numPr>
        <w:rPr>
          <w:noProof/>
        </w:rPr>
      </w:pPr>
      <w:r w:rsidRPr="006E5DAB">
        <w:rPr>
          <w:noProof/>
        </w:rPr>
        <w:t>User interface integration for AI suggestions</w:t>
      </w:r>
    </w:p>
    <w:p w14:paraId="72E9F503" w14:textId="77777777" w:rsidR="006E5DAB" w:rsidRPr="006E5DAB" w:rsidRDefault="006E5DAB" w:rsidP="006E5DAB">
      <w:pPr>
        <w:rPr>
          <w:noProof/>
        </w:rPr>
      </w:pPr>
      <w:r w:rsidRPr="006E5DAB">
        <w:rPr>
          <w:b/>
          <w:bCs/>
          <w:noProof/>
        </w:rPr>
        <w:t>7. MCP Server for Copilot Integration - STRATEGIC</w:t>
      </w:r>
    </w:p>
    <w:p w14:paraId="14696FCD" w14:textId="77777777" w:rsidR="006E5DAB" w:rsidRPr="006E5DAB" w:rsidRDefault="006E5DAB" w:rsidP="006E5DAB">
      <w:pPr>
        <w:rPr>
          <w:noProof/>
        </w:rPr>
      </w:pPr>
      <w:r w:rsidRPr="006E5DAB">
        <w:rPr>
          <w:b/>
          <w:bCs/>
          <w:noProof/>
        </w:rPr>
        <w:t>Concept:</w:t>
      </w:r>
      <w:r w:rsidRPr="006E5DAB">
        <w:rPr>
          <w:noProof/>
        </w:rPr>
        <w:t> Model Context Protocol server for SCDP data</w:t>
      </w:r>
    </w:p>
    <w:p w14:paraId="2BF2BAC1" w14:textId="77777777" w:rsidR="006E5DAB" w:rsidRPr="006E5DAB" w:rsidRDefault="006E5DAB" w:rsidP="006E5DAB">
      <w:pPr>
        <w:rPr>
          <w:noProof/>
        </w:rPr>
      </w:pPr>
      <w:r w:rsidRPr="006E5DAB">
        <w:rPr>
          <w:b/>
          <w:bCs/>
          <w:noProof/>
        </w:rPr>
        <w:t>Capabilities:</w:t>
      </w:r>
    </w:p>
    <w:p w14:paraId="19F34932" w14:textId="77777777" w:rsidR="006E5DAB" w:rsidRPr="006E5DAB" w:rsidRDefault="006E5DAB" w:rsidP="006E5DAB">
      <w:pPr>
        <w:numPr>
          <w:ilvl w:val="0"/>
          <w:numId w:val="13"/>
        </w:numPr>
        <w:rPr>
          <w:noProof/>
        </w:rPr>
      </w:pPr>
      <w:r w:rsidRPr="006E5DAB">
        <w:rPr>
          <w:noProof/>
        </w:rPr>
        <w:t>Expose SCDP data to Microsoft Copilot</w:t>
      </w:r>
    </w:p>
    <w:p w14:paraId="254BB6CB" w14:textId="77777777" w:rsidR="006E5DAB" w:rsidRPr="006E5DAB" w:rsidRDefault="006E5DAB" w:rsidP="006E5DAB">
      <w:pPr>
        <w:numPr>
          <w:ilvl w:val="0"/>
          <w:numId w:val="13"/>
        </w:numPr>
        <w:rPr>
          <w:noProof/>
        </w:rPr>
      </w:pPr>
      <w:r w:rsidRPr="006E5DAB">
        <w:rPr>
          <w:noProof/>
        </w:rPr>
        <w:t>Enable natural language queries about projects ("Show me all overbudget projects this quarter")</w:t>
      </w:r>
    </w:p>
    <w:p w14:paraId="64B042FD" w14:textId="77777777" w:rsidR="006E5DAB" w:rsidRPr="006E5DAB" w:rsidRDefault="006E5DAB" w:rsidP="006E5DAB">
      <w:pPr>
        <w:numPr>
          <w:ilvl w:val="0"/>
          <w:numId w:val="13"/>
        </w:numPr>
        <w:rPr>
          <w:noProof/>
        </w:rPr>
      </w:pPr>
      <w:r w:rsidRPr="006E5DAB">
        <w:rPr>
          <w:noProof/>
        </w:rPr>
        <w:t>AI-assisted project management workflows</w:t>
      </w:r>
    </w:p>
    <w:p w14:paraId="5906DB6B" w14:textId="77777777" w:rsidR="006E5DAB" w:rsidRPr="006E5DAB" w:rsidRDefault="006E5DAB" w:rsidP="006E5DAB">
      <w:pPr>
        <w:numPr>
          <w:ilvl w:val="0"/>
          <w:numId w:val="13"/>
        </w:numPr>
        <w:rPr>
          <w:noProof/>
        </w:rPr>
      </w:pPr>
      <w:r w:rsidRPr="006E5DAB">
        <w:rPr>
          <w:noProof/>
        </w:rPr>
        <w:t>Intelligent document generation in Office apps</w:t>
      </w:r>
    </w:p>
    <w:p w14:paraId="771C8D35" w14:textId="77777777" w:rsidR="006E5DAB" w:rsidRPr="006E5DAB" w:rsidRDefault="006E5DAB" w:rsidP="006E5DAB">
      <w:pPr>
        <w:numPr>
          <w:ilvl w:val="0"/>
          <w:numId w:val="13"/>
        </w:numPr>
        <w:rPr>
          <w:noProof/>
        </w:rPr>
      </w:pPr>
      <w:r w:rsidRPr="006E5DAB">
        <w:rPr>
          <w:noProof/>
        </w:rPr>
        <w:t>Context-aware suggestions in Office applications</w:t>
      </w:r>
    </w:p>
    <w:p w14:paraId="1D621554" w14:textId="77777777" w:rsidR="006E5DAB" w:rsidRPr="006E5DAB" w:rsidRDefault="006E5DAB" w:rsidP="006E5DAB">
      <w:pPr>
        <w:numPr>
          <w:ilvl w:val="0"/>
          <w:numId w:val="13"/>
        </w:numPr>
        <w:rPr>
          <w:noProof/>
        </w:rPr>
      </w:pPr>
      <w:r w:rsidRPr="006E5DAB">
        <w:rPr>
          <w:noProof/>
        </w:rPr>
        <w:t>Cross-platform AI assistance for consulting workflows</w:t>
      </w:r>
    </w:p>
    <w:p w14:paraId="56D900B8" w14:textId="77777777" w:rsidR="006E5DAB" w:rsidRPr="006E5DAB" w:rsidRDefault="006E5DAB" w:rsidP="006E5DAB">
      <w:pPr>
        <w:rPr>
          <w:noProof/>
        </w:rPr>
      </w:pPr>
      <w:r w:rsidRPr="006E5DAB">
        <w:rPr>
          <w:b/>
          <w:bCs/>
          <w:noProof/>
        </w:rPr>
        <w:t>Business Value:</w:t>
      </w:r>
    </w:p>
    <w:p w14:paraId="5DFD7E70" w14:textId="77777777" w:rsidR="006E5DAB" w:rsidRPr="006E5DAB" w:rsidRDefault="006E5DAB" w:rsidP="006E5DAB">
      <w:pPr>
        <w:numPr>
          <w:ilvl w:val="0"/>
          <w:numId w:val="14"/>
        </w:numPr>
        <w:rPr>
          <w:noProof/>
        </w:rPr>
      </w:pPr>
      <w:r w:rsidRPr="006E5DAB">
        <w:rPr>
          <w:noProof/>
        </w:rPr>
        <w:lastRenderedPageBreak/>
        <w:t>Seamless integration with Microsoft 365 ecosystem</w:t>
      </w:r>
    </w:p>
    <w:p w14:paraId="60E88898" w14:textId="77777777" w:rsidR="006E5DAB" w:rsidRPr="006E5DAB" w:rsidRDefault="006E5DAB" w:rsidP="006E5DAB">
      <w:pPr>
        <w:numPr>
          <w:ilvl w:val="0"/>
          <w:numId w:val="14"/>
        </w:numPr>
        <w:rPr>
          <w:noProof/>
        </w:rPr>
      </w:pPr>
      <w:r w:rsidRPr="006E5DAB">
        <w:rPr>
          <w:noProof/>
        </w:rPr>
        <w:t>Natural language interaction with business data</w:t>
      </w:r>
    </w:p>
    <w:p w14:paraId="53CD1D5D" w14:textId="77777777" w:rsidR="006E5DAB" w:rsidRPr="006E5DAB" w:rsidRDefault="006E5DAB" w:rsidP="006E5DAB">
      <w:pPr>
        <w:numPr>
          <w:ilvl w:val="0"/>
          <w:numId w:val="14"/>
        </w:numPr>
        <w:rPr>
          <w:noProof/>
        </w:rPr>
      </w:pPr>
      <w:r w:rsidRPr="006E5DAB">
        <w:rPr>
          <w:noProof/>
        </w:rPr>
        <w:t>Improved productivity through AI assistance</w:t>
      </w:r>
    </w:p>
    <w:p w14:paraId="7EEC5312" w14:textId="77777777" w:rsidR="006E5DAB" w:rsidRPr="006E5DAB" w:rsidRDefault="006E5DAB" w:rsidP="006E5DAB">
      <w:pPr>
        <w:numPr>
          <w:ilvl w:val="0"/>
          <w:numId w:val="14"/>
        </w:numPr>
        <w:rPr>
          <w:noProof/>
        </w:rPr>
      </w:pPr>
      <w:r w:rsidRPr="006E5DAB">
        <w:rPr>
          <w:noProof/>
        </w:rPr>
        <w:t>Competitive differentiation in consulting platform market</w:t>
      </w:r>
    </w:p>
    <w:p w14:paraId="4B3BD505" w14:textId="77777777" w:rsidR="006E5DAB" w:rsidRPr="006E5DAB" w:rsidRDefault="006E5DAB" w:rsidP="006E5DAB">
      <w:pPr>
        <w:rPr>
          <w:noProof/>
        </w:rPr>
      </w:pPr>
      <w:r w:rsidRPr="006E5DAB">
        <w:rPr>
          <w:noProof/>
        </w:rPr>
        <w:pict w14:anchorId="291F36CE">
          <v:rect id="_x0000_i1156" style="width:0;height:.75pt" o:hralign="center" o:hrstd="t" o:hr="t" fillcolor="#a0a0a0" stroked="f"/>
        </w:pict>
      </w:r>
    </w:p>
    <w:p w14:paraId="516807D8"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TECHNICAL DEBT &amp; CLEANUP</w:t>
      </w:r>
    </w:p>
    <w:p w14:paraId="1F01B9F2" w14:textId="77777777" w:rsidR="006E5DAB" w:rsidRPr="006E5DAB" w:rsidRDefault="006E5DAB" w:rsidP="006E5DAB">
      <w:pPr>
        <w:rPr>
          <w:noProof/>
        </w:rPr>
      </w:pPr>
      <w:r w:rsidRPr="006E5DAB">
        <w:rPr>
          <w:b/>
          <w:bCs/>
          <w:noProof/>
        </w:rPr>
        <w:t>8. Staff Table Removal - MODERATE PRIORITY</w:t>
      </w:r>
    </w:p>
    <w:p w14:paraId="20472F8A" w14:textId="77777777" w:rsidR="006E5DAB" w:rsidRPr="006E5DAB" w:rsidRDefault="006E5DAB" w:rsidP="006E5DAB">
      <w:pPr>
        <w:rPr>
          <w:noProof/>
        </w:rPr>
      </w:pPr>
      <w:r w:rsidRPr="006E5DAB">
        <w:rPr>
          <w:b/>
          <w:bCs/>
          <w:noProof/>
        </w:rPr>
        <w:t>Status:</w:t>
      </w:r>
      <w:r w:rsidRPr="006E5DAB">
        <w:rPr>
          <w:noProof/>
        </w:rPr>
        <w:t> Legacy cleanup (previously high priority)</w:t>
      </w:r>
      <w:r w:rsidRPr="006E5DAB">
        <w:rPr>
          <w:noProof/>
        </w:rPr>
        <w:br/>
      </w:r>
      <w:r w:rsidRPr="006E5DAB">
        <w:rPr>
          <w:b/>
          <w:bCs/>
          <w:noProof/>
        </w:rPr>
        <w:t>Description:</w:t>
      </w:r>
      <w:r w:rsidRPr="006E5DAB">
        <w:rPr>
          <w:noProof/>
        </w:rPr>
        <w:t> The staff table is a legacy system superseded by the users table</w:t>
      </w:r>
    </w:p>
    <w:p w14:paraId="65F78491" w14:textId="77777777" w:rsidR="006E5DAB" w:rsidRPr="006E5DAB" w:rsidRDefault="006E5DAB" w:rsidP="006E5DAB">
      <w:pPr>
        <w:rPr>
          <w:noProof/>
        </w:rPr>
      </w:pPr>
      <w:r w:rsidRPr="006E5DAB">
        <w:rPr>
          <w:b/>
          <w:bCs/>
          <w:noProof/>
        </w:rPr>
        <w:t>Current State:</w:t>
      </w:r>
    </w:p>
    <w:p w14:paraId="63A59ACC" w14:textId="77777777" w:rsidR="006E5DAB" w:rsidRPr="006E5DAB" w:rsidRDefault="006E5DAB" w:rsidP="006E5DAB">
      <w:pPr>
        <w:numPr>
          <w:ilvl w:val="0"/>
          <w:numId w:val="15"/>
        </w:numPr>
        <w:rPr>
          <w:noProof/>
        </w:rPr>
      </w:pPr>
      <w:r w:rsidRPr="006E5DAB">
        <w:rPr>
          <w:noProof/>
        </w:rPr>
        <w:t>Staff table still exists in database schema</w:t>
      </w:r>
    </w:p>
    <w:p w14:paraId="63306211" w14:textId="77777777" w:rsidR="006E5DAB" w:rsidRPr="006E5DAB" w:rsidRDefault="006E5DAB" w:rsidP="006E5DAB">
      <w:pPr>
        <w:numPr>
          <w:ilvl w:val="0"/>
          <w:numId w:val="15"/>
        </w:numPr>
        <w:rPr>
          <w:noProof/>
        </w:rPr>
      </w:pPr>
      <w:r w:rsidRPr="006E5DAB">
        <w:rPr>
          <w:noProof/>
        </w:rPr>
        <w:t>Staff Management UI exists at /staff but is hidden from navigation</w:t>
      </w:r>
    </w:p>
    <w:p w14:paraId="522F1DD6" w14:textId="77777777" w:rsidR="006E5DAB" w:rsidRPr="006E5DAB" w:rsidRDefault="006E5DAB" w:rsidP="006E5DAB">
      <w:pPr>
        <w:numPr>
          <w:ilvl w:val="0"/>
          <w:numId w:val="15"/>
        </w:numPr>
        <w:rPr>
          <w:noProof/>
        </w:rPr>
      </w:pPr>
      <w:r w:rsidRPr="006E5DAB">
        <w:rPr>
          <w:noProof/>
        </w:rPr>
        <w:t>API endpoints at /api/staff/* are still active</w:t>
      </w:r>
    </w:p>
    <w:p w14:paraId="749877A6" w14:textId="77777777" w:rsidR="006E5DAB" w:rsidRPr="006E5DAB" w:rsidRDefault="006E5DAB" w:rsidP="006E5DAB">
      <w:pPr>
        <w:numPr>
          <w:ilvl w:val="0"/>
          <w:numId w:val="15"/>
        </w:numPr>
        <w:rPr>
          <w:noProof/>
        </w:rPr>
      </w:pPr>
      <w:r w:rsidRPr="006E5DAB">
        <w:rPr>
          <w:noProof/>
        </w:rPr>
        <w:t>Variables named selectedStaff and staffId actually reference users</w:t>
      </w:r>
    </w:p>
    <w:p w14:paraId="18332480" w14:textId="77777777" w:rsidR="006E5DAB" w:rsidRPr="006E5DAB" w:rsidRDefault="006E5DAB" w:rsidP="006E5DAB">
      <w:pPr>
        <w:rPr>
          <w:noProof/>
        </w:rPr>
      </w:pPr>
      <w:r w:rsidRPr="006E5DAB">
        <w:rPr>
          <w:b/>
          <w:bCs/>
          <w:noProof/>
        </w:rPr>
        <w:t>Tasks Required:</w:t>
      </w:r>
    </w:p>
    <w:p w14:paraId="7D0C0C73" w14:textId="77777777" w:rsidR="006E5DAB" w:rsidRPr="006E5DAB" w:rsidRDefault="006E5DAB" w:rsidP="006E5DAB">
      <w:pPr>
        <w:numPr>
          <w:ilvl w:val="0"/>
          <w:numId w:val="16"/>
        </w:numPr>
        <w:rPr>
          <w:noProof/>
        </w:rPr>
      </w:pPr>
      <w:r w:rsidRPr="006E5DAB">
        <w:rPr>
          <w:noProof/>
        </w:rPr>
        <w:t>Remove staff table from shared/schema.ts</w:t>
      </w:r>
    </w:p>
    <w:p w14:paraId="5246A2B2" w14:textId="77777777" w:rsidR="006E5DAB" w:rsidRPr="006E5DAB" w:rsidRDefault="006E5DAB" w:rsidP="006E5DAB">
      <w:pPr>
        <w:numPr>
          <w:ilvl w:val="0"/>
          <w:numId w:val="16"/>
        </w:numPr>
        <w:rPr>
          <w:noProof/>
        </w:rPr>
      </w:pPr>
      <w:r w:rsidRPr="006E5DAB">
        <w:rPr>
          <w:noProof/>
        </w:rPr>
        <w:t>Delete Staff Management page (client/src/pages/staff.tsx)</w:t>
      </w:r>
    </w:p>
    <w:p w14:paraId="7ADC5782" w14:textId="77777777" w:rsidR="006E5DAB" w:rsidRPr="006E5DAB" w:rsidRDefault="006E5DAB" w:rsidP="006E5DAB">
      <w:pPr>
        <w:numPr>
          <w:ilvl w:val="0"/>
          <w:numId w:val="16"/>
        </w:numPr>
        <w:rPr>
          <w:noProof/>
        </w:rPr>
      </w:pPr>
      <w:r w:rsidRPr="006E5DAB">
        <w:rPr>
          <w:noProof/>
        </w:rPr>
        <w:t>Remove staff API endpoints from server/routes.ts</w:t>
      </w:r>
    </w:p>
    <w:p w14:paraId="7216160D" w14:textId="77777777" w:rsidR="006E5DAB" w:rsidRPr="006E5DAB" w:rsidRDefault="006E5DAB" w:rsidP="006E5DAB">
      <w:pPr>
        <w:numPr>
          <w:ilvl w:val="0"/>
          <w:numId w:val="16"/>
        </w:numPr>
        <w:rPr>
          <w:noProof/>
        </w:rPr>
      </w:pPr>
      <w:r w:rsidRPr="006E5DAB">
        <w:rPr>
          <w:noProof/>
        </w:rPr>
        <w:t>Remove staff storage methods from server/storage.ts</w:t>
      </w:r>
    </w:p>
    <w:p w14:paraId="5458EC6E" w14:textId="77777777" w:rsidR="006E5DAB" w:rsidRPr="006E5DAB" w:rsidRDefault="006E5DAB" w:rsidP="006E5DAB">
      <w:pPr>
        <w:numPr>
          <w:ilvl w:val="0"/>
          <w:numId w:val="16"/>
        </w:numPr>
        <w:rPr>
          <w:noProof/>
        </w:rPr>
      </w:pPr>
      <w:r w:rsidRPr="006E5DAB">
        <w:rPr>
          <w:noProof/>
        </w:rPr>
        <w:t xml:space="preserve">Rename misleading variables (selectedStaff </w:t>
      </w:r>
      <w:r w:rsidRPr="006E5DAB">
        <w:rPr>
          <w:rFonts w:ascii="Arial" w:hAnsi="Arial" w:cs="Arial"/>
          <w:noProof/>
        </w:rPr>
        <w:t>→</w:t>
      </w:r>
      <w:r w:rsidRPr="006E5DAB">
        <w:rPr>
          <w:noProof/>
        </w:rPr>
        <w:t xml:space="preserve"> selectedUser)</w:t>
      </w:r>
    </w:p>
    <w:p w14:paraId="72730D9A" w14:textId="77777777" w:rsidR="006E5DAB" w:rsidRPr="006E5DAB" w:rsidRDefault="006E5DAB" w:rsidP="006E5DAB">
      <w:pPr>
        <w:numPr>
          <w:ilvl w:val="0"/>
          <w:numId w:val="16"/>
        </w:numPr>
        <w:rPr>
          <w:noProof/>
        </w:rPr>
      </w:pPr>
      <w:r w:rsidRPr="006E5DAB">
        <w:rPr>
          <w:noProof/>
        </w:rPr>
        <w:t>Migrate any historical data if needed</w:t>
      </w:r>
    </w:p>
    <w:p w14:paraId="42DDBE63" w14:textId="77777777" w:rsidR="006E5DAB" w:rsidRPr="006E5DAB" w:rsidRDefault="006E5DAB" w:rsidP="006E5DAB">
      <w:pPr>
        <w:rPr>
          <w:noProof/>
        </w:rPr>
      </w:pPr>
      <w:r w:rsidRPr="006E5DAB">
        <w:rPr>
          <w:noProof/>
        </w:rPr>
        <w:pict w14:anchorId="2D864D3C">
          <v:rect id="_x0000_i1157" style="width:0;height:.75pt" o:hralign="center" o:hrstd="t" o:hr="t" fillcolor="#a0a0a0" stroked="f"/>
        </w:pict>
      </w:r>
    </w:p>
    <w:p w14:paraId="4FDDB61A"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ENHANCED REPORTING &amp; ANALYTICS</w:t>
      </w:r>
    </w:p>
    <w:p w14:paraId="079FF0FF" w14:textId="77777777" w:rsidR="006E5DAB" w:rsidRPr="006E5DAB" w:rsidRDefault="006E5DAB" w:rsidP="006E5DAB">
      <w:pPr>
        <w:rPr>
          <w:noProof/>
        </w:rPr>
      </w:pPr>
      <w:r w:rsidRPr="006E5DAB">
        <w:rPr>
          <w:b/>
          <w:bCs/>
          <w:noProof/>
        </w:rPr>
        <w:t>9. Advanced Reporting Engine - ENHANCED PRIORITY</w:t>
      </w:r>
    </w:p>
    <w:p w14:paraId="1DED092E" w14:textId="77777777" w:rsidR="006E5DAB" w:rsidRPr="006E5DAB" w:rsidRDefault="006E5DAB" w:rsidP="006E5DAB">
      <w:pPr>
        <w:rPr>
          <w:noProof/>
        </w:rPr>
      </w:pPr>
      <w:r w:rsidRPr="006E5DAB">
        <w:rPr>
          <w:b/>
          <w:bCs/>
          <w:noProof/>
        </w:rPr>
        <w:t>Current State:</w:t>
      </w:r>
      <w:r w:rsidRPr="006E5DAB">
        <w:rPr>
          <w:noProof/>
        </w:rPr>
        <w:t> Basic reporting exists (dashboard KPIs, project analytics, financial reports)</w:t>
      </w:r>
    </w:p>
    <w:p w14:paraId="2985F970" w14:textId="77777777" w:rsidR="006E5DAB" w:rsidRPr="006E5DAB" w:rsidRDefault="006E5DAB" w:rsidP="006E5DAB">
      <w:pPr>
        <w:rPr>
          <w:noProof/>
        </w:rPr>
      </w:pPr>
      <w:r w:rsidRPr="006E5DAB">
        <w:rPr>
          <w:b/>
          <w:bCs/>
          <w:noProof/>
        </w:rPr>
        <w:lastRenderedPageBreak/>
        <w:t>Missing Advanced Features:</w:t>
      </w:r>
    </w:p>
    <w:p w14:paraId="13BEFB5B" w14:textId="77777777" w:rsidR="006E5DAB" w:rsidRPr="006E5DAB" w:rsidRDefault="006E5DAB" w:rsidP="006E5DAB">
      <w:pPr>
        <w:numPr>
          <w:ilvl w:val="0"/>
          <w:numId w:val="17"/>
        </w:numPr>
        <w:rPr>
          <w:noProof/>
        </w:rPr>
      </w:pPr>
      <w:r w:rsidRPr="006E5DAB">
        <w:rPr>
          <w:b/>
          <w:bCs/>
          <w:noProof/>
        </w:rPr>
        <w:t>Custom Report Builder:</w:t>
      </w:r>
      <w:r w:rsidRPr="006E5DAB">
        <w:rPr>
          <w:noProof/>
        </w:rPr>
        <w:t> Drag-and-drop report creation interface</w:t>
      </w:r>
    </w:p>
    <w:p w14:paraId="20BD9858" w14:textId="77777777" w:rsidR="006E5DAB" w:rsidRPr="006E5DAB" w:rsidRDefault="006E5DAB" w:rsidP="006E5DAB">
      <w:pPr>
        <w:numPr>
          <w:ilvl w:val="0"/>
          <w:numId w:val="17"/>
        </w:numPr>
        <w:rPr>
          <w:noProof/>
        </w:rPr>
      </w:pPr>
      <w:r w:rsidRPr="006E5DAB">
        <w:rPr>
          <w:b/>
          <w:bCs/>
          <w:noProof/>
        </w:rPr>
        <w:t>Scheduled Reports:</w:t>
      </w:r>
      <w:r w:rsidRPr="006E5DAB">
        <w:rPr>
          <w:noProof/>
        </w:rPr>
        <w:t> Automated email delivery of reports</w:t>
      </w:r>
    </w:p>
    <w:p w14:paraId="248A29FC" w14:textId="77777777" w:rsidR="006E5DAB" w:rsidRPr="006E5DAB" w:rsidRDefault="006E5DAB" w:rsidP="006E5DAB">
      <w:pPr>
        <w:numPr>
          <w:ilvl w:val="0"/>
          <w:numId w:val="17"/>
        </w:numPr>
        <w:rPr>
          <w:noProof/>
        </w:rPr>
      </w:pPr>
      <w:r w:rsidRPr="006E5DAB">
        <w:rPr>
          <w:b/>
          <w:bCs/>
          <w:noProof/>
        </w:rPr>
        <w:t>Executive Dashboards:</w:t>
      </w:r>
      <w:r w:rsidRPr="006E5DAB">
        <w:rPr>
          <w:noProof/>
        </w:rPr>
        <w:t> C-level metrics and trend analysis</w:t>
      </w:r>
    </w:p>
    <w:p w14:paraId="63795CFF" w14:textId="77777777" w:rsidR="006E5DAB" w:rsidRPr="006E5DAB" w:rsidRDefault="006E5DAB" w:rsidP="006E5DAB">
      <w:pPr>
        <w:numPr>
          <w:ilvl w:val="0"/>
          <w:numId w:val="17"/>
        </w:numPr>
        <w:rPr>
          <w:noProof/>
        </w:rPr>
      </w:pPr>
      <w:r w:rsidRPr="006E5DAB">
        <w:rPr>
          <w:b/>
          <w:bCs/>
          <w:noProof/>
        </w:rPr>
        <w:t>Export Capabilities:</w:t>
      </w:r>
      <w:r w:rsidRPr="006E5DAB">
        <w:rPr>
          <w:noProof/>
        </w:rPr>
        <w:t> Multiple formats (PDF, Excel, PowerPoint)</w:t>
      </w:r>
    </w:p>
    <w:p w14:paraId="41F1822C" w14:textId="77777777" w:rsidR="006E5DAB" w:rsidRPr="006E5DAB" w:rsidRDefault="006E5DAB" w:rsidP="006E5DAB">
      <w:pPr>
        <w:numPr>
          <w:ilvl w:val="0"/>
          <w:numId w:val="17"/>
        </w:numPr>
        <w:rPr>
          <w:noProof/>
        </w:rPr>
      </w:pPr>
      <w:r w:rsidRPr="006E5DAB">
        <w:rPr>
          <w:b/>
          <w:bCs/>
          <w:noProof/>
        </w:rPr>
        <w:t>Collaborative Reporting:</w:t>
      </w:r>
      <w:r w:rsidRPr="006E5DAB">
        <w:rPr>
          <w:noProof/>
        </w:rPr>
        <w:t> Report sharing and commenting</w:t>
      </w:r>
    </w:p>
    <w:p w14:paraId="691B9C29" w14:textId="77777777" w:rsidR="006E5DAB" w:rsidRPr="006E5DAB" w:rsidRDefault="006E5DAB" w:rsidP="006E5DAB">
      <w:pPr>
        <w:rPr>
          <w:noProof/>
        </w:rPr>
      </w:pPr>
      <w:r w:rsidRPr="006E5DAB">
        <w:rPr>
          <w:b/>
          <w:bCs/>
          <w:noProof/>
        </w:rPr>
        <w:t>10. Estimate vs Actual Aggregate Reporting - NEW REQUIREMENT</w:t>
      </w:r>
    </w:p>
    <w:p w14:paraId="6342CA5A" w14:textId="77777777" w:rsidR="006E5DAB" w:rsidRPr="006E5DAB" w:rsidRDefault="006E5DAB" w:rsidP="006E5DAB">
      <w:pPr>
        <w:rPr>
          <w:noProof/>
        </w:rPr>
      </w:pPr>
      <w:r w:rsidRPr="006E5DAB">
        <w:rPr>
          <w:b/>
          <w:bCs/>
          <w:noProof/>
        </w:rPr>
        <w:t>Business Need:</w:t>
      </w:r>
      <w:r w:rsidRPr="006E5DAB">
        <w:rPr>
          <w:noProof/>
        </w:rPr>
        <w:t> Compare estimated vs actual performance across projects and time periods</w:t>
      </w:r>
    </w:p>
    <w:p w14:paraId="1459C965" w14:textId="77777777" w:rsidR="006E5DAB" w:rsidRPr="006E5DAB" w:rsidRDefault="006E5DAB" w:rsidP="006E5DAB">
      <w:pPr>
        <w:rPr>
          <w:noProof/>
        </w:rPr>
      </w:pPr>
      <w:r w:rsidRPr="006E5DAB">
        <w:rPr>
          <w:b/>
          <w:bCs/>
          <w:noProof/>
        </w:rPr>
        <w:t>Required Features:</w:t>
      </w:r>
    </w:p>
    <w:p w14:paraId="538FF458" w14:textId="77777777" w:rsidR="006E5DAB" w:rsidRPr="006E5DAB" w:rsidRDefault="006E5DAB" w:rsidP="006E5DAB">
      <w:pPr>
        <w:numPr>
          <w:ilvl w:val="0"/>
          <w:numId w:val="18"/>
        </w:numPr>
        <w:rPr>
          <w:noProof/>
        </w:rPr>
      </w:pPr>
      <w:r w:rsidRPr="006E5DAB">
        <w:rPr>
          <w:b/>
          <w:bCs/>
          <w:noProof/>
        </w:rPr>
        <w:t>Aggregate Analysis Dashboard:</w:t>
      </w:r>
    </w:p>
    <w:p w14:paraId="549DA6D7" w14:textId="77777777" w:rsidR="006E5DAB" w:rsidRPr="006E5DAB" w:rsidRDefault="006E5DAB" w:rsidP="006E5DAB">
      <w:pPr>
        <w:numPr>
          <w:ilvl w:val="1"/>
          <w:numId w:val="18"/>
        </w:numPr>
        <w:rPr>
          <w:noProof/>
        </w:rPr>
      </w:pPr>
      <w:r w:rsidRPr="006E5DAB">
        <w:rPr>
          <w:noProof/>
        </w:rPr>
        <w:t>Portfolio-wide estimate accuracy metrics</w:t>
      </w:r>
    </w:p>
    <w:p w14:paraId="3F165BE6" w14:textId="77777777" w:rsidR="006E5DAB" w:rsidRPr="006E5DAB" w:rsidRDefault="006E5DAB" w:rsidP="006E5DAB">
      <w:pPr>
        <w:numPr>
          <w:ilvl w:val="1"/>
          <w:numId w:val="18"/>
        </w:numPr>
        <w:rPr>
          <w:noProof/>
        </w:rPr>
      </w:pPr>
      <w:r w:rsidRPr="006E5DAB">
        <w:rPr>
          <w:noProof/>
        </w:rPr>
        <w:t>Variance analysis by project type, client, team member</w:t>
      </w:r>
    </w:p>
    <w:p w14:paraId="57D05F92" w14:textId="77777777" w:rsidR="006E5DAB" w:rsidRPr="006E5DAB" w:rsidRDefault="006E5DAB" w:rsidP="006E5DAB">
      <w:pPr>
        <w:numPr>
          <w:ilvl w:val="1"/>
          <w:numId w:val="18"/>
        </w:numPr>
        <w:rPr>
          <w:noProof/>
        </w:rPr>
      </w:pPr>
      <w:r w:rsidRPr="006E5DAB">
        <w:rPr>
          <w:noProof/>
        </w:rPr>
        <w:t>Trend analysis over time periods (monthly, quarterly, annual)</w:t>
      </w:r>
    </w:p>
    <w:p w14:paraId="6FEF35C9" w14:textId="77777777" w:rsidR="006E5DAB" w:rsidRPr="006E5DAB" w:rsidRDefault="006E5DAB" w:rsidP="006E5DAB">
      <w:pPr>
        <w:numPr>
          <w:ilvl w:val="1"/>
          <w:numId w:val="18"/>
        </w:numPr>
        <w:rPr>
          <w:noProof/>
        </w:rPr>
      </w:pPr>
      <w:r w:rsidRPr="006E5DAB">
        <w:rPr>
          <w:noProof/>
        </w:rPr>
        <w:t>Profitability analysis based on estimate vs actual costs</w:t>
      </w:r>
    </w:p>
    <w:p w14:paraId="46EF4061" w14:textId="77777777" w:rsidR="006E5DAB" w:rsidRPr="006E5DAB" w:rsidRDefault="006E5DAB" w:rsidP="006E5DAB">
      <w:pPr>
        <w:numPr>
          <w:ilvl w:val="0"/>
          <w:numId w:val="18"/>
        </w:numPr>
        <w:rPr>
          <w:noProof/>
        </w:rPr>
      </w:pPr>
      <w:r w:rsidRPr="006E5DAB">
        <w:rPr>
          <w:b/>
          <w:bCs/>
          <w:noProof/>
        </w:rPr>
        <w:t>Detailed Variance Reports:</w:t>
      </w:r>
    </w:p>
    <w:p w14:paraId="6385937E" w14:textId="77777777" w:rsidR="006E5DAB" w:rsidRPr="006E5DAB" w:rsidRDefault="006E5DAB" w:rsidP="006E5DAB">
      <w:pPr>
        <w:numPr>
          <w:ilvl w:val="1"/>
          <w:numId w:val="18"/>
        </w:numPr>
        <w:rPr>
          <w:noProof/>
        </w:rPr>
      </w:pPr>
      <w:r w:rsidRPr="006E5DAB">
        <w:rPr>
          <w:noProof/>
        </w:rPr>
        <w:t>Project-level estimate vs actual breakdowns</w:t>
      </w:r>
    </w:p>
    <w:p w14:paraId="167822D7" w14:textId="77777777" w:rsidR="006E5DAB" w:rsidRPr="006E5DAB" w:rsidRDefault="006E5DAB" w:rsidP="006E5DAB">
      <w:pPr>
        <w:numPr>
          <w:ilvl w:val="1"/>
          <w:numId w:val="18"/>
        </w:numPr>
        <w:rPr>
          <w:noProof/>
        </w:rPr>
      </w:pPr>
      <w:r w:rsidRPr="006E5DAB">
        <w:rPr>
          <w:noProof/>
        </w:rPr>
        <w:t>Resource allocation accuracy (estimated hours vs actual hours)</w:t>
      </w:r>
    </w:p>
    <w:p w14:paraId="19DD5252" w14:textId="77777777" w:rsidR="006E5DAB" w:rsidRPr="006E5DAB" w:rsidRDefault="006E5DAB" w:rsidP="006E5DAB">
      <w:pPr>
        <w:numPr>
          <w:ilvl w:val="1"/>
          <w:numId w:val="18"/>
        </w:numPr>
        <w:rPr>
          <w:noProof/>
        </w:rPr>
      </w:pPr>
      <w:r w:rsidRPr="006E5DAB">
        <w:rPr>
          <w:noProof/>
        </w:rPr>
        <w:t>Cost variance analysis (labor, expenses, overhead)</w:t>
      </w:r>
    </w:p>
    <w:p w14:paraId="5AABE0D0" w14:textId="77777777" w:rsidR="006E5DAB" w:rsidRPr="006E5DAB" w:rsidRDefault="006E5DAB" w:rsidP="006E5DAB">
      <w:pPr>
        <w:numPr>
          <w:ilvl w:val="1"/>
          <w:numId w:val="18"/>
        </w:numPr>
        <w:rPr>
          <w:noProof/>
        </w:rPr>
      </w:pPr>
      <w:r w:rsidRPr="006E5DAB">
        <w:rPr>
          <w:noProof/>
        </w:rPr>
        <w:t>Timeline variance tracking (estimated vs actual delivery dates)</w:t>
      </w:r>
    </w:p>
    <w:p w14:paraId="0EDC8147" w14:textId="77777777" w:rsidR="006E5DAB" w:rsidRPr="006E5DAB" w:rsidRDefault="006E5DAB" w:rsidP="006E5DAB">
      <w:pPr>
        <w:numPr>
          <w:ilvl w:val="0"/>
          <w:numId w:val="18"/>
        </w:numPr>
        <w:rPr>
          <w:noProof/>
        </w:rPr>
      </w:pPr>
      <w:r w:rsidRPr="006E5DAB">
        <w:rPr>
          <w:b/>
          <w:bCs/>
          <w:noProof/>
        </w:rPr>
        <w:t>Performance Metrics:</w:t>
      </w:r>
    </w:p>
    <w:p w14:paraId="3C5841FB" w14:textId="77777777" w:rsidR="006E5DAB" w:rsidRPr="006E5DAB" w:rsidRDefault="006E5DAB" w:rsidP="006E5DAB">
      <w:pPr>
        <w:numPr>
          <w:ilvl w:val="1"/>
          <w:numId w:val="18"/>
        </w:numPr>
        <w:rPr>
          <w:noProof/>
        </w:rPr>
      </w:pPr>
      <w:r w:rsidRPr="006E5DAB">
        <w:rPr>
          <w:noProof/>
        </w:rPr>
        <w:t>Estimate accuracy percentage by project manager</w:t>
      </w:r>
    </w:p>
    <w:p w14:paraId="20E81513" w14:textId="77777777" w:rsidR="006E5DAB" w:rsidRPr="006E5DAB" w:rsidRDefault="006E5DAB" w:rsidP="006E5DAB">
      <w:pPr>
        <w:numPr>
          <w:ilvl w:val="1"/>
          <w:numId w:val="18"/>
        </w:numPr>
        <w:rPr>
          <w:noProof/>
        </w:rPr>
      </w:pPr>
      <w:r w:rsidRPr="006E5DAB">
        <w:rPr>
          <w:noProof/>
        </w:rPr>
        <w:t>Historical accuracy trends for better future estimating</w:t>
      </w:r>
    </w:p>
    <w:p w14:paraId="027D3A0C" w14:textId="77777777" w:rsidR="006E5DAB" w:rsidRPr="006E5DAB" w:rsidRDefault="006E5DAB" w:rsidP="006E5DAB">
      <w:pPr>
        <w:numPr>
          <w:ilvl w:val="1"/>
          <w:numId w:val="18"/>
        </w:numPr>
        <w:rPr>
          <w:noProof/>
        </w:rPr>
      </w:pPr>
      <w:r w:rsidRPr="006E5DAB">
        <w:rPr>
          <w:noProof/>
        </w:rPr>
        <w:t>Client-specific performance patterns</w:t>
      </w:r>
    </w:p>
    <w:p w14:paraId="19287E0F" w14:textId="77777777" w:rsidR="006E5DAB" w:rsidRPr="006E5DAB" w:rsidRDefault="006E5DAB" w:rsidP="006E5DAB">
      <w:pPr>
        <w:numPr>
          <w:ilvl w:val="1"/>
          <w:numId w:val="18"/>
        </w:numPr>
        <w:rPr>
          <w:noProof/>
        </w:rPr>
      </w:pPr>
      <w:r w:rsidRPr="006E5DAB">
        <w:rPr>
          <w:noProof/>
        </w:rPr>
        <w:t>Service line profitability analysis</w:t>
      </w:r>
    </w:p>
    <w:p w14:paraId="4178B28F" w14:textId="77777777" w:rsidR="006E5DAB" w:rsidRPr="006E5DAB" w:rsidRDefault="006E5DAB" w:rsidP="006E5DAB">
      <w:pPr>
        <w:rPr>
          <w:noProof/>
        </w:rPr>
      </w:pPr>
      <w:r w:rsidRPr="006E5DAB">
        <w:rPr>
          <w:b/>
          <w:bCs/>
          <w:noProof/>
        </w:rPr>
        <w:t>AI Enhancement Opportunities:</w:t>
      </w:r>
    </w:p>
    <w:p w14:paraId="4E66EFC4" w14:textId="77777777" w:rsidR="006E5DAB" w:rsidRPr="006E5DAB" w:rsidRDefault="006E5DAB" w:rsidP="006E5DAB">
      <w:pPr>
        <w:numPr>
          <w:ilvl w:val="0"/>
          <w:numId w:val="19"/>
        </w:numPr>
        <w:rPr>
          <w:noProof/>
        </w:rPr>
      </w:pPr>
      <w:r w:rsidRPr="006E5DAB">
        <w:rPr>
          <w:noProof/>
        </w:rPr>
        <w:lastRenderedPageBreak/>
        <w:t>Predictive analytics for estimate accuracy improvement</w:t>
      </w:r>
    </w:p>
    <w:p w14:paraId="5E09078C" w14:textId="77777777" w:rsidR="006E5DAB" w:rsidRPr="006E5DAB" w:rsidRDefault="006E5DAB" w:rsidP="006E5DAB">
      <w:pPr>
        <w:numPr>
          <w:ilvl w:val="0"/>
          <w:numId w:val="19"/>
        </w:numPr>
        <w:rPr>
          <w:noProof/>
        </w:rPr>
      </w:pPr>
      <w:r w:rsidRPr="006E5DAB">
        <w:rPr>
          <w:noProof/>
        </w:rPr>
        <w:t>Automated variance alert system</w:t>
      </w:r>
    </w:p>
    <w:p w14:paraId="1B735B6E" w14:textId="77777777" w:rsidR="006E5DAB" w:rsidRPr="006E5DAB" w:rsidRDefault="006E5DAB" w:rsidP="006E5DAB">
      <w:pPr>
        <w:numPr>
          <w:ilvl w:val="0"/>
          <w:numId w:val="19"/>
        </w:numPr>
        <w:rPr>
          <w:noProof/>
        </w:rPr>
      </w:pPr>
      <w:r w:rsidRPr="006E5DAB">
        <w:rPr>
          <w:noProof/>
        </w:rPr>
        <w:t>AI-generated insights for estimation process improvement</w:t>
      </w:r>
    </w:p>
    <w:p w14:paraId="33874F12" w14:textId="77777777" w:rsidR="006E5DAB" w:rsidRPr="006E5DAB" w:rsidRDefault="006E5DAB" w:rsidP="006E5DAB">
      <w:pPr>
        <w:rPr>
          <w:noProof/>
        </w:rPr>
      </w:pPr>
      <w:r w:rsidRPr="006E5DAB">
        <w:rPr>
          <w:b/>
          <w:bCs/>
          <w:noProof/>
        </w:rPr>
        <w:t>11. Annual Invoice Reporting with Advanced Analytics - NEW REQUIREMENT</w:t>
      </w:r>
    </w:p>
    <w:p w14:paraId="68F143A6" w14:textId="77777777" w:rsidR="006E5DAB" w:rsidRPr="006E5DAB" w:rsidRDefault="006E5DAB" w:rsidP="006E5DAB">
      <w:pPr>
        <w:rPr>
          <w:noProof/>
        </w:rPr>
      </w:pPr>
      <w:r w:rsidRPr="006E5DAB">
        <w:rPr>
          <w:b/>
          <w:bCs/>
          <w:noProof/>
        </w:rPr>
        <w:t>Business Need:</w:t>
      </w:r>
      <w:r w:rsidRPr="006E5DAB">
        <w:rPr>
          <w:noProof/>
        </w:rPr>
        <w:t> Comprehensive annual invoice analysis with flexible grouping and export capabilities</w:t>
      </w:r>
    </w:p>
    <w:p w14:paraId="0ABD168B" w14:textId="77777777" w:rsidR="006E5DAB" w:rsidRPr="006E5DAB" w:rsidRDefault="006E5DAB" w:rsidP="006E5DAB">
      <w:pPr>
        <w:rPr>
          <w:noProof/>
        </w:rPr>
      </w:pPr>
      <w:r w:rsidRPr="006E5DAB">
        <w:rPr>
          <w:b/>
          <w:bCs/>
          <w:noProof/>
        </w:rPr>
        <w:t>Required Features:</w:t>
      </w:r>
    </w:p>
    <w:p w14:paraId="131680CE" w14:textId="77777777" w:rsidR="006E5DAB" w:rsidRPr="006E5DAB" w:rsidRDefault="006E5DAB" w:rsidP="006E5DAB">
      <w:pPr>
        <w:numPr>
          <w:ilvl w:val="0"/>
          <w:numId w:val="20"/>
        </w:numPr>
        <w:rPr>
          <w:noProof/>
        </w:rPr>
      </w:pPr>
      <w:r w:rsidRPr="006E5DAB">
        <w:rPr>
          <w:b/>
          <w:bCs/>
          <w:noProof/>
        </w:rPr>
        <w:t>Annual Invoice Dashboard:</w:t>
      </w:r>
    </w:p>
    <w:p w14:paraId="61581C0D" w14:textId="77777777" w:rsidR="006E5DAB" w:rsidRPr="006E5DAB" w:rsidRDefault="006E5DAB" w:rsidP="006E5DAB">
      <w:pPr>
        <w:numPr>
          <w:ilvl w:val="1"/>
          <w:numId w:val="20"/>
        </w:numPr>
        <w:rPr>
          <w:noProof/>
        </w:rPr>
      </w:pPr>
      <w:r w:rsidRPr="006E5DAB">
        <w:rPr>
          <w:noProof/>
        </w:rPr>
        <w:t>Total invoiced amounts by year</w:t>
      </w:r>
    </w:p>
    <w:p w14:paraId="0C3907ED" w14:textId="77777777" w:rsidR="006E5DAB" w:rsidRPr="006E5DAB" w:rsidRDefault="006E5DAB" w:rsidP="006E5DAB">
      <w:pPr>
        <w:numPr>
          <w:ilvl w:val="1"/>
          <w:numId w:val="20"/>
        </w:numPr>
        <w:rPr>
          <w:noProof/>
        </w:rPr>
      </w:pPr>
      <w:r w:rsidRPr="006E5DAB">
        <w:rPr>
          <w:noProof/>
        </w:rPr>
        <w:t>Month-over-month growth analysis</w:t>
      </w:r>
    </w:p>
    <w:p w14:paraId="02F1C37A" w14:textId="77777777" w:rsidR="006E5DAB" w:rsidRPr="006E5DAB" w:rsidRDefault="006E5DAB" w:rsidP="006E5DAB">
      <w:pPr>
        <w:numPr>
          <w:ilvl w:val="1"/>
          <w:numId w:val="20"/>
        </w:numPr>
        <w:rPr>
          <w:noProof/>
        </w:rPr>
      </w:pPr>
      <w:r w:rsidRPr="006E5DAB">
        <w:rPr>
          <w:noProof/>
        </w:rPr>
        <w:t>Client contribution analysis</w:t>
      </w:r>
    </w:p>
    <w:p w14:paraId="0FE4D187" w14:textId="77777777" w:rsidR="006E5DAB" w:rsidRPr="006E5DAB" w:rsidRDefault="006E5DAB" w:rsidP="006E5DAB">
      <w:pPr>
        <w:numPr>
          <w:ilvl w:val="1"/>
          <w:numId w:val="20"/>
        </w:numPr>
        <w:rPr>
          <w:noProof/>
        </w:rPr>
      </w:pPr>
      <w:r w:rsidRPr="006E5DAB">
        <w:rPr>
          <w:noProof/>
        </w:rPr>
        <w:t>Service line revenue breakdown</w:t>
      </w:r>
    </w:p>
    <w:p w14:paraId="5846CFFB" w14:textId="77777777" w:rsidR="006E5DAB" w:rsidRPr="006E5DAB" w:rsidRDefault="006E5DAB" w:rsidP="006E5DAB">
      <w:pPr>
        <w:numPr>
          <w:ilvl w:val="0"/>
          <w:numId w:val="20"/>
        </w:numPr>
        <w:rPr>
          <w:noProof/>
        </w:rPr>
      </w:pPr>
      <w:r w:rsidRPr="006E5DAB">
        <w:rPr>
          <w:b/>
          <w:bCs/>
          <w:noProof/>
        </w:rPr>
        <w:t>Advanced Grouping &amp; Sorting:</w:t>
      </w:r>
    </w:p>
    <w:p w14:paraId="2FA5B9E9" w14:textId="77777777" w:rsidR="006E5DAB" w:rsidRPr="006E5DAB" w:rsidRDefault="006E5DAB" w:rsidP="006E5DAB">
      <w:pPr>
        <w:numPr>
          <w:ilvl w:val="1"/>
          <w:numId w:val="20"/>
        </w:numPr>
        <w:rPr>
          <w:noProof/>
        </w:rPr>
      </w:pPr>
      <w:r w:rsidRPr="006E5DAB">
        <w:rPr>
          <w:b/>
          <w:bCs/>
          <w:noProof/>
        </w:rPr>
        <w:t>Group by:</w:t>
      </w:r>
      <w:r w:rsidRPr="006E5DAB">
        <w:rPr>
          <w:noProof/>
        </w:rPr>
        <w:t> Client, Project, Service Type, Project Manager, Department</w:t>
      </w:r>
    </w:p>
    <w:p w14:paraId="03D9DE70" w14:textId="77777777" w:rsidR="006E5DAB" w:rsidRPr="006E5DAB" w:rsidRDefault="006E5DAB" w:rsidP="006E5DAB">
      <w:pPr>
        <w:numPr>
          <w:ilvl w:val="1"/>
          <w:numId w:val="20"/>
        </w:numPr>
        <w:rPr>
          <w:noProof/>
        </w:rPr>
      </w:pPr>
      <w:r w:rsidRPr="006E5DAB">
        <w:rPr>
          <w:b/>
          <w:bCs/>
          <w:noProof/>
        </w:rPr>
        <w:t>Sort by:</w:t>
      </w:r>
      <w:r w:rsidRPr="006E5DAB">
        <w:rPr>
          <w:noProof/>
        </w:rPr>
        <w:t> Invoice Date, Amount, Client Name, Project Status</w:t>
      </w:r>
    </w:p>
    <w:p w14:paraId="58372A67" w14:textId="77777777" w:rsidR="006E5DAB" w:rsidRPr="006E5DAB" w:rsidRDefault="006E5DAB" w:rsidP="006E5DAB">
      <w:pPr>
        <w:numPr>
          <w:ilvl w:val="1"/>
          <w:numId w:val="20"/>
        </w:numPr>
        <w:rPr>
          <w:noProof/>
        </w:rPr>
      </w:pPr>
      <w:r w:rsidRPr="006E5DAB">
        <w:rPr>
          <w:b/>
          <w:bCs/>
          <w:noProof/>
        </w:rPr>
        <w:t>Filter by:</w:t>
      </w:r>
      <w:r w:rsidRPr="006E5DAB">
        <w:rPr>
          <w:noProof/>
        </w:rPr>
        <w:t> Date Range, Client Type, Invoice Status, Project Type</w:t>
      </w:r>
    </w:p>
    <w:p w14:paraId="5762A8B4" w14:textId="77777777" w:rsidR="006E5DAB" w:rsidRPr="006E5DAB" w:rsidRDefault="006E5DAB" w:rsidP="006E5DAB">
      <w:pPr>
        <w:numPr>
          <w:ilvl w:val="1"/>
          <w:numId w:val="20"/>
        </w:numPr>
        <w:rPr>
          <w:noProof/>
        </w:rPr>
      </w:pPr>
      <w:r w:rsidRPr="006E5DAB">
        <w:rPr>
          <w:b/>
          <w:bCs/>
          <w:noProof/>
        </w:rPr>
        <w:t>Drill-down capability:</w:t>
      </w:r>
      <w:r w:rsidRPr="006E5DAB">
        <w:rPr>
          <w:noProof/>
        </w:rPr>
        <w:t xml:space="preserve"> From annual </w:t>
      </w:r>
      <w:r w:rsidRPr="006E5DAB">
        <w:rPr>
          <w:rFonts w:ascii="Arial" w:hAnsi="Arial" w:cs="Arial"/>
          <w:noProof/>
        </w:rPr>
        <w:t>→</w:t>
      </w:r>
      <w:r w:rsidRPr="006E5DAB">
        <w:rPr>
          <w:noProof/>
        </w:rPr>
        <w:t xml:space="preserve"> quarterly </w:t>
      </w:r>
      <w:r w:rsidRPr="006E5DAB">
        <w:rPr>
          <w:rFonts w:ascii="Arial" w:hAnsi="Arial" w:cs="Arial"/>
          <w:noProof/>
        </w:rPr>
        <w:t>→</w:t>
      </w:r>
      <w:r w:rsidRPr="006E5DAB">
        <w:rPr>
          <w:noProof/>
        </w:rPr>
        <w:t xml:space="preserve"> monthly </w:t>
      </w:r>
      <w:r w:rsidRPr="006E5DAB">
        <w:rPr>
          <w:rFonts w:ascii="Arial" w:hAnsi="Arial" w:cs="Arial"/>
          <w:noProof/>
        </w:rPr>
        <w:t>→</w:t>
      </w:r>
      <w:r w:rsidRPr="006E5DAB">
        <w:rPr>
          <w:noProof/>
        </w:rPr>
        <w:t xml:space="preserve"> individual invoices</w:t>
      </w:r>
    </w:p>
    <w:p w14:paraId="7EEEE1D2" w14:textId="77777777" w:rsidR="006E5DAB" w:rsidRPr="006E5DAB" w:rsidRDefault="006E5DAB" w:rsidP="006E5DAB">
      <w:pPr>
        <w:numPr>
          <w:ilvl w:val="0"/>
          <w:numId w:val="20"/>
        </w:numPr>
        <w:rPr>
          <w:noProof/>
        </w:rPr>
      </w:pPr>
      <w:r w:rsidRPr="006E5DAB">
        <w:rPr>
          <w:b/>
          <w:bCs/>
          <w:noProof/>
        </w:rPr>
        <w:t>Aggregate Functions:</w:t>
      </w:r>
    </w:p>
    <w:p w14:paraId="2D5A2CBA" w14:textId="77777777" w:rsidR="006E5DAB" w:rsidRPr="006E5DAB" w:rsidRDefault="006E5DAB" w:rsidP="006E5DAB">
      <w:pPr>
        <w:numPr>
          <w:ilvl w:val="1"/>
          <w:numId w:val="20"/>
        </w:numPr>
        <w:rPr>
          <w:noProof/>
        </w:rPr>
      </w:pPr>
      <w:r w:rsidRPr="006E5DAB">
        <w:rPr>
          <w:noProof/>
        </w:rPr>
        <w:t>Sum, Average, Min, Max for invoice amounts</w:t>
      </w:r>
    </w:p>
    <w:p w14:paraId="7772A3B9" w14:textId="77777777" w:rsidR="006E5DAB" w:rsidRPr="006E5DAB" w:rsidRDefault="006E5DAB" w:rsidP="006E5DAB">
      <w:pPr>
        <w:numPr>
          <w:ilvl w:val="1"/>
          <w:numId w:val="20"/>
        </w:numPr>
        <w:rPr>
          <w:noProof/>
        </w:rPr>
      </w:pPr>
      <w:r w:rsidRPr="006E5DAB">
        <w:rPr>
          <w:noProof/>
        </w:rPr>
        <w:t>Count of invoices by grouping criteria</w:t>
      </w:r>
    </w:p>
    <w:p w14:paraId="03FFED57" w14:textId="77777777" w:rsidR="006E5DAB" w:rsidRPr="006E5DAB" w:rsidRDefault="006E5DAB" w:rsidP="006E5DAB">
      <w:pPr>
        <w:numPr>
          <w:ilvl w:val="1"/>
          <w:numId w:val="20"/>
        </w:numPr>
        <w:rPr>
          <w:noProof/>
        </w:rPr>
      </w:pPr>
      <w:r w:rsidRPr="006E5DAB">
        <w:rPr>
          <w:noProof/>
        </w:rPr>
        <w:t>Percentage of total revenue calculations</w:t>
      </w:r>
    </w:p>
    <w:p w14:paraId="0C40E346" w14:textId="77777777" w:rsidR="006E5DAB" w:rsidRPr="006E5DAB" w:rsidRDefault="006E5DAB" w:rsidP="006E5DAB">
      <w:pPr>
        <w:numPr>
          <w:ilvl w:val="1"/>
          <w:numId w:val="20"/>
        </w:numPr>
        <w:rPr>
          <w:noProof/>
        </w:rPr>
      </w:pPr>
      <w:r w:rsidRPr="006E5DAB">
        <w:rPr>
          <w:noProof/>
        </w:rPr>
        <w:t>Year-over-year growth calculations</w:t>
      </w:r>
    </w:p>
    <w:p w14:paraId="305B9E8A" w14:textId="77777777" w:rsidR="006E5DAB" w:rsidRPr="006E5DAB" w:rsidRDefault="006E5DAB" w:rsidP="006E5DAB">
      <w:pPr>
        <w:numPr>
          <w:ilvl w:val="1"/>
          <w:numId w:val="20"/>
        </w:numPr>
        <w:rPr>
          <w:noProof/>
        </w:rPr>
      </w:pPr>
      <w:r w:rsidRPr="006E5DAB">
        <w:rPr>
          <w:noProof/>
        </w:rPr>
        <w:t>Cumulative revenue tracking</w:t>
      </w:r>
    </w:p>
    <w:p w14:paraId="45DDF11E" w14:textId="77777777" w:rsidR="006E5DAB" w:rsidRPr="006E5DAB" w:rsidRDefault="006E5DAB" w:rsidP="006E5DAB">
      <w:pPr>
        <w:numPr>
          <w:ilvl w:val="0"/>
          <w:numId w:val="20"/>
        </w:numPr>
        <w:rPr>
          <w:noProof/>
        </w:rPr>
      </w:pPr>
      <w:r w:rsidRPr="006E5DAB">
        <w:rPr>
          <w:b/>
          <w:bCs/>
          <w:noProof/>
        </w:rPr>
        <w:t>Export Capabilities:</w:t>
      </w:r>
    </w:p>
    <w:p w14:paraId="6E77F5B2" w14:textId="77777777" w:rsidR="006E5DAB" w:rsidRPr="006E5DAB" w:rsidRDefault="006E5DAB" w:rsidP="006E5DAB">
      <w:pPr>
        <w:numPr>
          <w:ilvl w:val="1"/>
          <w:numId w:val="20"/>
        </w:numPr>
        <w:rPr>
          <w:noProof/>
        </w:rPr>
      </w:pPr>
      <w:r w:rsidRPr="006E5DAB">
        <w:rPr>
          <w:b/>
          <w:bCs/>
          <w:noProof/>
        </w:rPr>
        <w:t>Excel Export:</w:t>
      </w:r>
      <w:r w:rsidRPr="006E5DAB">
        <w:rPr>
          <w:noProof/>
        </w:rPr>
        <w:t> Formatted spreadsheets with charts and pivot tables</w:t>
      </w:r>
    </w:p>
    <w:p w14:paraId="0B1999CA" w14:textId="77777777" w:rsidR="006E5DAB" w:rsidRPr="006E5DAB" w:rsidRDefault="006E5DAB" w:rsidP="006E5DAB">
      <w:pPr>
        <w:numPr>
          <w:ilvl w:val="1"/>
          <w:numId w:val="20"/>
        </w:numPr>
        <w:rPr>
          <w:noProof/>
        </w:rPr>
      </w:pPr>
      <w:r w:rsidRPr="006E5DAB">
        <w:rPr>
          <w:b/>
          <w:bCs/>
          <w:noProof/>
        </w:rPr>
        <w:t>PDF Reports:</w:t>
      </w:r>
      <w:r w:rsidRPr="006E5DAB">
        <w:rPr>
          <w:noProof/>
        </w:rPr>
        <w:t> Professional formatted annual reports</w:t>
      </w:r>
    </w:p>
    <w:p w14:paraId="702D920D" w14:textId="77777777" w:rsidR="006E5DAB" w:rsidRPr="006E5DAB" w:rsidRDefault="006E5DAB" w:rsidP="006E5DAB">
      <w:pPr>
        <w:numPr>
          <w:ilvl w:val="1"/>
          <w:numId w:val="20"/>
        </w:numPr>
        <w:rPr>
          <w:noProof/>
        </w:rPr>
      </w:pPr>
      <w:r w:rsidRPr="006E5DAB">
        <w:rPr>
          <w:b/>
          <w:bCs/>
          <w:noProof/>
        </w:rPr>
        <w:lastRenderedPageBreak/>
        <w:t>CSV Data:</w:t>
      </w:r>
      <w:r w:rsidRPr="006E5DAB">
        <w:rPr>
          <w:noProof/>
        </w:rPr>
        <w:t> Raw data for further analysis</w:t>
      </w:r>
    </w:p>
    <w:p w14:paraId="1F48FB5B" w14:textId="77777777" w:rsidR="006E5DAB" w:rsidRPr="006E5DAB" w:rsidRDefault="006E5DAB" w:rsidP="006E5DAB">
      <w:pPr>
        <w:numPr>
          <w:ilvl w:val="1"/>
          <w:numId w:val="20"/>
        </w:numPr>
        <w:rPr>
          <w:noProof/>
        </w:rPr>
      </w:pPr>
      <w:r w:rsidRPr="006E5DAB">
        <w:rPr>
          <w:b/>
          <w:bCs/>
          <w:noProof/>
        </w:rPr>
        <w:t>PowerPoint Dashboards:</w:t>
      </w:r>
      <w:r w:rsidRPr="006E5DAB">
        <w:rPr>
          <w:noProof/>
        </w:rPr>
        <w:t> Executive presentation format</w:t>
      </w:r>
    </w:p>
    <w:p w14:paraId="4DDF84A2" w14:textId="77777777" w:rsidR="006E5DAB" w:rsidRPr="006E5DAB" w:rsidRDefault="006E5DAB" w:rsidP="006E5DAB">
      <w:pPr>
        <w:numPr>
          <w:ilvl w:val="1"/>
          <w:numId w:val="20"/>
        </w:numPr>
        <w:rPr>
          <w:noProof/>
        </w:rPr>
      </w:pPr>
      <w:r w:rsidRPr="006E5DAB">
        <w:rPr>
          <w:b/>
          <w:bCs/>
          <w:noProof/>
        </w:rPr>
        <w:t>JSON/XML:</w:t>
      </w:r>
      <w:r w:rsidRPr="006E5DAB">
        <w:rPr>
          <w:noProof/>
        </w:rPr>
        <w:t> API integration with other systems</w:t>
      </w:r>
    </w:p>
    <w:p w14:paraId="12F02BFF" w14:textId="77777777" w:rsidR="006E5DAB" w:rsidRPr="006E5DAB" w:rsidRDefault="006E5DAB" w:rsidP="006E5DAB">
      <w:pPr>
        <w:numPr>
          <w:ilvl w:val="0"/>
          <w:numId w:val="20"/>
        </w:numPr>
        <w:rPr>
          <w:noProof/>
        </w:rPr>
      </w:pPr>
      <w:r w:rsidRPr="006E5DAB">
        <w:rPr>
          <w:b/>
          <w:bCs/>
          <w:noProof/>
        </w:rPr>
        <w:t>Advanced Analytics:</w:t>
      </w:r>
    </w:p>
    <w:p w14:paraId="22D493C1" w14:textId="77777777" w:rsidR="006E5DAB" w:rsidRPr="006E5DAB" w:rsidRDefault="006E5DAB" w:rsidP="006E5DAB">
      <w:pPr>
        <w:numPr>
          <w:ilvl w:val="1"/>
          <w:numId w:val="20"/>
        </w:numPr>
        <w:rPr>
          <w:noProof/>
        </w:rPr>
      </w:pPr>
      <w:r w:rsidRPr="006E5DAB">
        <w:rPr>
          <w:noProof/>
        </w:rPr>
        <w:t>Revenue forecasting based on historical trends</w:t>
      </w:r>
    </w:p>
    <w:p w14:paraId="50351CD8" w14:textId="77777777" w:rsidR="006E5DAB" w:rsidRPr="006E5DAB" w:rsidRDefault="006E5DAB" w:rsidP="006E5DAB">
      <w:pPr>
        <w:numPr>
          <w:ilvl w:val="1"/>
          <w:numId w:val="20"/>
        </w:numPr>
        <w:rPr>
          <w:noProof/>
        </w:rPr>
      </w:pPr>
      <w:r w:rsidRPr="006E5DAB">
        <w:rPr>
          <w:noProof/>
        </w:rPr>
        <w:t>Seasonal pattern analysis</w:t>
      </w:r>
    </w:p>
    <w:p w14:paraId="20A05A1F" w14:textId="77777777" w:rsidR="006E5DAB" w:rsidRPr="006E5DAB" w:rsidRDefault="006E5DAB" w:rsidP="006E5DAB">
      <w:pPr>
        <w:numPr>
          <w:ilvl w:val="1"/>
          <w:numId w:val="20"/>
        </w:numPr>
        <w:rPr>
          <w:noProof/>
        </w:rPr>
      </w:pPr>
      <w:r w:rsidRPr="006E5DAB">
        <w:rPr>
          <w:noProof/>
        </w:rPr>
        <w:t>Client retention correlation with revenue</w:t>
      </w:r>
    </w:p>
    <w:p w14:paraId="42AE0DF6" w14:textId="77777777" w:rsidR="006E5DAB" w:rsidRPr="006E5DAB" w:rsidRDefault="006E5DAB" w:rsidP="006E5DAB">
      <w:pPr>
        <w:numPr>
          <w:ilvl w:val="1"/>
          <w:numId w:val="20"/>
        </w:numPr>
        <w:rPr>
          <w:noProof/>
        </w:rPr>
      </w:pPr>
      <w:r w:rsidRPr="006E5DAB">
        <w:rPr>
          <w:noProof/>
        </w:rPr>
        <w:t>Project profitability ranking</w:t>
      </w:r>
    </w:p>
    <w:p w14:paraId="2A5A60C6" w14:textId="77777777" w:rsidR="006E5DAB" w:rsidRPr="006E5DAB" w:rsidRDefault="006E5DAB" w:rsidP="006E5DAB">
      <w:pPr>
        <w:numPr>
          <w:ilvl w:val="1"/>
          <w:numId w:val="20"/>
        </w:numPr>
        <w:rPr>
          <w:noProof/>
        </w:rPr>
      </w:pPr>
      <w:r w:rsidRPr="006E5DAB">
        <w:rPr>
          <w:noProof/>
        </w:rPr>
        <w:t>Revenue concentration risk analysis</w:t>
      </w:r>
    </w:p>
    <w:p w14:paraId="683F4D91" w14:textId="77777777" w:rsidR="006E5DAB" w:rsidRPr="006E5DAB" w:rsidRDefault="006E5DAB" w:rsidP="006E5DAB">
      <w:pPr>
        <w:rPr>
          <w:noProof/>
        </w:rPr>
      </w:pPr>
      <w:r w:rsidRPr="006E5DAB">
        <w:rPr>
          <w:b/>
          <w:bCs/>
          <w:noProof/>
        </w:rPr>
        <w:t>Business Impact:</w:t>
      </w:r>
    </w:p>
    <w:p w14:paraId="5F8F9202" w14:textId="77777777" w:rsidR="006E5DAB" w:rsidRPr="006E5DAB" w:rsidRDefault="006E5DAB" w:rsidP="006E5DAB">
      <w:pPr>
        <w:numPr>
          <w:ilvl w:val="0"/>
          <w:numId w:val="21"/>
        </w:numPr>
        <w:rPr>
          <w:noProof/>
        </w:rPr>
      </w:pPr>
      <w:r w:rsidRPr="006E5DAB">
        <w:rPr>
          <w:noProof/>
        </w:rPr>
        <w:t>Comprehensive annual revenue analysis</w:t>
      </w:r>
    </w:p>
    <w:p w14:paraId="21E14ADE" w14:textId="77777777" w:rsidR="006E5DAB" w:rsidRPr="006E5DAB" w:rsidRDefault="006E5DAB" w:rsidP="006E5DAB">
      <w:pPr>
        <w:numPr>
          <w:ilvl w:val="0"/>
          <w:numId w:val="21"/>
        </w:numPr>
        <w:rPr>
          <w:noProof/>
        </w:rPr>
      </w:pPr>
      <w:r w:rsidRPr="006E5DAB">
        <w:rPr>
          <w:noProof/>
        </w:rPr>
        <w:t>Enhanced client relationship insights</w:t>
      </w:r>
    </w:p>
    <w:p w14:paraId="5B01EEF4" w14:textId="77777777" w:rsidR="006E5DAB" w:rsidRPr="006E5DAB" w:rsidRDefault="006E5DAB" w:rsidP="006E5DAB">
      <w:pPr>
        <w:numPr>
          <w:ilvl w:val="0"/>
          <w:numId w:val="21"/>
        </w:numPr>
        <w:rPr>
          <w:noProof/>
        </w:rPr>
      </w:pPr>
      <w:r w:rsidRPr="006E5DAB">
        <w:rPr>
          <w:noProof/>
        </w:rPr>
        <w:t>Improved financial forecasting capabilities</w:t>
      </w:r>
    </w:p>
    <w:p w14:paraId="7438EB57" w14:textId="77777777" w:rsidR="006E5DAB" w:rsidRPr="006E5DAB" w:rsidRDefault="006E5DAB" w:rsidP="006E5DAB">
      <w:pPr>
        <w:numPr>
          <w:ilvl w:val="0"/>
          <w:numId w:val="21"/>
        </w:numPr>
        <w:rPr>
          <w:noProof/>
        </w:rPr>
      </w:pPr>
      <w:r w:rsidRPr="006E5DAB">
        <w:rPr>
          <w:noProof/>
        </w:rPr>
        <w:t>Executive-ready reporting for board presentations</w:t>
      </w:r>
    </w:p>
    <w:p w14:paraId="46A96D9A" w14:textId="77777777" w:rsidR="006E5DAB" w:rsidRPr="006E5DAB" w:rsidRDefault="006E5DAB" w:rsidP="006E5DAB">
      <w:pPr>
        <w:numPr>
          <w:ilvl w:val="0"/>
          <w:numId w:val="21"/>
        </w:numPr>
        <w:rPr>
          <w:noProof/>
        </w:rPr>
      </w:pPr>
      <w:r w:rsidRPr="006E5DAB">
        <w:rPr>
          <w:noProof/>
        </w:rPr>
        <w:t>Data-driven business development strategies</w:t>
      </w:r>
    </w:p>
    <w:p w14:paraId="6CDE96AB" w14:textId="77777777" w:rsidR="006E5DAB" w:rsidRPr="006E5DAB" w:rsidRDefault="006E5DAB" w:rsidP="006E5DAB">
      <w:pPr>
        <w:rPr>
          <w:noProof/>
        </w:rPr>
      </w:pPr>
      <w:r w:rsidRPr="006E5DAB">
        <w:rPr>
          <w:noProof/>
        </w:rPr>
        <w:pict w14:anchorId="144DCCD1">
          <v:rect id="_x0000_i1158" style="width:0;height:.75pt" o:hralign="center" o:hrstd="t" o:hr="t" fillcolor="#a0a0a0" stroked="f"/>
        </w:pict>
      </w:r>
    </w:p>
    <w:p w14:paraId="32470347"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ENTERPRISE FEATURES - Future Architecture</w:t>
      </w:r>
    </w:p>
    <w:p w14:paraId="695576A9" w14:textId="77777777" w:rsidR="006E5DAB" w:rsidRPr="006E5DAB" w:rsidRDefault="006E5DAB" w:rsidP="006E5DAB">
      <w:pPr>
        <w:rPr>
          <w:noProof/>
        </w:rPr>
      </w:pPr>
      <w:r w:rsidRPr="006E5DAB">
        <w:rPr>
          <w:b/>
          <w:bCs/>
          <w:noProof/>
        </w:rPr>
        <w:t>12. Advanced File Handling - SharePoint Embedded - NOTED ARCHITECTURE</w:t>
      </w:r>
    </w:p>
    <w:p w14:paraId="0EB61042" w14:textId="77777777" w:rsidR="006E5DAB" w:rsidRPr="006E5DAB" w:rsidRDefault="006E5DAB" w:rsidP="006E5DAB">
      <w:pPr>
        <w:rPr>
          <w:noProof/>
        </w:rPr>
      </w:pPr>
      <w:r w:rsidRPr="006E5DAB">
        <w:rPr>
          <w:b/>
          <w:bCs/>
          <w:noProof/>
        </w:rPr>
        <w:t>Status:</w:t>
      </w:r>
      <w:r w:rsidRPr="006E5DAB">
        <w:rPr>
          <w:noProof/>
        </w:rPr>
        <w:t> Architecture documented, implementation deferred</w:t>
      </w:r>
      <w:r w:rsidRPr="006E5DAB">
        <w:rPr>
          <w:noProof/>
        </w:rPr>
        <w:br/>
      </w:r>
      <w:r w:rsidRPr="006E5DAB">
        <w:rPr>
          <w:b/>
          <w:bCs/>
          <w:noProof/>
        </w:rPr>
        <w:t>Scope:</w:t>
      </w:r>
      <w:r w:rsidRPr="006E5DAB">
        <w:rPr>
          <w:noProof/>
        </w:rPr>
        <w:t> Enterprise-grade document management with SharePoint containers</w:t>
      </w:r>
    </w:p>
    <w:p w14:paraId="799A65CD" w14:textId="77777777" w:rsidR="006E5DAB" w:rsidRPr="006E5DAB" w:rsidRDefault="006E5DAB" w:rsidP="006E5DAB">
      <w:pPr>
        <w:rPr>
          <w:noProof/>
        </w:rPr>
      </w:pPr>
      <w:r w:rsidRPr="006E5DAB">
        <w:rPr>
          <w:b/>
          <w:bCs/>
          <w:noProof/>
        </w:rPr>
        <w:t>Planned Components:</w:t>
      </w:r>
    </w:p>
    <w:p w14:paraId="334061A9" w14:textId="77777777" w:rsidR="006E5DAB" w:rsidRPr="006E5DAB" w:rsidRDefault="006E5DAB" w:rsidP="006E5DAB">
      <w:pPr>
        <w:numPr>
          <w:ilvl w:val="0"/>
          <w:numId w:val="22"/>
        </w:numPr>
        <w:rPr>
          <w:noProof/>
        </w:rPr>
      </w:pPr>
      <w:r w:rsidRPr="006E5DAB">
        <w:rPr>
          <w:noProof/>
        </w:rPr>
        <w:t>API-only SharePoint integration (no SharePoint UI)</w:t>
      </w:r>
    </w:p>
    <w:p w14:paraId="47EF515B" w14:textId="77777777" w:rsidR="006E5DAB" w:rsidRPr="006E5DAB" w:rsidRDefault="006E5DAB" w:rsidP="006E5DAB">
      <w:pPr>
        <w:numPr>
          <w:ilvl w:val="0"/>
          <w:numId w:val="22"/>
        </w:numPr>
        <w:rPr>
          <w:noProof/>
        </w:rPr>
      </w:pPr>
      <w:r w:rsidRPr="006E5DAB">
        <w:rPr>
          <w:noProof/>
        </w:rPr>
        <w:t>Enterprise security with Microsoft 365 compliance</w:t>
      </w:r>
    </w:p>
    <w:p w14:paraId="4310FC68" w14:textId="77777777" w:rsidR="006E5DAB" w:rsidRPr="006E5DAB" w:rsidRDefault="006E5DAB" w:rsidP="006E5DAB">
      <w:pPr>
        <w:numPr>
          <w:ilvl w:val="0"/>
          <w:numId w:val="22"/>
        </w:numPr>
        <w:rPr>
          <w:noProof/>
        </w:rPr>
      </w:pPr>
      <w:r w:rsidRPr="006E5DAB">
        <w:rPr>
          <w:noProof/>
        </w:rPr>
        <w:t>Isolated file containers for customer data</w:t>
      </w:r>
    </w:p>
    <w:p w14:paraId="7DAFEE48" w14:textId="77777777" w:rsidR="006E5DAB" w:rsidRPr="006E5DAB" w:rsidRDefault="006E5DAB" w:rsidP="006E5DAB">
      <w:pPr>
        <w:numPr>
          <w:ilvl w:val="0"/>
          <w:numId w:val="22"/>
        </w:numPr>
        <w:rPr>
          <w:noProof/>
        </w:rPr>
      </w:pPr>
      <w:r w:rsidRPr="006E5DAB">
        <w:rPr>
          <w:noProof/>
        </w:rPr>
        <w:t>Rich collaboration features (Office co-authoring, version control)</w:t>
      </w:r>
    </w:p>
    <w:p w14:paraId="61552B74" w14:textId="77777777" w:rsidR="006E5DAB" w:rsidRPr="006E5DAB" w:rsidRDefault="006E5DAB" w:rsidP="006E5DAB">
      <w:pPr>
        <w:numPr>
          <w:ilvl w:val="0"/>
          <w:numId w:val="22"/>
        </w:numPr>
        <w:rPr>
          <w:noProof/>
        </w:rPr>
      </w:pPr>
      <w:r w:rsidRPr="006E5DAB">
        <w:rPr>
          <w:noProof/>
        </w:rPr>
        <w:t>Scalable storage (multiple terabytes per container)</w:t>
      </w:r>
    </w:p>
    <w:p w14:paraId="1B70DF2E" w14:textId="77777777" w:rsidR="006E5DAB" w:rsidRPr="006E5DAB" w:rsidRDefault="006E5DAB" w:rsidP="006E5DAB">
      <w:pPr>
        <w:rPr>
          <w:noProof/>
        </w:rPr>
      </w:pPr>
      <w:r w:rsidRPr="006E5DAB">
        <w:rPr>
          <w:b/>
          <w:bCs/>
          <w:noProof/>
        </w:rPr>
        <w:lastRenderedPageBreak/>
        <w:t>Integration Points:</w:t>
      </w:r>
    </w:p>
    <w:p w14:paraId="542E999D" w14:textId="77777777" w:rsidR="006E5DAB" w:rsidRPr="006E5DAB" w:rsidRDefault="006E5DAB" w:rsidP="006E5DAB">
      <w:pPr>
        <w:numPr>
          <w:ilvl w:val="0"/>
          <w:numId w:val="23"/>
        </w:numPr>
        <w:rPr>
          <w:noProof/>
        </w:rPr>
      </w:pPr>
      <w:r w:rsidRPr="006E5DAB">
        <w:rPr>
          <w:noProof/>
        </w:rPr>
        <w:t>Projects: Attach documents to specific projects</w:t>
      </w:r>
    </w:p>
    <w:p w14:paraId="1AC7F4D4" w14:textId="77777777" w:rsidR="006E5DAB" w:rsidRPr="006E5DAB" w:rsidRDefault="006E5DAB" w:rsidP="006E5DAB">
      <w:pPr>
        <w:numPr>
          <w:ilvl w:val="0"/>
          <w:numId w:val="23"/>
        </w:numPr>
        <w:rPr>
          <w:noProof/>
        </w:rPr>
      </w:pPr>
      <w:r w:rsidRPr="006E5DAB">
        <w:rPr>
          <w:noProof/>
        </w:rPr>
        <w:t>SOWs: Link signed agreements and change orders</w:t>
      </w:r>
    </w:p>
    <w:p w14:paraId="040825DD" w14:textId="77777777" w:rsidR="006E5DAB" w:rsidRPr="006E5DAB" w:rsidRDefault="006E5DAB" w:rsidP="006E5DAB">
      <w:pPr>
        <w:numPr>
          <w:ilvl w:val="0"/>
          <w:numId w:val="23"/>
        </w:numPr>
        <w:rPr>
          <w:noProof/>
        </w:rPr>
      </w:pPr>
      <w:r w:rsidRPr="006E5DAB">
        <w:rPr>
          <w:noProof/>
        </w:rPr>
        <w:t>Invoices: Attach supporting documentation</w:t>
      </w:r>
    </w:p>
    <w:p w14:paraId="47A12F48" w14:textId="77777777" w:rsidR="006E5DAB" w:rsidRPr="006E5DAB" w:rsidRDefault="006E5DAB" w:rsidP="006E5DAB">
      <w:pPr>
        <w:numPr>
          <w:ilvl w:val="0"/>
          <w:numId w:val="23"/>
        </w:numPr>
        <w:rPr>
          <w:noProof/>
        </w:rPr>
      </w:pPr>
      <w:r w:rsidRPr="006E5DAB">
        <w:rPr>
          <w:noProof/>
        </w:rPr>
        <w:t>Estimates: Store related documentation and assets</w:t>
      </w:r>
    </w:p>
    <w:p w14:paraId="0D9FA624" w14:textId="77777777" w:rsidR="006E5DAB" w:rsidRPr="006E5DAB" w:rsidRDefault="006E5DAB" w:rsidP="006E5DAB">
      <w:pPr>
        <w:rPr>
          <w:noProof/>
        </w:rPr>
      </w:pPr>
      <w:r w:rsidRPr="006E5DAB">
        <w:rPr>
          <w:b/>
          <w:bCs/>
          <w:noProof/>
        </w:rPr>
        <w:t>13. Client Portal - DEPRIORITIZED</w:t>
      </w:r>
    </w:p>
    <w:p w14:paraId="40B56368" w14:textId="77777777" w:rsidR="006E5DAB" w:rsidRPr="006E5DAB" w:rsidRDefault="006E5DAB" w:rsidP="006E5DAB">
      <w:pPr>
        <w:rPr>
          <w:noProof/>
        </w:rPr>
      </w:pPr>
      <w:r w:rsidRPr="006E5DAB">
        <w:rPr>
          <w:b/>
          <w:bCs/>
          <w:noProof/>
        </w:rPr>
        <w:t>Status:</w:t>
      </w:r>
      <w:r w:rsidRPr="006E5DAB">
        <w:rPr>
          <w:noProof/>
        </w:rPr>
        <w:t> Moved to lower priority per user feedback</w:t>
      </w:r>
      <w:r w:rsidRPr="006E5DAB">
        <w:rPr>
          <w:noProof/>
        </w:rPr>
        <w:br/>
      </w:r>
      <w:r w:rsidRPr="006E5DAB">
        <w:rPr>
          <w:b/>
          <w:bCs/>
          <w:noProof/>
        </w:rPr>
        <w:t>Scope:</w:t>
      </w:r>
      <w:r w:rsidRPr="006E5DAB">
        <w:rPr>
          <w:noProof/>
        </w:rPr>
        <w:t> Client-facing dashboard for project visibility</w:t>
      </w:r>
    </w:p>
    <w:p w14:paraId="09B36CB1" w14:textId="77777777" w:rsidR="006E5DAB" w:rsidRPr="006E5DAB" w:rsidRDefault="006E5DAB" w:rsidP="006E5DAB">
      <w:pPr>
        <w:rPr>
          <w:noProof/>
        </w:rPr>
      </w:pPr>
      <w:r w:rsidRPr="006E5DAB">
        <w:rPr>
          <w:b/>
          <w:bCs/>
          <w:noProof/>
        </w:rPr>
        <w:t>Future Features:</w:t>
      </w:r>
    </w:p>
    <w:p w14:paraId="435D88F5" w14:textId="77777777" w:rsidR="006E5DAB" w:rsidRPr="006E5DAB" w:rsidRDefault="006E5DAB" w:rsidP="006E5DAB">
      <w:pPr>
        <w:numPr>
          <w:ilvl w:val="0"/>
          <w:numId w:val="24"/>
        </w:numPr>
        <w:rPr>
          <w:noProof/>
        </w:rPr>
      </w:pPr>
      <w:r w:rsidRPr="006E5DAB">
        <w:rPr>
          <w:noProof/>
        </w:rPr>
        <w:t>Client project status dashboard</w:t>
      </w:r>
    </w:p>
    <w:p w14:paraId="765C03DB" w14:textId="77777777" w:rsidR="006E5DAB" w:rsidRPr="006E5DAB" w:rsidRDefault="006E5DAB" w:rsidP="006E5DAB">
      <w:pPr>
        <w:numPr>
          <w:ilvl w:val="0"/>
          <w:numId w:val="24"/>
        </w:numPr>
        <w:rPr>
          <w:noProof/>
        </w:rPr>
      </w:pPr>
      <w:r w:rsidRPr="006E5DAB">
        <w:rPr>
          <w:noProof/>
        </w:rPr>
        <w:t>Invoice viewing and payment processing</w:t>
      </w:r>
    </w:p>
    <w:p w14:paraId="430CD521" w14:textId="77777777" w:rsidR="006E5DAB" w:rsidRPr="006E5DAB" w:rsidRDefault="006E5DAB" w:rsidP="006E5DAB">
      <w:pPr>
        <w:numPr>
          <w:ilvl w:val="0"/>
          <w:numId w:val="24"/>
        </w:numPr>
        <w:rPr>
          <w:noProof/>
        </w:rPr>
      </w:pPr>
      <w:r w:rsidRPr="006E5DAB">
        <w:rPr>
          <w:noProof/>
        </w:rPr>
        <w:t>Document sharing and collaboration</w:t>
      </w:r>
    </w:p>
    <w:p w14:paraId="5E593478" w14:textId="77777777" w:rsidR="006E5DAB" w:rsidRPr="006E5DAB" w:rsidRDefault="006E5DAB" w:rsidP="006E5DAB">
      <w:pPr>
        <w:numPr>
          <w:ilvl w:val="0"/>
          <w:numId w:val="24"/>
        </w:numPr>
        <w:rPr>
          <w:noProof/>
        </w:rPr>
      </w:pPr>
      <w:r w:rsidRPr="006E5DAB">
        <w:rPr>
          <w:noProof/>
        </w:rPr>
        <w:t>Time entry approval workflows</w:t>
      </w:r>
    </w:p>
    <w:p w14:paraId="1F3EC580" w14:textId="77777777" w:rsidR="006E5DAB" w:rsidRPr="006E5DAB" w:rsidRDefault="006E5DAB" w:rsidP="006E5DAB">
      <w:pPr>
        <w:numPr>
          <w:ilvl w:val="0"/>
          <w:numId w:val="24"/>
        </w:numPr>
        <w:rPr>
          <w:noProof/>
        </w:rPr>
      </w:pPr>
      <w:r w:rsidRPr="006E5DAB">
        <w:rPr>
          <w:noProof/>
        </w:rPr>
        <w:t>Change request submission system</w:t>
      </w:r>
    </w:p>
    <w:p w14:paraId="462B742D" w14:textId="77777777" w:rsidR="006E5DAB" w:rsidRPr="006E5DAB" w:rsidRDefault="006E5DAB" w:rsidP="006E5DAB">
      <w:pPr>
        <w:rPr>
          <w:noProof/>
        </w:rPr>
      </w:pPr>
      <w:r w:rsidRPr="006E5DAB">
        <w:rPr>
          <w:noProof/>
        </w:rPr>
        <w:pict w14:anchorId="07B7357C">
          <v:rect id="_x0000_i1159" style="width:0;height:.75pt" o:hralign="center" o:hrstd="t" o:hr="t" fillcolor="#a0a0a0" stroked="f"/>
        </w:pict>
      </w:r>
    </w:p>
    <w:p w14:paraId="0C14B06D"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NEXT YEAR FEATURES - Templates &amp; Standardization</w:t>
      </w:r>
    </w:p>
    <w:p w14:paraId="10C1036B" w14:textId="77777777" w:rsidR="006E5DAB" w:rsidRPr="006E5DAB" w:rsidRDefault="006E5DAB" w:rsidP="006E5DAB">
      <w:pPr>
        <w:rPr>
          <w:noProof/>
        </w:rPr>
      </w:pPr>
      <w:r w:rsidRPr="006E5DAB">
        <w:rPr>
          <w:b/>
          <w:bCs/>
          <w:noProof/>
        </w:rPr>
        <w:t>14. Project Templates System - 2026 FEATURE</w:t>
      </w:r>
    </w:p>
    <w:p w14:paraId="57ACCDBA" w14:textId="77777777" w:rsidR="006E5DAB" w:rsidRPr="006E5DAB" w:rsidRDefault="006E5DAB" w:rsidP="006E5DAB">
      <w:pPr>
        <w:rPr>
          <w:noProof/>
        </w:rPr>
      </w:pPr>
      <w:r w:rsidRPr="006E5DAB">
        <w:rPr>
          <w:b/>
          <w:bCs/>
          <w:noProof/>
        </w:rPr>
        <w:t>Business Need:</w:t>
      </w:r>
      <w:r w:rsidRPr="006E5DAB">
        <w:rPr>
          <w:noProof/>
        </w:rPr>
        <w:t> Standardize project setup and accelerate project initiation</w:t>
      </w:r>
    </w:p>
    <w:p w14:paraId="1B5D38B5" w14:textId="77777777" w:rsidR="006E5DAB" w:rsidRPr="006E5DAB" w:rsidRDefault="006E5DAB" w:rsidP="006E5DAB">
      <w:pPr>
        <w:rPr>
          <w:noProof/>
        </w:rPr>
      </w:pPr>
      <w:r w:rsidRPr="006E5DAB">
        <w:rPr>
          <w:b/>
          <w:bCs/>
          <w:noProof/>
        </w:rPr>
        <w:t>Planned Features:</w:t>
      </w:r>
    </w:p>
    <w:p w14:paraId="62552CF4" w14:textId="77777777" w:rsidR="006E5DAB" w:rsidRPr="006E5DAB" w:rsidRDefault="006E5DAB" w:rsidP="006E5DAB">
      <w:pPr>
        <w:numPr>
          <w:ilvl w:val="0"/>
          <w:numId w:val="25"/>
        </w:numPr>
        <w:rPr>
          <w:noProof/>
        </w:rPr>
      </w:pPr>
      <w:r w:rsidRPr="006E5DAB">
        <w:rPr>
          <w:b/>
          <w:bCs/>
          <w:noProof/>
        </w:rPr>
        <w:t>Template Categories:</w:t>
      </w:r>
    </w:p>
    <w:p w14:paraId="78AA6521" w14:textId="77777777" w:rsidR="006E5DAB" w:rsidRPr="006E5DAB" w:rsidRDefault="006E5DAB" w:rsidP="006E5DAB">
      <w:pPr>
        <w:numPr>
          <w:ilvl w:val="1"/>
          <w:numId w:val="25"/>
        </w:numPr>
        <w:rPr>
          <w:noProof/>
        </w:rPr>
      </w:pPr>
      <w:r w:rsidRPr="006E5DAB">
        <w:rPr>
          <w:noProof/>
        </w:rPr>
        <w:t>Industry-specific templates (IT consulting, management consulting, financial services)</w:t>
      </w:r>
    </w:p>
    <w:p w14:paraId="3BF690AF" w14:textId="77777777" w:rsidR="006E5DAB" w:rsidRPr="006E5DAB" w:rsidRDefault="006E5DAB" w:rsidP="006E5DAB">
      <w:pPr>
        <w:numPr>
          <w:ilvl w:val="1"/>
          <w:numId w:val="25"/>
        </w:numPr>
        <w:rPr>
          <w:noProof/>
        </w:rPr>
      </w:pPr>
      <w:r w:rsidRPr="006E5DAB">
        <w:rPr>
          <w:noProof/>
        </w:rPr>
        <w:t>Service-specific templates (strategy, implementation, audit, training)</w:t>
      </w:r>
    </w:p>
    <w:p w14:paraId="7D19606A" w14:textId="77777777" w:rsidR="006E5DAB" w:rsidRPr="006E5DAB" w:rsidRDefault="006E5DAB" w:rsidP="006E5DAB">
      <w:pPr>
        <w:numPr>
          <w:ilvl w:val="1"/>
          <w:numId w:val="25"/>
        </w:numPr>
        <w:rPr>
          <w:noProof/>
        </w:rPr>
      </w:pPr>
      <w:r w:rsidRPr="006E5DAB">
        <w:rPr>
          <w:noProof/>
        </w:rPr>
        <w:t>Client-specific standardized approaches</w:t>
      </w:r>
    </w:p>
    <w:p w14:paraId="5194B05A" w14:textId="77777777" w:rsidR="006E5DAB" w:rsidRPr="006E5DAB" w:rsidRDefault="006E5DAB" w:rsidP="006E5DAB">
      <w:pPr>
        <w:numPr>
          <w:ilvl w:val="0"/>
          <w:numId w:val="25"/>
        </w:numPr>
        <w:rPr>
          <w:noProof/>
        </w:rPr>
      </w:pPr>
      <w:r w:rsidRPr="006E5DAB">
        <w:rPr>
          <w:b/>
          <w:bCs/>
          <w:noProof/>
        </w:rPr>
        <w:t>Template Components:</w:t>
      </w:r>
    </w:p>
    <w:p w14:paraId="503E51A0" w14:textId="77777777" w:rsidR="006E5DAB" w:rsidRPr="006E5DAB" w:rsidRDefault="006E5DAB" w:rsidP="006E5DAB">
      <w:pPr>
        <w:numPr>
          <w:ilvl w:val="1"/>
          <w:numId w:val="25"/>
        </w:numPr>
        <w:rPr>
          <w:noProof/>
        </w:rPr>
      </w:pPr>
      <w:r w:rsidRPr="006E5DAB">
        <w:rPr>
          <w:noProof/>
        </w:rPr>
        <w:t>Pre-defined project phases and milestones</w:t>
      </w:r>
    </w:p>
    <w:p w14:paraId="01CE344E" w14:textId="77777777" w:rsidR="006E5DAB" w:rsidRPr="006E5DAB" w:rsidRDefault="006E5DAB" w:rsidP="006E5DAB">
      <w:pPr>
        <w:numPr>
          <w:ilvl w:val="1"/>
          <w:numId w:val="25"/>
        </w:numPr>
        <w:rPr>
          <w:noProof/>
        </w:rPr>
      </w:pPr>
      <w:r w:rsidRPr="006E5DAB">
        <w:rPr>
          <w:noProof/>
        </w:rPr>
        <w:t>Standard deliverable templates</w:t>
      </w:r>
    </w:p>
    <w:p w14:paraId="5EB94B42" w14:textId="77777777" w:rsidR="006E5DAB" w:rsidRPr="006E5DAB" w:rsidRDefault="006E5DAB" w:rsidP="006E5DAB">
      <w:pPr>
        <w:numPr>
          <w:ilvl w:val="1"/>
          <w:numId w:val="25"/>
        </w:numPr>
        <w:rPr>
          <w:noProof/>
        </w:rPr>
      </w:pPr>
      <w:r w:rsidRPr="006E5DAB">
        <w:rPr>
          <w:noProof/>
        </w:rPr>
        <w:lastRenderedPageBreak/>
        <w:t>Role-based resource allocation templates</w:t>
      </w:r>
    </w:p>
    <w:p w14:paraId="0589024B" w14:textId="77777777" w:rsidR="006E5DAB" w:rsidRPr="006E5DAB" w:rsidRDefault="006E5DAB" w:rsidP="006E5DAB">
      <w:pPr>
        <w:numPr>
          <w:ilvl w:val="1"/>
          <w:numId w:val="25"/>
        </w:numPr>
        <w:rPr>
          <w:noProof/>
        </w:rPr>
      </w:pPr>
      <w:r w:rsidRPr="006E5DAB">
        <w:rPr>
          <w:noProof/>
        </w:rPr>
        <w:t>Risk assessment frameworks</w:t>
      </w:r>
    </w:p>
    <w:p w14:paraId="74299D28" w14:textId="77777777" w:rsidR="006E5DAB" w:rsidRPr="006E5DAB" w:rsidRDefault="006E5DAB" w:rsidP="006E5DAB">
      <w:pPr>
        <w:numPr>
          <w:ilvl w:val="1"/>
          <w:numId w:val="25"/>
        </w:numPr>
        <w:rPr>
          <w:noProof/>
        </w:rPr>
      </w:pPr>
      <w:r w:rsidRPr="006E5DAB">
        <w:rPr>
          <w:noProof/>
        </w:rPr>
        <w:t>Communication plan templates</w:t>
      </w:r>
    </w:p>
    <w:p w14:paraId="7B7F0449" w14:textId="77777777" w:rsidR="006E5DAB" w:rsidRPr="006E5DAB" w:rsidRDefault="006E5DAB" w:rsidP="006E5DAB">
      <w:pPr>
        <w:numPr>
          <w:ilvl w:val="0"/>
          <w:numId w:val="25"/>
        </w:numPr>
        <w:rPr>
          <w:noProof/>
        </w:rPr>
      </w:pPr>
      <w:r w:rsidRPr="006E5DAB">
        <w:rPr>
          <w:b/>
          <w:bCs/>
          <w:noProof/>
        </w:rPr>
        <w:t>Template Management:</w:t>
      </w:r>
    </w:p>
    <w:p w14:paraId="52D44EFE" w14:textId="77777777" w:rsidR="006E5DAB" w:rsidRPr="006E5DAB" w:rsidRDefault="006E5DAB" w:rsidP="006E5DAB">
      <w:pPr>
        <w:numPr>
          <w:ilvl w:val="1"/>
          <w:numId w:val="25"/>
        </w:numPr>
        <w:rPr>
          <w:noProof/>
        </w:rPr>
      </w:pPr>
      <w:r w:rsidRPr="006E5DAB">
        <w:rPr>
          <w:noProof/>
        </w:rPr>
        <w:t>Template versioning and approval workflows</w:t>
      </w:r>
    </w:p>
    <w:p w14:paraId="35E74476" w14:textId="77777777" w:rsidR="006E5DAB" w:rsidRPr="006E5DAB" w:rsidRDefault="006E5DAB" w:rsidP="006E5DAB">
      <w:pPr>
        <w:numPr>
          <w:ilvl w:val="1"/>
          <w:numId w:val="25"/>
        </w:numPr>
        <w:rPr>
          <w:noProof/>
        </w:rPr>
      </w:pPr>
      <w:r w:rsidRPr="006E5DAB">
        <w:rPr>
          <w:noProof/>
        </w:rPr>
        <w:t>Template sharing across teams</w:t>
      </w:r>
    </w:p>
    <w:p w14:paraId="043A22B6" w14:textId="77777777" w:rsidR="006E5DAB" w:rsidRPr="006E5DAB" w:rsidRDefault="006E5DAB" w:rsidP="006E5DAB">
      <w:pPr>
        <w:numPr>
          <w:ilvl w:val="1"/>
          <w:numId w:val="25"/>
        </w:numPr>
        <w:rPr>
          <w:noProof/>
        </w:rPr>
      </w:pPr>
      <w:r w:rsidRPr="006E5DAB">
        <w:rPr>
          <w:noProof/>
        </w:rPr>
        <w:t>Template performance analytics</w:t>
      </w:r>
    </w:p>
    <w:p w14:paraId="45524A4D" w14:textId="77777777" w:rsidR="006E5DAB" w:rsidRPr="006E5DAB" w:rsidRDefault="006E5DAB" w:rsidP="006E5DAB">
      <w:pPr>
        <w:numPr>
          <w:ilvl w:val="1"/>
          <w:numId w:val="25"/>
        </w:numPr>
        <w:rPr>
          <w:noProof/>
        </w:rPr>
      </w:pPr>
      <w:r w:rsidRPr="006E5DAB">
        <w:rPr>
          <w:noProof/>
        </w:rPr>
        <w:t>Custom template builder interface</w:t>
      </w:r>
    </w:p>
    <w:p w14:paraId="00F94FEE" w14:textId="77777777" w:rsidR="006E5DAB" w:rsidRPr="006E5DAB" w:rsidRDefault="006E5DAB" w:rsidP="006E5DAB">
      <w:pPr>
        <w:rPr>
          <w:noProof/>
        </w:rPr>
      </w:pPr>
      <w:r w:rsidRPr="006E5DAB">
        <w:rPr>
          <w:b/>
          <w:bCs/>
          <w:noProof/>
        </w:rPr>
        <w:t>15. Estimate Templates System - 2026 FEATURE</w:t>
      </w:r>
    </w:p>
    <w:p w14:paraId="777C1CC6" w14:textId="77777777" w:rsidR="006E5DAB" w:rsidRPr="006E5DAB" w:rsidRDefault="006E5DAB" w:rsidP="006E5DAB">
      <w:pPr>
        <w:rPr>
          <w:noProof/>
        </w:rPr>
      </w:pPr>
      <w:r w:rsidRPr="006E5DAB">
        <w:rPr>
          <w:b/>
          <w:bCs/>
          <w:noProof/>
        </w:rPr>
        <w:t>Business Need:</w:t>
      </w:r>
      <w:r w:rsidRPr="006E5DAB">
        <w:rPr>
          <w:noProof/>
        </w:rPr>
        <w:t> Improve estimation accuracy and speed through standardized templates</w:t>
      </w:r>
    </w:p>
    <w:p w14:paraId="6F68C46D" w14:textId="77777777" w:rsidR="006E5DAB" w:rsidRPr="006E5DAB" w:rsidRDefault="006E5DAB" w:rsidP="006E5DAB">
      <w:pPr>
        <w:rPr>
          <w:noProof/>
        </w:rPr>
      </w:pPr>
      <w:r w:rsidRPr="006E5DAB">
        <w:rPr>
          <w:b/>
          <w:bCs/>
          <w:noProof/>
        </w:rPr>
        <w:t>Planned Features:</w:t>
      </w:r>
    </w:p>
    <w:p w14:paraId="21446F94" w14:textId="77777777" w:rsidR="006E5DAB" w:rsidRPr="006E5DAB" w:rsidRDefault="006E5DAB" w:rsidP="006E5DAB">
      <w:pPr>
        <w:numPr>
          <w:ilvl w:val="0"/>
          <w:numId w:val="26"/>
        </w:numPr>
        <w:rPr>
          <w:noProof/>
        </w:rPr>
      </w:pPr>
      <w:r w:rsidRPr="006E5DAB">
        <w:rPr>
          <w:b/>
          <w:bCs/>
          <w:noProof/>
        </w:rPr>
        <w:t>Estimate Template Types:</w:t>
      </w:r>
    </w:p>
    <w:p w14:paraId="59793C7B" w14:textId="77777777" w:rsidR="006E5DAB" w:rsidRPr="006E5DAB" w:rsidRDefault="006E5DAB" w:rsidP="006E5DAB">
      <w:pPr>
        <w:numPr>
          <w:ilvl w:val="1"/>
          <w:numId w:val="26"/>
        </w:numPr>
        <w:rPr>
          <w:noProof/>
        </w:rPr>
      </w:pPr>
      <w:r w:rsidRPr="006E5DAB">
        <w:rPr>
          <w:noProof/>
        </w:rPr>
        <w:t>Service line specific templates (strategy, technology, operations)</w:t>
      </w:r>
    </w:p>
    <w:p w14:paraId="1B1231F9" w14:textId="77777777" w:rsidR="006E5DAB" w:rsidRPr="006E5DAB" w:rsidRDefault="006E5DAB" w:rsidP="006E5DAB">
      <w:pPr>
        <w:numPr>
          <w:ilvl w:val="1"/>
          <w:numId w:val="26"/>
        </w:numPr>
        <w:rPr>
          <w:noProof/>
        </w:rPr>
      </w:pPr>
      <w:r w:rsidRPr="006E5DAB">
        <w:rPr>
          <w:noProof/>
        </w:rPr>
        <w:t>Complexity-based templates (small, medium, large engagements)</w:t>
      </w:r>
    </w:p>
    <w:p w14:paraId="2413D787" w14:textId="77777777" w:rsidR="006E5DAB" w:rsidRPr="006E5DAB" w:rsidRDefault="006E5DAB" w:rsidP="006E5DAB">
      <w:pPr>
        <w:numPr>
          <w:ilvl w:val="1"/>
          <w:numId w:val="26"/>
        </w:numPr>
        <w:rPr>
          <w:noProof/>
        </w:rPr>
      </w:pPr>
      <w:r w:rsidRPr="006E5DAB">
        <w:rPr>
          <w:noProof/>
        </w:rPr>
        <w:t>Client industry templates</w:t>
      </w:r>
    </w:p>
    <w:p w14:paraId="2840271E" w14:textId="77777777" w:rsidR="006E5DAB" w:rsidRPr="006E5DAB" w:rsidRDefault="006E5DAB" w:rsidP="006E5DAB">
      <w:pPr>
        <w:numPr>
          <w:ilvl w:val="1"/>
          <w:numId w:val="26"/>
        </w:numPr>
        <w:rPr>
          <w:noProof/>
        </w:rPr>
      </w:pPr>
      <w:r w:rsidRPr="006E5DAB">
        <w:rPr>
          <w:noProof/>
        </w:rPr>
        <w:t>Methodology-specific templates (agile, waterfall, hybrid)</w:t>
      </w:r>
    </w:p>
    <w:p w14:paraId="402971E8" w14:textId="77777777" w:rsidR="006E5DAB" w:rsidRPr="006E5DAB" w:rsidRDefault="006E5DAB" w:rsidP="006E5DAB">
      <w:pPr>
        <w:numPr>
          <w:ilvl w:val="0"/>
          <w:numId w:val="26"/>
        </w:numPr>
        <w:rPr>
          <w:noProof/>
        </w:rPr>
      </w:pPr>
      <w:r w:rsidRPr="006E5DAB">
        <w:rPr>
          <w:b/>
          <w:bCs/>
          <w:noProof/>
        </w:rPr>
        <w:t>Template Components:</w:t>
      </w:r>
    </w:p>
    <w:p w14:paraId="11039A1D" w14:textId="77777777" w:rsidR="006E5DAB" w:rsidRPr="006E5DAB" w:rsidRDefault="006E5DAB" w:rsidP="006E5DAB">
      <w:pPr>
        <w:numPr>
          <w:ilvl w:val="1"/>
          <w:numId w:val="26"/>
        </w:numPr>
        <w:rPr>
          <w:noProof/>
        </w:rPr>
      </w:pPr>
      <w:r w:rsidRPr="006E5DAB">
        <w:rPr>
          <w:noProof/>
        </w:rPr>
        <w:t>Standard work breakdown structures</w:t>
      </w:r>
    </w:p>
    <w:p w14:paraId="523C134A" w14:textId="77777777" w:rsidR="006E5DAB" w:rsidRPr="006E5DAB" w:rsidRDefault="006E5DAB" w:rsidP="006E5DAB">
      <w:pPr>
        <w:numPr>
          <w:ilvl w:val="1"/>
          <w:numId w:val="26"/>
        </w:numPr>
        <w:rPr>
          <w:noProof/>
        </w:rPr>
      </w:pPr>
      <w:r w:rsidRPr="006E5DAB">
        <w:rPr>
          <w:noProof/>
        </w:rPr>
        <w:t>Historical effort benchmarks</w:t>
      </w:r>
    </w:p>
    <w:p w14:paraId="65BCE608" w14:textId="77777777" w:rsidR="006E5DAB" w:rsidRPr="006E5DAB" w:rsidRDefault="006E5DAB" w:rsidP="006E5DAB">
      <w:pPr>
        <w:numPr>
          <w:ilvl w:val="1"/>
          <w:numId w:val="26"/>
        </w:numPr>
        <w:rPr>
          <w:noProof/>
        </w:rPr>
      </w:pPr>
      <w:r w:rsidRPr="006E5DAB">
        <w:rPr>
          <w:noProof/>
        </w:rPr>
        <w:t>Risk factor matrices</w:t>
      </w:r>
    </w:p>
    <w:p w14:paraId="1AD1AD2E" w14:textId="77777777" w:rsidR="006E5DAB" w:rsidRPr="006E5DAB" w:rsidRDefault="006E5DAB" w:rsidP="006E5DAB">
      <w:pPr>
        <w:numPr>
          <w:ilvl w:val="1"/>
          <w:numId w:val="26"/>
        </w:numPr>
        <w:rPr>
          <w:noProof/>
        </w:rPr>
      </w:pPr>
      <w:r w:rsidRPr="006E5DAB">
        <w:rPr>
          <w:noProof/>
        </w:rPr>
        <w:t>Resource mix recommendations</w:t>
      </w:r>
    </w:p>
    <w:p w14:paraId="78ED833E" w14:textId="77777777" w:rsidR="006E5DAB" w:rsidRPr="006E5DAB" w:rsidRDefault="006E5DAB" w:rsidP="006E5DAB">
      <w:pPr>
        <w:numPr>
          <w:ilvl w:val="1"/>
          <w:numId w:val="26"/>
        </w:numPr>
        <w:rPr>
          <w:noProof/>
        </w:rPr>
      </w:pPr>
      <w:r w:rsidRPr="006E5DAB">
        <w:rPr>
          <w:noProof/>
        </w:rPr>
        <w:t>Pricing model templates</w:t>
      </w:r>
    </w:p>
    <w:p w14:paraId="4AD0D0F1" w14:textId="77777777" w:rsidR="006E5DAB" w:rsidRPr="006E5DAB" w:rsidRDefault="006E5DAB" w:rsidP="006E5DAB">
      <w:pPr>
        <w:numPr>
          <w:ilvl w:val="0"/>
          <w:numId w:val="26"/>
        </w:numPr>
        <w:rPr>
          <w:noProof/>
        </w:rPr>
      </w:pPr>
      <w:r w:rsidRPr="006E5DAB">
        <w:rPr>
          <w:b/>
          <w:bCs/>
          <w:noProof/>
        </w:rPr>
        <w:t>Smart Template Features:</w:t>
      </w:r>
    </w:p>
    <w:p w14:paraId="47EC8B49" w14:textId="77777777" w:rsidR="006E5DAB" w:rsidRPr="006E5DAB" w:rsidRDefault="006E5DAB" w:rsidP="006E5DAB">
      <w:pPr>
        <w:numPr>
          <w:ilvl w:val="1"/>
          <w:numId w:val="26"/>
        </w:numPr>
        <w:rPr>
          <w:noProof/>
        </w:rPr>
      </w:pPr>
      <w:r w:rsidRPr="006E5DAB">
        <w:rPr>
          <w:noProof/>
        </w:rPr>
        <w:t>AI-powered template recommendation</w:t>
      </w:r>
    </w:p>
    <w:p w14:paraId="58A85246" w14:textId="77777777" w:rsidR="006E5DAB" w:rsidRPr="006E5DAB" w:rsidRDefault="006E5DAB" w:rsidP="006E5DAB">
      <w:pPr>
        <w:numPr>
          <w:ilvl w:val="1"/>
          <w:numId w:val="26"/>
        </w:numPr>
        <w:rPr>
          <w:noProof/>
        </w:rPr>
      </w:pPr>
      <w:r w:rsidRPr="006E5DAB">
        <w:rPr>
          <w:noProof/>
        </w:rPr>
        <w:t>Auto-adjustment based on client/project characteristics</w:t>
      </w:r>
    </w:p>
    <w:p w14:paraId="4C6930B4" w14:textId="77777777" w:rsidR="006E5DAB" w:rsidRPr="006E5DAB" w:rsidRDefault="006E5DAB" w:rsidP="006E5DAB">
      <w:pPr>
        <w:numPr>
          <w:ilvl w:val="1"/>
          <w:numId w:val="26"/>
        </w:numPr>
        <w:rPr>
          <w:noProof/>
        </w:rPr>
      </w:pPr>
      <w:r w:rsidRPr="006E5DAB">
        <w:rPr>
          <w:noProof/>
        </w:rPr>
        <w:lastRenderedPageBreak/>
        <w:t>Historical accuracy tracking by template</w:t>
      </w:r>
    </w:p>
    <w:p w14:paraId="7A7E4B18" w14:textId="77777777" w:rsidR="006E5DAB" w:rsidRPr="006E5DAB" w:rsidRDefault="006E5DAB" w:rsidP="006E5DAB">
      <w:pPr>
        <w:numPr>
          <w:ilvl w:val="1"/>
          <w:numId w:val="26"/>
        </w:numPr>
        <w:rPr>
          <w:noProof/>
        </w:rPr>
      </w:pPr>
      <w:r w:rsidRPr="006E5DAB">
        <w:rPr>
          <w:noProof/>
        </w:rPr>
        <w:t>Continuous template optimization</w:t>
      </w:r>
    </w:p>
    <w:p w14:paraId="5A13D286" w14:textId="77777777" w:rsidR="006E5DAB" w:rsidRPr="006E5DAB" w:rsidRDefault="006E5DAB" w:rsidP="006E5DAB">
      <w:pPr>
        <w:rPr>
          <w:noProof/>
        </w:rPr>
      </w:pPr>
      <w:r w:rsidRPr="006E5DAB">
        <w:rPr>
          <w:noProof/>
        </w:rPr>
        <w:pict w14:anchorId="1A8B9B6F">
          <v:rect id="_x0000_i1160" style="width:0;height:.75pt" o:hralign="center" o:hrstd="t" o:hr="t" fillcolor="#a0a0a0" stroked="f"/>
        </w:pict>
      </w:r>
    </w:p>
    <w:p w14:paraId="458053CB"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WORKFLOW &amp; NOTIFICATIONS</w:t>
      </w:r>
    </w:p>
    <w:p w14:paraId="671B68E9" w14:textId="77777777" w:rsidR="006E5DAB" w:rsidRPr="006E5DAB" w:rsidRDefault="006E5DAB" w:rsidP="006E5DAB">
      <w:pPr>
        <w:rPr>
          <w:noProof/>
        </w:rPr>
      </w:pPr>
      <w:r w:rsidRPr="006E5DAB">
        <w:rPr>
          <w:b/>
          <w:bCs/>
          <w:noProof/>
        </w:rPr>
        <w:t>16. Notifications System</w:t>
      </w:r>
    </w:p>
    <w:p w14:paraId="2194AE81" w14:textId="77777777" w:rsidR="006E5DAB" w:rsidRPr="006E5DAB" w:rsidRDefault="006E5DAB" w:rsidP="006E5DAB">
      <w:pPr>
        <w:rPr>
          <w:noProof/>
        </w:rPr>
      </w:pPr>
      <w:r w:rsidRPr="006E5DAB">
        <w:rPr>
          <w:b/>
          <w:bCs/>
          <w:noProof/>
        </w:rPr>
        <w:t>Current State:</w:t>
      </w:r>
      <w:r w:rsidRPr="006E5DAB">
        <w:rPr>
          <w:noProof/>
        </w:rPr>
        <w:t> In-app toasts for immediate actions only</w:t>
      </w:r>
    </w:p>
    <w:p w14:paraId="5FF74801" w14:textId="77777777" w:rsidR="006E5DAB" w:rsidRPr="006E5DAB" w:rsidRDefault="006E5DAB" w:rsidP="006E5DAB">
      <w:pPr>
        <w:rPr>
          <w:noProof/>
        </w:rPr>
      </w:pPr>
      <w:r w:rsidRPr="006E5DAB">
        <w:rPr>
          <w:b/>
          <w:bCs/>
          <w:noProof/>
        </w:rPr>
        <w:t>Missing Comprehensive Features:</w:t>
      </w:r>
    </w:p>
    <w:p w14:paraId="2C923099" w14:textId="77777777" w:rsidR="006E5DAB" w:rsidRPr="006E5DAB" w:rsidRDefault="006E5DAB" w:rsidP="006E5DAB">
      <w:pPr>
        <w:numPr>
          <w:ilvl w:val="0"/>
          <w:numId w:val="27"/>
        </w:numPr>
        <w:rPr>
          <w:noProof/>
        </w:rPr>
      </w:pPr>
      <w:r w:rsidRPr="006E5DAB">
        <w:rPr>
          <w:b/>
          <w:bCs/>
          <w:noProof/>
        </w:rPr>
        <w:t>Email Notifications:</w:t>
      </w:r>
      <w:r w:rsidRPr="006E5DAB">
        <w:rPr>
          <w:noProof/>
        </w:rPr>
        <w:t> Workflow events, approvals, deadlines</w:t>
      </w:r>
    </w:p>
    <w:p w14:paraId="7F5F1613" w14:textId="77777777" w:rsidR="006E5DAB" w:rsidRPr="006E5DAB" w:rsidRDefault="006E5DAB" w:rsidP="006E5DAB">
      <w:pPr>
        <w:numPr>
          <w:ilvl w:val="0"/>
          <w:numId w:val="27"/>
        </w:numPr>
        <w:rPr>
          <w:noProof/>
        </w:rPr>
      </w:pPr>
      <w:r w:rsidRPr="006E5DAB">
        <w:rPr>
          <w:b/>
          <w:bCs/>
          <w:noProof/>
        </w:rPr>
        <w:t>In-app Notification Center:</w:t>
      </w:r>
      <w:r w:rsidRPr="006E5DAB">
        <w:rPr>
          <w:noProof/>
        </w:rPr>
        <w:t> Centralized notification management</w:t>
      </w:r>
    </w:p>
    <w:p w14:paraId="7DDED574" w14:textId="77777777" w:rsidR="006E5DAB" w:rsidRPr="006E5DAB" w:rsidRDefault="006E5DAB" w:rsidP="006E5DAB">
      <w:pPr>
        <w:numPr>
          <w:ilvl w:val="0"/>
          <w:numId w:val="27"/>
        </w:numPr>
        <w:rPr>
          <w:noProof/>
        </w:rPr>
      </w:pPr>
      <w:r w:rsidRPr="006E5DAB">
        <w:rPr>
          <w:b/>
          <w:bCs/>
          <w:noProof/>
        </w:rPr>
        <w:t>Approval Workflow Notifications:</w:t>
      </w:r>
      <w:r w:rsidRPr="006E5DAB">
        <w:rPr>
          <w:noProof/>
        </w:rPr>
        <w:t> Multi-stage approval processes</w:t>
      </w:r>
    </w:p>
    <w:p w14:paraId="68AFBB66" w14:textId="77777777" w:rsidR="006E5DAB" w:rsidRPr="006E5DAB" w:rsidRDefault="006E5DAB" w:rsidP="006E5DAB">
      <w:pPr>
        <w:numPr>
          <w:ilvl w:val="0"/>
          <w:numId w:val="27"/>
        </w:numPr>
        <w:rPr>
          <w:noProof/>
        </w:rPr>
      </w:pPr>
      <w:r w:rsidRPr="006E5DAB">
        <w:rPr>
          <w:b/>
          <w:bCs/>
          <w:noProof/>
        </w:rPr>
        <w:t>Alert System:</w:t>
      </w:r>
      <w:r w:rsidRPr="006E5DAB">
        <w:rPr>
          <w:noProof/>
        </w:rPr>
        <w:t> Budget thresholds, deadline reminders, risk warnings</w:t>
      </w:r>
    </w:p>
    <w:p w14:paraId="38B5266D" w14:textId="77777777" w:rsidR="006E5DAB" w:rsidRPr="006E5DAB" w:rsidRDefault="006E5DAB" w:rsidP="006E5DAB">
      <w:pPr>
        <w:numPr>
          <w:ilvl w:val="0"/>
          <w:numId w:val="27"/>
        </w:numPr>
        <w:rPr>
          <w:noProof/>
        </w:rPr>
      </w:pPr>
      <w:r w:rsidRPr="006E5DAB">
        <w:rPr>
          <w:b/>
          <w:bCs/>
          <w:noProof/>
        </w:rPr>
        <w:t>Notification Preferences:</w:t>
      </w:r>
      <w:r w:rsidRPr="006E5DAB">
        <w:rPr>
          <w:noProof/>
        </w:rPr>
        <w:t> User-configurable notification settings</w:t>
      </w:r>
    </w:p>
    <w:p w14:paraId="188FEC6E" w14:textId="77777777" w:rsidR="006E5DAB" w:rsidRPr="006E5DAB" w:rsidRDefault="006E5DAB" w:rsidP="006E5DAB">
      <w:pPr>
        <w:numPr>
          <w:ilvl w:val="0"/>
          <w:numId w:val="27"/>
        </w:numPr>
        <w:rPr>
          <w:noProof/>
        </w:rPr>
      </w:pPr>
      <w:r w:rsidRPr="006E5DAB">
        <w:rPr>
          <w:b/>
          <w:bCs/>
          <w:noProof/>
        </w:rPr>
        <w:t>Escalation Rules:</w:t>
      </w:r>
      <w:r w:rsidRPr="006E5DAB">
        <w:rPr>
          <w:noProof/>
        </w:rPr>
        <w:t> Automatic escalation for overdue items</w:t>
      </w:r>
    </w:p>
    <w:p w14:paraId="646E00B7" w14:textId="77777777" w:rsidR="006E5DAB" w:rsidRPr="006E5DAB" w:rsidRDefault="006E5DAB" w:rsidP="006E5DAB">
      <w:pPr>
        <w:rPr>
          <w:noProof/>
        </w:rPr>
      </w:pPr>
      <w:r w:rsidRPr="006E5DAB">
        <w:rPr>
          <w:b/>
          <w:bCs/>
          <w:noProof/>
        </w:rPr>
        <w:t>Workflow Integration:</w:t>
      </w:r>
    </w:p>
    <w:p w14:paraId="6B1E54A1" w14:textId="77777777" w:rsidR="006E5DAB" w:rsidRPr="006E5DAB" w:rsidRDefault="006E5DAB" w:rsidP="006E5DAB">
      <w:pPr>
        <w:numPr>
          <w:ilvl w:val="0"/>
          <w:numId w:val="28"/>
        </w:numPr>
        <w:rPr>
          <w:noProof/>
        </w:rPr>
      </w:pPr>
      <w:r w:rsidRPr="006E5DAB">
        <w:rPr>
          <w:noProof/>
        </w:rPr>
        <w:t>SOW approval processes</w:t>
      </w:r>
    </w:p>
    <w:p w14:paraId="05A190C3" w14:textId="77777777" w:rsidR="006E5DAB" w:rsidRPr="006E5DAB" w:rsidRDefault="006E5DAB" w:rsidP="006E5DAB">
      <w:pPr>
        <w:numPr>
          <w:ilvl w:val="0"/>
          <w:numId w:val="28"/>
        </w:numPr>
        <w:rPr>
          <w:noProof/>
        </w:rPr>
      </w:pPr>
      <w:r w:rsidRPr="006E5DAB">
        <w:rPr>
          <w:noProof/>
        </w:rPr>
        <w:t>Invoice batch finalization</w:t>
      </w:r>
    </w:p>
    <w:p w14:paraId="223B4E73" w14:textId="77777777" w:rsidR="006E5DAB" w:rsidRPr="006E5DAB" w:rsidRDefault="006E5DAB" w:rsidP="006E5DAB">
      <w:pPr>
        <w:numPr>
          <w:ilvl w:val="0"/>
          <w:numId w:val="28"/>
        </w:numPr>
        <w:rPr>
          <w:noProof/>
        </w:rPr>
      </w:pPr>
      <w:r w:rsidRPr="006E5DAB">
        <w:rPr>
          <w:noProof/>
        </w:rPr>
        <w:t>Project milestone completion</w:t>
      </w:r>
    </w:p>
    <w:p w14:paraId="583D61CD" w14:textId="77777777" w:rsidR="006E5DAB" w:rsidRPr="006E5DAB" w:rsidRDefault="006E5DAB" w:rsidP="006E5DAB">
      <w:pPr>
        <w:numPr>
          <w:ilvl w:val="0"/>
          <w:numId w:val="28"/>
        </w:numPr>
        <w:rPr>
          <w:noProof/>
        </w:rPr>
      </w:pPr>
      <w:r w:rsidRPr="006E5DAB">
        <w:rPr>
          <w:noProof/>
        </w:rPr>
        <w:t>Time entry approvals</w:t>
      </w:r>
    </w:p>
    <w:p w14:paraId="45DDCF03" w14:textId="77777777" w:rsidR="006E5DAB" w:rsidRPr="006E5DAB" w:rsidRDefault="006E5DAB" w:rsidP="006E5DAB">
      <w:pPr>
        <w:numPr>
          <w:ilvl w:val="0"/>
          <w:numId w:val="28"/>
        </w:numPr>
        <w:rPr>
          <w:noProof/>
        </w:rPr>
      </w:pPr>
      <w:r w:rsidRPr="006E5DAB">
        <w:rPr>
          <w:noProof/>
        </w:rPr>
        <w:t>Expense reimbursement workflows</w:t>
      </w:r>
    </w:p>
    <w:p w14:paraId="695B8240" w14:textId="77777777" w:rsidR="006E5DAB" w:rsidRPr="006E5DAB" w:rsidRDefault="006E5DAB" w:rsidP="006E5DAB">
      <w:pPr>
        <w:rPr>
          <w:noProof/>
        </w:rPr>
      </w:pPr>
      <w:r w:rsidRPr="006E5DAB">
        <w:rPr>
          <w:noProof/>
        </w:rPr>
        <w:pict w14:anchorId="78D6AC71">
          <v:rect id="_x0000_i1161" style="width:0;height:.75pt" o:hralign="center" o:hrstd="t" o:hr="t" fillcolor="#a0a0a0" stroked="f"/>
        </w:pict>
      </w:r>
    </w:p>
    <w:p w14:paraId="76A0BB1F"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BRANDING &amp; CUSTOMIZATION</w:t>
      </w:r>
    </w:p>
    <w:p w14:paraId="0F37875B" w14:textId="77777777" w:rsidR="006E5DAB" w:rsidRPr="006E5DAB" w:rsidRDefault="006E5DAB" w:rsidP="006E5DAB">
      <w:pPr>
        <w:rPr>
          <w:noProof/>
        </w:rPr>
      </w:pPr>
      <w:r w:rsidRPr="006E5DAB">
        <w:rPr>
          <w:b/>
          <w:bCs/>
          <w:noProof/>
        </w:rPr>
        <w:t>17. Company Branding Completion</w:t>
      </w:r>
    </w:p>
    <w:p w14:paraId="60506188" w14:textId="77777777" w:rsidR="006E5DAB" w:rsidRPr="006E5DAB" w:rsidRDefault="006E5DAB" w:rsidP="006E5DAB">
      <w:pPr>
        <w:rPr>
          <w:noProof/>
        </w:rPr>
      </w:pPr>
      <w:r w:rsidRPr="006E5DAB">
        <w:rPr>
          <w:b/>
          <w:bCs/>
          <w:noProof/>
        </w:rPr>
        <w:t>Current State:</w:t>
      </w:r>
      <w:r w:rsidRPr="006E5DAB">
        <w:rPr>
          <w:noProof/>
        </w:rPr>
        <w:t> Basic system settings exist</w:t>
      </w:r>
      <w:r w:rsidRPr="006E5DAB">
        <w:rPr>
          <w:noProof/>
        </w:rPr>
        <w:br/>
      </w:r>
      <w:r w:rsidRPr="006E5DAB">
        <w:rPr>
          <w:b/>
          <w:bCs/>
          <w:noProof/>
        </w:rPr>
        <w:t>Implemented:</w:t>
      </w:r>
      <w:r w:rsidRPr="006E5DAB">
        <w:rPr>
          <w:noProof/>
        </w:rPr>
        <w:t> Company logo URL, basic company info, payment terms</w:t>
      </w:r>
    </w:p>
    <w:p w14:paraId="06BA9672" w14:textId="77777777" w:rsidR="006E5DAB" w:rsidRPr="006E5DAB" w:rsidRDefault="006E5DAB" w:rsidP="006E5DAB">
      <w:pPr>
        <w:rPr>
          <w:noProof/>
        </w:rPr>
      </w:pPr>
      <w:r w:rsidRPr="006E5DAB">
        <w:rPr>
          <w:b/>
          <w:bCs/>
          <w:noProof/>
        </w:rPr>
        <w:t>Missing Features:</w:t>
      </w:r>
    </w:p>
    <w:p w14:paraId="3F2A4671" w14:textId="77777777" w:rsidR="006E5DAB" w:rsidRPr="006E5DAB" w:rsidRDefault="006E5DAB" w:rsidP="006E5DAB">
      <w:pPr>
        <w:numPr>
          <w:ilvl w:val="0"/>
          <w:numId w:val="29"/>
        </w:numPr>
        <w:rPr>
          <w:noProof/>
        </w:rPr>
      </w:pPr>
      <w:r w:rsidRPr="006E5DAB">
        <w:rPr>
          <w:b/>
          <w:bCs/>
          <w:noProof/>
        </w:rPr>
        <w:t>Logo Upload Functionality:</w:t>
      </w:r>
      <w:r w:rsidRPr="006E5DAB">
        <w:rPr>
          <w:noProof/>
        </w:rPr>
        <w:t> Currently URL-only, need file upload</w:t>
      </w:r>
    </w:p>
    <w:p w14:paraId="53DD2B46" w14:textId="77777777" w:rsidR="006E5DAB" w:rsidRPr="006E5DAB" w:rsidRDefault="006E5DAB" w:rsidP="006E5DAB">
      <w:pPr>
        <w:numPr>
          <w:ilvl w:val="0"/>
          <w:numId w:val="29"/>
        </w:numPr>
        <w:rPr>
          <w:noProof/>
        </w:rPr>
      </w:pPr>
      <w:r w:rsidRPr="006E5DAB">
        <w:rPr>
          <w:b/>
          <w:bCs/>
          <w:noProof/>
        </w:rPr>
        <w:lastRenderedPageBreak/>
        <w:t>Custom Color Theme Controls:</w:t>
      </w:r>
      <w:r w:rsidRPr="006E5DAB">
        <w:rPr>
          <w:noProof/>
        </w:rPr>
        <w:t> UI for modifying brand colors</w:t>
      </w:r>
    </w:p>
    <w:p w14:paraId="66D20E8B" w14:textId="77777777" w:rsidR="006E5DAB" w:rsidRPr="006E5DAB" w:rsidRDefault="006E5DAB" w:rsidP="006E5DAB">
      <w:pPr>
        <w:numPr>
          <w:ilvl w:val="0"/>
          <w:numId w:val="29"/>
        </w:numPr>
        <w:rPr>
          <w:noProof/>
        </w:rPr>
      </w:pPr>
      <w:r w:rsidRPr="006E5DAB">
        <w:rPr>
          <w:b/>
          <w:bCs/>
          <w:noProof/>
        </w:rPr>
        <w:t>Invoice Template Customization:</w:t>
      </w:r>
      <w:r w:rsidRPr="006E5DAB">
        <w:rPr>
          <w:noProof/>
        </w:rPr>
        <w:t> Beyond basic company information</w:t>
      </w:r>
    </w:p>
    <w:p w14:paraId="2384DCD7" w14:textId="77777777" w:rsidR="006E5DAB" w:rsidRPr="006E5DAB" w:rsidRDefault="006E5DAB" w:rsidP="006E5DAB">
      <w:pPr>
        <w:numPr>
          <w:ilvl w:val="0"/>
          <w:numId w:val="29"/>
        </w:numPr>
        <w:rPr>
          <w:noProof/>
        </w:rPr>
      </w:pPr>
      <w:r w:rsidRPr="006E5DAB">
        <w:rPr>
          <w:b/>
          <w:bCs/>
          <w:noProof/>
        </w:rPr>
        <w:t>Brand Asset Management:</w:t>
      </w:r>
      <w:r w:rsidRPr="006E5DAB">
        <w:rPr>
          <w:noProof/>
        </w:rPr>
        <w:t> Logo variations, letterheads, signatures</w:t>
      </w:r>
    </w:p>
    <w:p w14:paraId="3B18DEA0" w14:textId="77777777" w:rsidR="006E5DAB" w:rsidRPr="006E5DAB" w:rsidRDefault="006E5DAB" w:rsidP="006E5DAB">
      <w:pPr>
        <w:rPr>
          <w:noProof/>
        </w:rPr>
      </w:pPr>
      <w:r w:rsidRPr="006E5DAB">
        <w:rPr>
          <w:b/>
          <w:bCs/>
          <w:noProof/>
        </w:rPr>
        <w:t>18. Vocabulary/Terminology System</w:t>
      </w:r>
    </w:p>
    <w:p w14:paraId="442174A5" w14:textId="77777777" w:rsidR="006E5DAB" w:rsidRPr="006E5DAB" w:rsidRDefault="006E5DAB" w:rsidP="006E5DAB">
      <w:pPr>
        <w:rPr>
          <w:noProof/>
        </w:rPr>
      </w:pPr>
      <w:r w:rsidRPr="006E5DAB">
        <w:rPr>
          <w:b/>
          <w:bCs/>
          <w:noProof/>
        </w:rPr>
        <w:t>Current State:</w:t>
      </w:r>
      <w:r w:rsidRPr="006E5DAB">
        <w:rPr>
          <w:noProof/>
        </w:rPr>
        <w:t> Framework exists but incomplete</w:t>
      </w:r>
      <w:r w:rsidRPr="006E5DAB">
        <w:rPr>
          <w:noProof/>
        </w:rPr>
        <w:br/>
      </w:r>
      <w:r w:rsidRPr="006E5DAB">
        <w:rPr>
          <w:b/>
          <w:bCs/>
          <w:noProof/>
        </w:rPr>
        <w:t>Implemented:</w:t>
      </w:r>
      <w:r w:rsidRPr="006E5DAB">
        <w:rPr>
          <w:noProof/>
        </w:rPr>
        <w:t> Estimate labels (epicLabel, stageLabel, activityLabel), client vocabulary overrides</w:t>
      </w:r>
    </w:p>
    <w:p w14:paraId="5284B395" w14:textId="77777777" w:rsidR="006E5DAB" w:rsidRPr="006E5DAB" w:rsidRDefault="006E5DAB" w:rsidP="006E5DAB">
      <w:pPr>
        <w:rPr>
          <w:noProof/>
        </w:rPr>
      </w:pPr>
      <w:r w:rsidRPr="006E5DAB">
        <w:rPr>
          <w:b/>
          <w:bCs/>
          <w:noProof/>
        </w:rPr>
        <w:t>Missing Features:</w:t>
      </w:r>
    </w:p>
    <w:p w14:paraId="47EA4C92" w14:textId="77777777" w:rsidR="006E5DAB" w:rsidRPr="006E5DAB" w:rsidRDefault="006E5DAB" w:rsidP="006E5DAB">
      <w:pPr>
        <w:numPr>
          <w:ilvl w:val="0"/>
          <w:numId w:val="30"/>
        </w:numPr>
        <w:rPr>
          <w:noProof/>
        </w:rPr>
      </w:pPr>
      <w:r w:rsidRPr="006E5DAB">
        <w:rPr>
          <w:b/>
          <w:bCs/>
          <w:noProof/>
        </w:rPr>
        <w:t>Global Vocabulary Settings:</w:t>
      </w:r>
      <w:r w:rsidRPr="006E5DAB">
        <w:rPr>
          <w:noProof/>
        </w:rPr>
        <w:t> System-wide terminology configuration</w:t>
      </w:r>
    </w:p>
    <w:p w14:paraId="02885708" w14:textId="77777777" w:rsidR="006E5DAB" w:rsidRPr="006E5DAB" w:rsidRDefault="006E5DAB" w:rsidP="006E5DAB">
      <w:pPr>
        <w:numPr>
          <w:ilvl w:val="0"/>
          <w:numId w:val="30"/>
        </w:numPr>
        <w:rPr>
          <w:noProof/>
        </w:rPr>
      </w:pPr>
      <w:r w:rsidRPr="006E5DAB">
        <w:rPr>
          <w:b/>
          <w:bCs/>
          <w:noProof/>
        </w:rPr>
        <w:t>UI for Custom Terminology:</w:t>
      </w:r>
      <w:r w:rsidRPr="006E5DAB">
        <w:rPr>
          <w:noProof/>
        </w:rPr>
        <w:t> Administrative interface for term management</w:t>
      </w:r>
    </w:p>
    <w:p w14:paraId="437F8727" w14:textId="77777777" w:rsidR="006E5DAB" w:rsidRPr="006E5DAB" w:rsidRDefault="006E5DAB" w:rsidP="006E5DAB">
      <w:pPr>
        <w:numPr>
          <w:ilvl w:val="0"/>
          <w:numId w:val="30"/>
        </w:numPr>
        <w:rPr>
          <w:noProof/>
        </w:rPr>
      </w:pPr>
      <w:r w:rsidRPr="006E5DAB">
        <w:rPr>
          <w:b/>
          <w:bCs/>
          <w:noProof/>
        </w:rPr>
        <w:t>Context-Sensitive Terminology:</w:t>
      </w:r>
      <w:r w:rsidRPr="006E5DAB">
        <w:rPr>
          <w:noProof/>
        </w:rPr>
        <w:t> Terms adapt based on client or industry</w:t>
      </w:r>
    </w:p>
    <w:p w14:paraId="0E70B452" w14:textId="77777777" w:rsidR="006E5DAB" w:rsidRPr="006E5DAB" w:rsidRDefault="006E5DAB" w:rsidP="006E5DAB">
      <w:pPr>
        <w:numPr>
          <w:ilvl w:val="0"/>
          <w:numId w:val="30"/>
        </w:numPr>
        <w:rPr>
          <w:noProof/>
        </w:rPr>
      </w:pPr>
      <w:r w:rsidRPr="006E5DAB">
        <w:rPr>
          <w:b/>
          <w:bCs/>
          <w:noProof/>
        </w:rPr>
        <w:t>Industry Presets:</w:t>
      </w:r>
      <w:r w:rsidRPr="006E5DAB">
        <w:rPr>
          <w:noProof/>
        </w:rPr>
        <w:t> Predefined vocabulary sets for different consulting types</w:t>
      </w:r>
    </w:p>
    <w:p w14:paraId="14C26D68" w14:textId="77777777" w:rsidR="006E5DAB" w:rsidRPr="006E5DAB" w:rsidRDefault="006E5DAB" w:rsidP="006E5DAB">
      <w:pPr>
        <w:numPr>
          <w:ilvl w:val="0"/>
          <w:numId w:val="30"/>
        </w:numPr>
        <w:rPr>
          <w:noProof/>
        </w:rPr>
      </w:pPr>
      <w:r w:rsidRPr="006E5DAB">
        <w:rPr>
          <w:b/>
          <w:bCs/>
          <w:noProof/>
        </w:rPr>
        <w:t>Custom Field Labels:</w:t>
      </w:r>
      <w:r w:rsidRPr="006E5DAB">
        <w:rPr>
          <w:noProof/>
        </w:rPr>
        <w:t> Configurable labels for projects, time entries, expenses</w:t>
      </w:r>
    </w:p>
    <w:p w14:paraId="01EBEA6E" w14:textId="77777777" w:rsidR="006E5DAB" w:rsidRPr="006E5DAB" w:rsidRDefault="006E5DAB" w:rsidP="006E5DAB">
      <w:pPr>
        <w:rPr>
          <w:noProof/>
        </w:rPr>
      </w:pPr>
      <w:r w:rsidRPr="006E5DAB">
        <w:rPr>
          <w:noProof/>
        </w:rPr>
        <w:pict w14:anchorId="5EA250F4">
          <v:rect id="_x0000_i1162" style="width:0;height:.75pt" o:hralign="center" o:hrstd="t" o:hr="t" fillcolor="#a0a0a0" stroked="f"/>
        </w:pict>
      </w:r>
    </w:p>
    <w:p w14:paraId="528D218D"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INTEGRATIONS &amp; API PLATFORM</w:t>
      </w:r>
    </w:p>
    <w:p w14:paraId="0B4D02C8" w14:textId="77777777" w:rsidR="006E5DAB" w:rsidRPr="006E5DAB" w:rsidRDefault="006E5DAB" w:rsidP="006E5DAB">
      <w:pPr>
        <w:rPr>
          <w:noProof/>
        </w:rPr>
      </w:pPr>
      <w:r w:rsidRPr="006E5DAB">
        <w:rPr>
          <w:b/>
          <w:bCs/>
          <w:noProof/>
        </w:rPr>
        <w:t>19. Extended Integrations</w:t>
      </w:r>
    </w:p>
    <w:p w14:paraId="247073FF" w14:textId="77777777" w:rsidR="006E5DAB" w:rsidRPr="006E5DAB" w:rsidRDefault="006E5DAB" w:rsidP="006E5DAB">
      <w:pPr>
        <w:rPr>
          <w:noProof/>
        </w:rPr>
      </w:pPr>
      <w:r w:rsidRPr="006E5DAB">
        <w:rPr>
          <w:b/>
          <w:bCs/>
          <w:noProof/>
        </w:rPr>
        <w:t>Current State:</w:t>
      </w:r>
      <w:r w:rsidRPr="006E5DAB">
        <w:rPr>
          <w:noProof/>
        </w:rPr>
        <w:t> QuickBooks Online export only</w:t>
      </w:r>
    </w:p>
    <w:p w14:paraId="091EC01A" w14:textId="77777777" w:rsidR="006E5DAB" w:rsidRPr="006E5DAB" w:rsidRDefault="006E5DAB" w:rsidP="006E5DAB">
      <w:pPr>
        <w:rPr>
          <w:noProof/>
        </w:rPr>
      </w:pPr>
      <w:r w:rsidRPr="006E5DAB">
        <w:rPr>
          <w:b/>
          <w:bCs/>
          <w:noProof/>
        </w:rPr>
        <w:t>Missing Integration Categories:</w:t>
      </w:r>
    </w:p>
    <w:p w14:paraId="7BBC5D57" w14:textId="77777777" w:rsidR="006E5DAB" w:rsidRPr="006E5DAB" w:rsidRDefault="006E5DAB" w:rsidP="006E5DAB">
      <w:pPr>
        <w:numPr>
          <w:ilvl w:val="0"/>
          <w:numId w:val="31"/>
        </w:numPr>
        <w:rPr>
          <w:noProof/>
        </w:rPr>
      </w:pPr>
      <w:r w:rsidRPr="006E5DAB">
        <w:rPr>
          <w:b/>
          <w:bCs/>
          <w:noProof/>
        </w:rPr>
        <w:t>CRM Systems:</w:t>
      </w:r>
      <w:r w:rsidRPr="006E5DAB">
        <w:rPr>
          <w:noProof/>
        </w:rPr>
        <w:t> Salesforce, HubSpot, Microsoft Dynamics</w:t>
      </w:r>
    </w:p>
    <w:p w14:paraId="0455BFC8" w14:textId="77777777" w:rsidR="006E5DAB" w:rsidRPr="006E5DAB" w:rsidRDefault="006E5DAB" w:rsidP="006E5DAB">
      <w:pPr>
        <w:numPr>
          <w:ilvl w:val="0"/>
          <w:numId w:val="31"/>
        </w:numPr>
        <w:rPr>
          <w:noProof/>
        </w:rPr>
      </w:pPr>
      <w:r w:rsidRPr="006E5DAB">
        <w:rPr>
          <w:b/>
          <w:bCs/>
          <w:noProof/>
        </w:rPr>
        <w:t>Accounting Platforms:</w:t>
      </w:r>
      <w:r w:rsidRPr="006E5DAB">
        <w:rPr>
          <w:noProof/>
        </w:rPr>
        <w:t> Xero, NetSuite, SAP, Sage</w:t>
      </w:r>
    </w:p>
    <w:p w14:paraId="68AB01CB" w14:textId="77777777" w:rsidR="006E5DAB" w:rsidRPr="006E5DAB" w:rsidRDefault="006E5DAB" w:rsidP="006E5DAB">
      <w:pPr>
        <w:numPr>
          <w:ilvl w:val="0"/>
          <w:numId w:val="31"/>
        </w:numPr>
        <w:rPr>
          <w:noProof/>
        </w:rPr>
      </w:pPr>
      <w:r w:rsidRPr="006E5DAB">
        <w:rPr>
          <w:b/>
          <w:bCs/>
          <w:noProof/>
        </w:rPr>
        <w:t>Communication Tools:</w:t>
      </w:r>
      <w:r w:rsidRPr="006E5DAB">
        <w:rPr>
          <w:noProof/>
        </w:rPr>
        <w:t> Slack, Microsoft Teams, Discord</w:t>
      </w:r>
    </w:p>
    <w:p w14:paraId="0370B40C" w14:textId="77777777" w:rsidR="006E5DAB" w:rsidRPr="006E5DAB" w:rsidRDefault="006E5DAB" w:rsidP="006E5DAB">
      <w:pPr>
        <w:numPr>
          <w:ilvl w:val="0"/>
          <w:numId w:val="31"/>
        </w:numPr>
        <w:rPr>
          <w:noProof/>
        </w:rPr>
      </w:pPr>
      <w:r w:rsidRPr="006E5DAB">
        <w:rPr>
          <w:b/>
          <w:bCs/>
          <w:noProof/>
        </w:rPr>
        <w:t>Project Management:</w:t>
      </w:r>
      <w:r w:rsidRPr="006E5DAB">
        <w:rPr>
          <w:noProof/>
        </w:rPr>
        <w:t> Asana, Monday.com, Jira, Azure DevOps</w:t>
      </w:r>
    </w:p>
    <w:p w14:paraId="15B7E809" w14:textId="77777777" w:rsidR="006E5DAB" w:rsidRPr="006E5DAB" w:rsidRDefault="006E5DAB" w:rsidP="006E5DAB">
      <w:pPr>
        <w:numPr>
          <w:ilvl w:val="0"/>
          <w:numId w:val="31"/>
        </w:numPr>
        <w:rPr>
          <w:noProof/>
        </w:rPr>
      </w:pPr>
      <w:r w:rsidRPr="006E5DAB">
        <w:rPr>
          <w:b/>
          <w:bCs/>
          <w:noProof/>
        </w:rPr>
        <w:t>Time Tracking:</w:t>
      </w:r>
      <w:r w:rsidRPr="006E5DAB">
        <w:rPr>
          <w:noProof/>
        </w:rPr>
        <w:t> Harvest, Toggl, TimeCamp imports</w:t>
      </w:r>
    </w:p>
    <w:p w14:paraId="4B4D532C" w14:textId="77777777" w:rsidR="006E5DAB" w:rsidRPr="006E5DAB" w:rsidRDefault="006E5DAB" w:rsidP="006E5DAB">
      <w:pPr>
        <w:numPr>
          <w:ilvl w:val="0"/>
          <w:numId w:val="31"/>
        </w:numPr>
        <w:rPr>
          <w:noProof/>
        </w:rPr>
      </w:pPr>
      <w:r w:rsidRPr="006E5DAB">
        <w:rPr>
          <w:b/>
          <w:bCs/>
          <w:noProof/>
        </w:rPr>
        <w:t>Document Systems:</w:t>
      </w:r>
      <w:r w:rsidRPr="006E5DAB">
        <w:rPr>
          <w:noProof/>
        </w:rPr>
        <w:t> Google Drive, Dropbox, Box</w:t>
      </w:r>
    </w:p>
    <w:p w14:paraId="707C97C6" w14:textId="77777777" w:rsidR="006E5DAB" w:rsidRPr="006E5DAB" w:rsidRDefault="006E5DAB" w:rsidP="006E5DAB">
      <w:pPr>
        <w:rPr>
          <w:noProof/>
        </w:rPr>
      </w:pPr>
      <w:r w:rsidRPr="006E5DAB">
        <w:rPr>
          <w:b/>
          <w:bCs/>
          <w:noProof/>
        </w:rPr>
        <w:t>20. API Platform Development</w:t>
      </w:r>
    </w:p>
    <w:p w14:paraId="76D76A22" w14:textId="77777777" w:rsidR="006E5DAB" w:rsidRPr="006E5DAB" w:rsidRDefault="006E5DAB" w:rsidP="006E5DAB">
      <w:pPr>
        <w:rPr>
          <w:noProof/>
        </w:rPr>
      </w:pPr>
      <w:r w:rsidRPr="006E5DAB">
        <w:rPr>
          <w:b/>
          <w:bCs/>
          <w:noProof/>
        </w:rPr>
        <w:t>Missing Platform Features:</w:t>
      </w:r>
    </w:p>
    <w:p w14:paraId="410F8713" w14:textId="77777777" w:rsidR="006E5DAB" w:rsidRPr="006E5DAB" w:rsidRDefault="006E5DAB" w:rsidP="006E5DAB">
      <w:pPr>
        <w:numPr>
          <w:ilvl w:val="0"/>
          <w:numId w:val="32"/>
        </w:numPr>
        <w:rPr>
          <w:noProof/>
        </w:rPr>
      </w:pPr>
      <w:r w:rsidRPr="006E5DAB">
        <w:rPr>
          <w:b/>
          <w:bCs/>
          <w:noProof/>
        </w:rPr>
        <w:t>Public API Documentation:</w:t>
      </w:r>
      <w:r w:rsidRPr="006E5DAB">
        <w:rPr>
          <w:noProof/>
        </w:rPr>
        <w:t> Developer-friendly API docs</w:t>
      </w:r>
    </w:p>
    <w:p w14:paraId="0BBDACF6" w14:textId="77777777" w:rsidR="006E5DAB" w:rsidRPr="006E5DAB" w:rsidRDefault="006E5DAB" w:rsidP="006E5DAB">
      <w:pPr>
        <w:numPr>
          <w:ilvl w:val="0"/>
          <w:numId w:val="32"/>
        </w:numPr>
        <w:rPr>
          <w:noProof/>
        </w:rPr>
      </w:pPr>
      <w:r w:rsidRPr="006E5DAB">
        <w:rPr>
          <w:b/>
          <w:bCs/>
          <w:noProof/>
        </w:rPr>
        <w:lastRenderedPageBreak/>
        <w:t>API Versioning:</w:t>
      </w:r>
      <w:r w:rsidRPr="006E5DAB">
        <w:rPr>
          <w:noProof/>
        </w:rPr>
        <w:t> Backward compatibility management</w:t>
      </w:r>
    </w:p>
    <w:p w14:paraId="06A110AB" w14:textId="77777777" w:rsidR="006E5DAB" w:rsidRPr="006E5DAB" w:rsidRDefault="006E5DAB" w:rsidP="006E5DAB">
      <w:pPr>
        <w:numPr>
          <w:ilvl w:val="0"/>
          <w:numId w:val="32"/>
        </w:numPr>
        <w:rPr>
          <w:noProof/>
        </w:rPr>
      </w:pPr>
      <w:r w:rsidRPr="006E5DAB">
        <w:rPr>
          <w:b/>
          <w:bCs/>
          <w:noProof/>
        </w:rPr>
        <w:t>Rate Limiting:</w:t>
      </w:r>
      <w:r w:rsidRPr="006E5DAB">
        <w:rPr>
          <w:noProof/>
        </w:rPr>
        <w:t> API usage controls and quotas</w:t>
      </w:r>
    </w:p>
    <w:p w14:paraId="6C09258B" w14:textId="77777777" w:rsidR="006E5DAB" w:rsidRPr="006E5DAB" w:rsidRDefault="006E5DAB" w:rsidP="006E5DAB">
      <w:pPr>
        <w:numPr>
          <w:ilvl w:val="0"/>
          <w:numId w:val="32"/>
        </w:numPr>
        <w:rPr>
          <w:noProof/>
        </w:rPr>
      </w:pPr>
      <w:r w:rsidRPr="006E5DAB">
        <w:rPr>
          <w:b/>
          <w:bCs/>
          <w:noProof/>
        </w:rPr>
        <w:t>Webhook Support:</w:t>
      </w:r>
      <w:r w:rsidRPr="006E5DAB">
        <w:rPr>
          <w:noProof/>
        </w:rPr>
        <w:t> Real-time event notifications</w:t>
      </w:r>
    </w:p>
    <w:p w14:paraId="35F232E4" w14:textId="77777777" w:rsidR="006E5DAB" w:rsidRPr="006E5DAB" w:rsidRDefault="006E5DAB" w:rsidP="006E5DAB">
      <w:pPr>
        <w:numPr>
          <w:ilvl w:val="0"/>
          <w:numId w:val="32"/>
        </w:numPr>
        <w:rPr>
          <w:noProof/>
        </w:rPr>
      </w:pPr>
      <w:r w:rsidRPr="006E5DAB">
        <w:rPr>
          <w:b/>
          <w:bCs/>
          <w:noProof/>
        </w:rPr>
        <w:t>API Key Management:</w:t>
      </w:r>
      <w:r w:rsidRPr="006E5DAB">
        <w:rPr>
          <w:noProof/>
        </w:rPr>
        <w:t> Secure access token system</w:t>
      </w:r>
    </w:p>
    <w:p w14:paraId="27973629" w14:textId="77777777" w:rsidR="006E5DAB" w:rsidRPr="006E5DAB" w:rsidRDefault="006E5DAB" w:rsidP="006E5DAB">
      <w:pPr>
        <w:numPr>
          <w:ilvl w:val="0"/>
          <w:numId w:val="32"/>
        </w:numPr>
        <w:rPr>
          <w:noProof/>
        </w:rPr>
      </w:pPr>
      <w:r w:rsidRPr="006E5DAB">
        <w:rPr>
          <w:b/>
          <w:bCs/>
          <w:noProof/>
        </w:rPr>
        <w:t>Third-party Developer Portal:</w:t>
      </w:r>
      <w:r w:rsidRPr="006E5DAB">
        <w:rPr>
          <w:noProof/>
        </w:rPr>
        <w:t> SDK downloads, sample code, tutorials</w:t>
      </w:r>
    </w:p>
    <w:p w14:paraId="6F059ADC" w14:textId="77777777" w:rsidR="006E5DAB" w:rsidRPr="006E5DAB" w:rsidRDefault="006E5DAB" w:rsidP="006E5DAB">
      <w:pPr>
        <w:rPr>
          <w:noProof/>
        </w:rPr>
      </w:pPr>
      <w:r w:rsidRPr="006E5DAB">
        <w:rPr>
          <w:noProof/>
        </w:rPr>
        <w:pict w14:anchorId="14087BAE">
          <v:rect id="_x0000_i1163" style="width:0;height:.75pt" o:hralign="center" o:hrstd="t" o:hr="t" fillcolor="#a0a0a0" stroked="f"/>
        </w:pict>
      </w:r>
    </w:p>
    <w:p w14:paraId="4512CD34"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PLATFORM CAPABILITIES</w:t>
      </w:r>
    </w:p>
    <w:p w14:paraId="7D57114A" w14:textId="77777777" w:rsidR="006E5DAB" w:rsidRPr="006E5DAB" w:rsidRDefault="006E5DAB" w:rsidP="006E5DAB">
      <w:pPr>
        <w:rPr>
          <w:noProof/>
        </w:rPr>
      </w:pPr>
      <w:r w:rsidRPr="006E5DAB">
        <w:rPr>
          <w:b/>
          <w:bCs/>
          <w:noProof/>
        </w:rPr>
        <w:t>21. Internationalization &amp; Localization</w:t>
      </w:r>
    </w:p>
    <w:p w14:paraId="103F3614" w14:textId="77777777" w:rsidR="006E5DAB" w:rsidRPr="006E5DAB" w:rsidRDefault="006E5DAB" w:rsidP="006E5DAB">
      <w:pPr>
        <w:rPr>
          <w:noProof/>
        </w:rPr>
      </w:pPr>
      <w:r w:rsidRPr="006E5DAB">
        <w:rPr>
          <w:b/>
          <w:bCs/>
          <w:noProof/>
        </w:rPr>
        <w:t>Current State:</w:t>
      </w:r>
      <w:r w:rsidRPr="006E5DAB">
        <w:rPr>
          <w:noProof/>
        </w:rPr>
        <w:t> English-only, USD currency</w:t>
      </w:r>
    </w:p>
    <w:p w14:paraId="640A49D9" w14:textId="77777777" w:rsidR="006E5DAB" w:rsidRPr="006E5DAB" w:rsidRDefault="006E5DAB" w:rsidP="006E5DAB">
      <w:pPr>
        <w:rPr>
          <w:noProof/>
        </w:rPr>
      </w:pPr>
      <w:r w:rsidRPr="006E5DAB">
        <w:rPr>
          <w:b/>
          <w:bCs/>
          <w:noProof/>
        </w:rPr>
        <w:t>Missing Global Features:</w:t>
      </w:r>
    </w:p>
    <w:p w14:paraId="79BFE697" w14:textId="77777777" w:rsidR="006E5DAB" w:rsidRPr="006E5DAB" w:rsidRDefault="006E5DAB" w:rsidP="006E5DAB">
      <w:pPr>
        <w:numPr>
          <w:ilvl w:val="0"/>
          <w:numId w:val="33"/>
        </w:numPr>
        <w:rPr>
          <w:noProof/>
        </w:rPr>
      </w:pPr>
      <w:r w:rsidRPr="006E5DAB">
        <w:rPr>
          <w:b/>
          <w:bCs/>
          <w:noProof/>
        </w:rPr>
        <w:t>Multi-language Interface:</w:t>
      </w:r>
      <w:r w:rsidRPr="006E5DAB">
        <w:rPr>
          <w:noProof/>
        </w:rPr>
        <w:t> Spanish, French, German, etc.</w:t>
      </w:r>
    </w:p>
    <w:p w14:paraId="51FE2A1D" w14:textId="77777777" w:rsidR="006E5DAB" w:rsidRPr="006E5DAB" w:rsidRDefault="006E5DAB" w:rsidP="006E5DAB">
      <w:pPr>
        <w:numPr>
          <w:ilvl w:val="0"/>
          <w:numId w:val="33"/>
        </w:numPr>
        <w:rPr>
          <w:noProof/>
        </w:rPr>
      </w:pPr>
      <w:r w:rsidRPr="006E5DAB">
        <w:rPr>
          <w:b/>
          <w:bCs/>
          <w:noProof/>
        </w:rPr>
        <w:t>Multi-currency Support:</w:t>
      </w:r>
      <w:r w:rsidRPr="006E5DAB">
        <w:rPr>
          <w:noProof/>
        </w:rPr>
        <w:t> Euro, British Pound, Canadian Dollar, etc.</w:t>
      </w:r>
    </w:p>
    <w:p w14:paraId="1EA26CBC" w14:textId="77777777" w:rsidR="006E5DAB" w:rsidRPr="006E5DAB" w:rsidRDefault="006E5DAB" w:rsidP="006E5DAB">
      <w:pPr>
        <w:numPr>
          <w:ilvl w:val="0"/>
          <w:numId w:val="33"/>
        </w:numPr>
        <w:rPr>
          <w:noProof/>
        </w:rPr>
      </w:pPr>
      <w:r w:rsidRPr="006E5DAB">
        <w:rPr>
          <w:b/>
          <w:bCs/>
          <w:noProof/>
        </w:rPr>
        <w:t>Regional Formats:</w:t>
      </w:r>
      <w:r w:rsidRPr="006E5DAB">
        <w:rPr>
          <w:noProof/>
        </w:rPr>
        <w:t> Date, time, number formatting by locale</w:t>
      </w:r>
    </w:p>
    <w:p w14:paraId="583225BD" w14:textId="77777777" w:rsidR="006E5DAB" w:rsidRPr="006E5DAB" w:rsidRDefault="006E5DAB" w:rsidP="006E5DAB">
      <w:pPr>
        <w:numPr>
          <w:ilvl w:val="0"/>
          <w:numId w:val="33"/>
        </w:numPr>
        <w:rPr>
          <w:noProof/>
        </w:rPr>
      </w:pPr>
      <w:r w:rsidRPr="006E5DAB">
        <w:rPr>
          <w:b/>
          <w:bCs/>
          <w:noProof/>
        </w:rPr>
        <w:t>Timezone Management:</w:t>
      </w:r>
      <w:r w:rsidRPr="006E5DAB">
        <w:rPr>
          <w:noProof/>
        </w:rPr>
        <w:t> Automatic timezone detection and conversion</w:t>
      </w:r>
    </w:p>
    <w:p w14:paraId="16DE9B67" w14:textId="77777777" w:rsidR="006E5DAB" w:rsidRPr="006E5DAB" w:rsidRDefault="006E5DAB" w:rsidP="006E5DAB">
      <w:pPr>
        <w:numPr>
          <w:ilvl w:val="0"/>
          <w:numId w:val="33"/>
        </w:numPr>
        <w:rPr>
          <w:noProof/>
        </w:rPr>
      </w:pPr>
      <w:r w:rsidRPr="006E5DAB">
        <w:rPr>
          <w:b/>
          <w:bCs/>
          <w:noProof/>
        </w:rPr>
        <w:t>Regional Tax Calculations:</w:t>
      </w:r>
      <w:r w:rsidRPr="006E5DAB">
        <w:rPr>
          <w:noProof/>
        </w:rPr>
        <w:t> VAT, GST, local tax compliance</w:t>
      </w:r>
    </w:p>
    <w:p w14:paraId="74FC8CCA" w14:textId="77777777" w:rsidR="006E5DAB" w:rsidRPr="006E5DAB" w:rsidRDefault="006E5DAB" w:rsidP="006E5DAB">
      <w:pPr>
        <w:numPr>
          <w:ilvl w:val="0"/>
          <w:numId w:val="33"/>
        </w:numPr>
        <w:rPr>
          <w:noProof/>
        </w:rPr>
      </w:pPr>
      <w:r w:rsidRPr="006E5DAB">
        <w:rPr>
          <w:b/>
          <w:bCs/>
          <w:noProof/>
        </w:rPr>
        <w:t>Cultural Adaptations:</w:t>
      </w:r>
      <w:r w:rsidRPr="006E5DAB">
        <w:rPr>
          <w:noProof/>
        </w:rPr>
        <w:t> Right-to-left language support</w:t>
      </w:r>
    </w:p>
    <w:p w14:paraId="17B22170" w14:textId="77777777" w:rsidR="006E5DAB" w:rsidRPr="006E5DAB" w:rsidRDefault="006E5DAB" w:rsidP="006E5DAB">
      <w:pPr>
        <w:rPr>
          <w:noProof/>
        </w:rPr>
      </w:pPr>
      <w:r w:rsidRPr="006E5DAB">
        <w:rPr>
          <w:b/>
          <w:bCs/>
          <w:noProof/>
        </w:rPr>
        <w:t>22. Performance &amp; Scalability</w:t>
      </w:r>
    </w:p>
    <w:p w14:paraId="27B98980" w14:textId="77777777" w:rsidR="006E5DAB" w:rsidRPr="006E5DAB" w:rsidRDefault="006E5DAB" w:rsidP="006E5DAB">
      <w:pPr>
        <w:rPr>
          <w:noProof/>
        </w:rPr>
      </w:pPr>
      <w:r w:rsidRPr="006E5DAB">
        <w:rPr>
          <w:b/>
          <w:bCs/>
          <w:noProof/>
        </w:rPr>
        <w:t>Current State:</w:t>
      </w:r>
      <w:r w:rsidRPr="006E5DAB">
        <w:rPr>
          <w:noProof/>
        </w:rPr>
        <w:t> Basic implementation suitable for small to medium usage</w:t>
      </w:r>
    </w:p>
    <w:p w14:paraId="13DCB5BD" w14:textId="77777777" w:rsidR="006E5DAB" w:rsidRPr="006E5DAB" w:rsidRDefault="006E5DAB" w:rsidP="006E5DAB">
      <w:pPr>
        <w:rPr>
          <w:noProof/>
        </w:rPr>
      </w:pPr>
      <w:r w:rsidRPr="006E5DAB">
        <w:rPr>
          <w:b/>
          <w:bCs/>
          <w:noProof/>
        </w:rPr>
        <w:t>Missing Enterprise Features:</w:t>
      </w:r>
    </w:p>
    <w:p w14:paraId="1534DD05" w14:textId="77777777" w:rsidR="006E5DAB" w:rsidRPr="006E5DAB" w:rsidRDefault="006E5DAB" w:rsidP="006E5DAB">
      <w:pPr>
        <w:numPr>
          <w:ilvl w:val="0"/>
          <w:numId w:val="34"/>
        </w:numPr>
        <w:rPr>
          <w:noProof/>
        </w:rPr>
      </w:pPr>
      <w:r w:rsidRPr="006E5DAB">
        <w:rPr>
          <w:b/>
          <w:bCs/>
          <w:noProof/>
        </w:rPr>
        <w:t>Data Pagination:</w:t>
      </w:r>
      <w:r w:rsidRPr="006E5DAB">
        <w:rPr>
          <w:noProof/>
        </w:rPr>
        <w:t> Efficient handling of large datasets</w:t>
      </w:r>
    </w:p>
    <w:p w14:paraId="280FB5A0" w14:textId="77777777" w:rsidR="006E5DAB" w:rsidRPr="006E5DAB" w:rsidRDefault="006E5DAB" w:rsidP="006E5DAB">
      <w:pPr>
        <w:numPr>
          <w:ilvl w:val="0"/>
          <w:numId w:val="34"/>
        </w:numPr>
        <w:rPr>
          <w:noProof/>
        </w:rPr>
      </w:pPr>
      <w:r w:rsidRPr="006E5DAB">
        <w:rPr>
          <w:b/>
          <w:bCs/>
          <w:noProof/>
        </w:rPr>
        <w:t>Background Job Processing:</w:t>
      </w:r>
      <w:r w:rsidRPr="006E5DAB">
        <w:rPr>
          <w:noProof/>
        </w:rPr>
        <w:t> Async operations for heavy tasks</w:t>
      </w:r>
    </w:p>
    <w:p w14:paraId="7DB7866D" w14:textId="77777777" w:rsidR="006E5DAB" w:rsidRPr="006E5DAB" w:rsidRDefault="006E5DAB" w:rsidP="006E5DAB">
      <w:pPr>
        <w:numPr>
          <w:ilvl w:val="0"/>
          <w:numId w:val="34"/>
        </w:numPr>
        <w:rPr>
          <w:noProof/>
        </w:rPr>
      </w:pPr>
      <w:r w:rsidRPr="006E5DAB">
        <w:rPr>
          <w:b/>
          <w:bCs/>
          <w:noProof/>
        </w:rPr>
        <w:t>Real-time Updates:</w:t>
      </w:r>
      <w:r w:rsidRPr="006E5DAB">
        <w:rPr>
          <w:noProof/>
        </w:rPr>
        <w:t> WebSocket implementation for live data</w:t>
      </w:r>
    </w:p>
    <w:p w14:paraId="04ACF27F" w14:textId="77777777" w:rsidR="006E5DAB" w:rsidRPr="006E5DAB" w:rsidRDefault="006E5DAB" w:rsidP="006E5DAB">
      <w:pPr>
        <w:numPr>
          <w:ilvl w:val="0"/>
          <w:numId w:val="34"/>
        </w:numPr>
        <w:rPr>
          <w:noProof/>
        </w:rPr>
      </w:pPr>
      <w:r w:rsidRPr="006E5DAB">
        <w:rPr>
          <w:b/>
          <w:bCs/>
          <w:noProof/>
        </w:rPr>
        <w:t>Caching Strategy:</w:t>
      </w:r>
      <w:r w:rsidRPr="006E5DAB">
        <w:rPr>
          <w:noProof/>
        </w:rPr>
        <w:t> Redis or similar for improved performance</w:t>
      </w:r>
    </w:p>
    <w:p w14:paraId="79DF9F04" w14:textId="77777777" w:rsidR="006E5DAB" w:rsidRPr="006E5DAB" w:rsidRDefault="006E5DAB" w:rsidP="006E5DAB">
      <w:pPr>
        <w:numPr>
          <w:ilvl w:val="0"/>
          <w:numId w:val="34"/>
        </w:numPr>
        <w:rPr>
          <w:noProof/>
        </w:rPr>
      </w:pPr>
      <w:r w:rsidRPr="006E5DAB">
        <w:rPr>
          <w:b/>
          <w:bCs/>
          <w:noProof/>
        </w:rPr>
        <w:t>CDN Integration:</w:t>
      </w:r>
      <w:r w:rsidRPr="006E5DAB">
        <w:rPr>
          <w:noProof/>
        </w:rPr>
        <w:t> Global asset distribution</w:t>
      </w:r>
    </w:p>
    <w:p w14:paraId="12E45517" w14:textId="77777777" w:rsidR="006E5DAB" w:rsidRPr="006E5DAB" w:rsidRDefault="006E5DAB" w:rsidP="006E5DAB">
      <w:pPr>
        <w:numPr>
          <w:ilvl w:val="0"/>
          <w:numId w:val="34"/>
        </w:numPr>
        <w:rPr>
          <w:noProof/>
        </w:rPr>
      </w:pPr>
      <w:r w:rsidRPr="006E5DAB">
        <w:rPr>
          <w:b/>
          <w:bCs/>
          <w:noProof/>
        </w:rPr>
        <w:t>Database Optimization:</w:t>
      </w:r>
      <w:r w:rsidRPr="006E5DAB">
        <w:rPr>
          <w:noProof/>
        </w:rPr>
        <w:t> Query optimization, indexing strategy</w:t>
      </w:r>
    </w:p>
    <w:p w14:paraId="5CA117EA" w14:textId="77777777" w:rsidR="006E5DAB" w:rsidRPr="006E5DAB" w:rsidRDefault="006E5DAB" w:rsidP="006E5DAB">
      <w:pPr>
        <w:numPr>
          <w:ilvl w:val="0"/>
          <w:numId w:val="34"/>
        </w:numPr>
        <w:rPr>
          <w:noProof/>
        </w:rPr>
      </w:pPr>
      <w:r w:rsidRPr="006E5DAB">
        <w:rPr>
          <w:b/>
          <w:bCs/>
          <w:noProof/>
        </w:rPr>
        <w:t>Horizontal Scaling:</w:t>
      </w:r>
      <w:r w:rsidRPr="006E5DAB">
        <w:rPr>
          <w:noProof/>
        </w:rPr>
        <w:t> Multi-instance deployment capability</w:t>
      </w:r>
    </w:p>
    <w:p w14:paraId="2B1F4D91" w14:textId="77777777" w:rsidR="006E5DAB" w:rsidRPr="006E5DAB" w:rsidRDefault="006E5DAB" w:rsidP="006E5DAB">
      <w:pPr>
        <w:rPr>
          <w:noProof/>
        </w:rPr>
      </w:pPr>
      <w:r w:rsidRPr="006E5DAB">
        <w:rPr>
          <w:noProof/>
        </w:rPr>
        <w:lastRenderedPageBreak/>
        <w:pict w14:anchorId="247D904A">
          <v:rect id="_x0000_i1164" style="width:0;height:.75pt" o:hralign="center" o:hrstd="t" o:hr="t" fillcolor="#a0a0a0" stroked="f"/>
        </w:pict>
      </w:r>
    </w:p>
    <w:p w14:paraId="6AEF7A2E"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ACCESSIBILITY &amp; COMPLIANCE</w:t>
      </w:r>
    </w:p>
    <w:p w14:paraId="002F33FF" w14:textId="77777777" w:rsidR="006E5DAB" w:rsidRPr="006E5DAB" w:rsidRDefault="006E5DAB" w:rsidP="006E5DAB">
      <w:pPr>
        <w:rPr>
          <w:noProof/>
        </w:rPr>
      </w:pPr>
      <w:r w:rsidRPr="006E5DAB">
        <w:rPr>
          <w:b/>
          <w:bCs/>
          <w:noProof/>
        </w:rPr>
        <w:t>23. Accessibility Standards</w:t>
      </w:r>
    </w:p>
    <w:p w14:paraId="2DEA65BA" w14:textId="77777777" w:rsidR="006E5DAB" w:rsidRPr="006E5DAB" w:rsidRDefault="006E5DAB" w:rsidP="006E5DAB">
      <w:pPr>
        <w:rPr>
          <w:noProof/>
        </w:rPr>
      </w:pPr>
      <w:r w:rsidRPr="006E5DAB">
        <w:rPr>
          <w:b/>
          <w:bCs/>
          <w:noProof/>
        </w:rPr>
        <w:t>Current State:</w:t>
      </w:r>
      <w:r w:rsidRPr="006E5DAB">
        <w:rPr>
          <w:noProof/>
        </w:rPr>
        <w:t> Basic accessibility via Radix UI components</w:t>
      </w:r>
    </w:p>
    <w:p w14:paraId="144D4ADE" w14:textId="77777777" w:rsidR="006E5DAB" w:rsidRPr="006E5DAB" w:rsidRDefault="006E5DAB" w:rsidP="006E5DAB">
      <w:pPr>
        <w:rPr>
          <w:noProof/>
        </w:rPr>
      </w:pPr>
      <w:r w:rsidRPr="006E5DAB">
        <w:rPr>
          <w:b/>
          <w:bCs/>
          <w:noProof/>
        </w:rPr>
        <w:t>Missing Compliance Features:</w:t>
      </w:r>
    </w:p>
    <w:p w14:paraId="743DF4A5" w14:textId="77777777" w:rsidR="006E5DAB" w:rsidRPr="006E5DAB" w:rsidRDefault="006E5DAB" w:rsidP="006E5DAB">
      <w:pPr>
        <w:numPr>
          <w:ilvl w:val="0"/>
          <w:numId w:val="35"/>
        </w:numPr>
        <w:rPr>
          <w:noProof/>
        </w:rPr>
      </w:pPr>
      <w:r w:rsidRPr="006E5DAB">
        <w:rPr>
          <w:b/>
          <w:bCs/>
          <w:noProof/>
        </w:rPr>
        <w:t>WCAG 2.1 AA Compliance:</w:t>
      </w:r>
      <w:r w:rsidRPr="006E5DAB">
        <w:rPr>
          <w:noProof/>
        </w:rPr>
        <w:t> Full accessibility standard compliance</w:t>
      </w:r>
    </w:p>
    <w:p w14:paraId="07DF6185" w14:textId="77777777" w:rsidR="006E5DAB" w:rsidRPr="006E5DAB" w:rsidRDefault="006E5DAB" w:rsidP="006E5DAB">
      <w:pPr>
        <w:numPr>
          <w:ilvl w:val="0"/>
          <w:numId w:val="35"/>
        </w:numPr>
        <w:rPr>
          <w:noProof/>
        </w:rPr>
      </w:pPr>
      <w:r w:rsidRPr="006E5DAB">
        <w:rPr>
          <w:b/>
          <w:bCs/>
          <w:noProof/>
        </w:rPr>
        <w:t>Screen Reader Optimization:</w:t>
      </w:r>
      <w:r w:rsidRPr="006E5DAB">
        <w:rPr>
          <w:noProof/>
        </w:rPr>
        <w:t> Enhanced screen reader support</w:t>
      </w:r>
    </w:p>
    <w:p w14:paraId="1FACDD4C" w14:textId="77777777" w:rsidR="006E5DAB" w:rsidRPr="006E5DAB" w:rsidRDefault="006E5DAB" w:rsidP="006E5DAB">
      <w:pPr>
        <w:numPr>
          <w:ilvl w:val="0"/>
          <w:numId w:val="35"/>
        </w:numPr>
        <w:rPr>
          <w:noProof/>
        </w:rPr>
      </w:pPr>
      <w:r w:rsidRPr="006E5DAB">
        <w:rPr>
          <w:b/>
          <w:bCs/>
          <w:noProof/>
        </w:rPr>
        <w:t>Keyboard Navigation:</w:t>
      </w:r>
      <w:r w:rsidRPr="006E5DAB">
        <w:rPr>
          <w:noProof/>
        </w:rPr>
        <w:t> Complete keyboard-only navigation</w:t>
      </w:r>
    </w:p>
    <w:p w14:paraId="45B26601" w14:textId="77777777" w:rsidR="006E5DAB" w:rsidRPr="006E5DAB" w:rsidRDefault="006E5DAB" w:rsidP="006E5DAB">
      <w:pPr>
        <w:numPr>
          <w:ilvl w:val="0"/>
          <w:numId w:val="35"/>
        </w:numPr>
        <w:rPr>
          <w:noProof/>
        </w:rPr>
      </w:pPr>
      <w:r w:rsidRPr="006E5DAB">
        <w:rPr>
          <w:b/>
          <w:bCs/>
          <w:noProof/>
        </w:rPr>
        <w:t>High Contrast Themes:</w:t>
      </w:r>
      <w:r w:rsidRPr="006E5DAB">
        <w:rPr>
          <w:noProof/>
        </w:rPr>
        <w:t> Visual accessibility options</w:t>
      </w:r>
    </w:p>
    <w:p w14:paraId="68001372" w14:textId="77777777" w:rsidR="006E5DAB" w:rsidRPr="006E5DAB" w:rsidRDefault="006E5DAB" w:rsidP="006E5DAB">
      <w:pPr>
        <w:numPr>
          <w:ilvl w:val="0"/>
          <w:numId w:val="35"/>
        </w:numPr>
        <w:rPr>
          <w:noProof/>
        </w:rPr>
      </w:pPr>
      <w:r w:rsidRPr="006E5DAB">
        <w:rPr>
          <w:b/>
          <w:bCs/>
          <w:noProof/>
        </w:rPr>
        <w:t>Focus Management:</w:t>
      </w:r>
      <w:r w:rsidRPr="006E5DAB">
        <w:rPr>
          <w:noProof/>
        </w:rPr>
        <w:t> Proper focus handling for complex UIs</w:t>
      </w:r>
    </w:p>
    <w:p w14:paraId="65F6E982" w14:textId="77777777" w:rsidR="006E5DAB" w:rsidRPr="006E5DAB" w:rsidRDefault="006E5DAB" w:rsidP="006E5DAB">
      <w:pPr>
        <w:numPr>
          <w:ilvl w:val="0"/>
          <w:numId w:val="35"/>
        </w:numPr>
        <w:rPr>
          <w:noProof/>
        </w:rPr>
      </w:pPr>
      <w:r w:rsidRPr="006E5DAB">
        <w:rPr>
          <w:b/>
          <w:bCs/>
          <w:noProof/>
        </w:rPr>
        <w:t>Alternative Text:</w:t>
      </w:r>
      <w:r w:rsidRPr="006E5DAB">
        <w:rPr>
          <w:noProof/>
        </w:rPr>
        <w:t> Comprehensive alt text for images and icons</w:t>
      </w:r>
    </w:p>
    <w:p w14:paraId="4C690C0C" w14:textId="77777777" w:rsidR="006E5DAB" w:rsidRPr="006E5DAB" w:rsidRDefault="006E5DAB" w:rsidP="006E5DAB">
      <w:pPr>
        <w:rPr>
          <w:noProof/>
        </w:rPr>
      </w:pPr>
      <w:r w:rsidRPr="006E5DAB">
        <w:rPr>
          <w:b/>
          <w:bCs/>
          <w:noProof/>
        </w:rPr>
        <w:t>24. Security &amp; Compliance</w:t>
      </w:r>
    </w:p>
    <w:p w14:paraId="750010CE" w14:textId="77777777" w:rsidR="006E5DAB" w:rsidRPr="006E5DAB" w:rsidRDefault="006E5DAB" w:rsidP="006E5DAB">
      <w:pPr>
        <w:rPr>
          <w:noProof/>
        </w:rPr>
      </w:pPr>
      <w:r w:rsidRPr="006E5DAB">
        <w:rPr>
          <w:b/>
          <w:bCs/>
          <w:noProof/>
        </w:rPr>
        <w:t>Missing Enterprise Requirements:</w:t>
      </w:r>
    </w:p>
    <w:p w14:paraId="1E91B6FC" w14:textId="77777777" w:rsidR="006E5DAB" w:rsidRPr="006E5DAB" w:rsidRDefault="006E5DAB" w:rsidP="006E5DAB">
      <w:pPr>
        <w:numPr>
          <w:ilvl w:val="0"/>
          <w:numId w:val="36"/>
        </w:numPr>
        <w:rPr>
          <w:noProof/>
        </w:rPr>
      </w:pPr>
      <w:r w:rsidRPr="006E5DAB">
        <w:rPr>
          <w:b/>
          <w:bCs/>
          <w:noProof/>
        </w:rPr>
        <w:t>SOC 2 Compliance:</w:t>
      </w:r>
      <w:r w:rsidRPr="006E5DAB">
        <w:rPr>
          <w:noProof/>
        </w:rPr>
        <w:t> Security audit requirements</w:t>
      </w:r>
    </w:p>
    <w:p w14:paraId="572596AC" w14:textId="77777777" w:rsidR="006E5DAB" w:rsidRPr="006E5DAB" w:rsidRDefault="006E5DAB" w:rsidP="006E5DAB">
      <w:pPr>
        <w:numPr>
          <w:ilvl w:val="0"/>
          <w:numId w:val="36"/>
        </w:numPr>
        <w:rPr>
          <w:noProof/>
        </w:rPr>
      </w:pPr>
      <w:r w:rsidRPr="006E5DAB">
        <w:rPr>
          <w:b/>
          <w:bCs/>
          <w:noProof/>
        </w:rPr>
        <w:t>GDPR Compliance:</w:t>
      </w:r>
      <w:r w:rsidRPr="006E5DAB">
        <w:rPr>
          <w:noProof/>
        </w:rPr>
        <w:t> European data protection regulations</w:t>
      </w:r>
    </w:p>
    <w:p w14:paraId="58121601" w14:textId="77777777" w:rsidR="006E5DAB" w:rsidRPr="006E5DAB" w:rsidRDefault="006E5DAB" w:rsidP="006E5DAB">
      <w:pPr>
        <w:numPr>
          <w:ilvl w:val="0"/>
          <w:numId w:val="36"/>
        </w:numPr>
        <w:rPr>
          <w:noProof/>
        </w:rPr>
      </w:pPr>
      <w:r w:rsidRPr="006E5DAB">
        <w:rPr>
          <w:b/>
          <w:bCs/>
          <w:noProof/>
        </w:rPr>
        <w:t>HIPAA Readiness:</w:t>
      </w:r>
      <w:r w:rsidRPr="006E5DAB">
        <w:rPr>
          <w:noProof/>
        </w:rPr>
        <w:t> Healthcare information protection (if applicable)</w:t>
      </w:r>
    </w:p>
    <w:p w14:paraId="48E3162E" w14:textId="77777777" w:rsidR="006E5DAB" w:rsidRPr="006E5DAB" w:rsidRDefault="006E5DAB" w:rsidP="006E5DAB">
      <w:pPr>
        <w:numPr>
          <w:ilvl w:val="0"/>
          <w:numId w:val="36"/>
        </w:numPr>
        <w:rPr>
          <w:noProof/>
        </w:rPr>
      </w:pPr>
      <w:r w:rsidRPr="006E5DAB">
        <w:rPr>
          <w:b/>
          <w:bCs/>
          <w:noProof/>
        </w:rPr>
        <w:t>Audit Logging:</w:t>
      </w:r>
      <w:r w:rsidRPr="006E5DAB">
        <w:rPr>
          <w:noProof/>
        </w:rPr>
        <w:t> Comprehensive activity tracking</w:t>
      </w:r>
    </w:p>
    <w:p w14:paraId="4AD6B92E" w14:textId="77777777" w:rsidR="006E5DAB" w:rsidRPr="006E5DAB" w:rsidRDefault="006E5DAB" w:rsidP="006E5DAB">
      <w:pPr>
        <w:numPr>
          <w:ilvl w:val="0"/>
          <w:numId w:val="36"/>
        </w:numPr>
        <w:rPr>
          <w:noProof/>
        </w:rPr>
      </w:pPr>
      <w:r w:rsidRPr="006E5DAB">
        <w:rPr>
          <w:b/>
          <w:bCs/>
          <w:noProof/>
        </w:rPr>
        <w:t>Data Encryption:</w:t>
      </w:r>
      <w:r w:rsidRPr="006E5DAB">
        <w:rPr>
          <w:noProof/>
        </w:rPr>
        <w:t> At-rest and in-transit encryption</w:t>
      </w:r>
    </w:p>
    <w:p w14:paraId="2A8AE4B7" w14:textId="77777777" w:rsidR="006E5DAB" w:rsidRPr="006E5DAB" w:rsidRDefault="006E5DAB" w:rsidP="006E5DAB">
      <w:pPr>
        <w:numPr>
          <w:ilvl w:val="0"/>
          <w:numId w:val="36"/>
        </w:numPr>
        <w:rPr>
          <w:noProof/>
        </w:rPr>
      </w:pPr>
      <w:r w:rsidRPr="006E5DAB">
        <w:rPr>
          <w:b/>
          <w:bCs/>
          <w:noProof/>
        </w:rPr>
        <w:t>Backup and Recovery:</w:t>
      </w:r>
      <w:r w:rsidRPr="006E5DAB">
        <w:rPr>
          <w:noProof/>
        </w:rPr>
        <w:t> Disaster recovery procedures</w:t>
      </w:r>
    </w:p>
    <w:p w14:paraId="2D751381" w14:textId="77777777" w:rsidR="006E5DAB" w:rsidRPr="006E5DAB" w:rsidRDefault="006E5DAB" w:rsidP="006E5DAB">
      <w:pPr>
        <w:rPr>
          <w:noProof/>
        </w:rPr>
      </w:pPr>
      <w:r w:rsidRPr="006E5DAB">
        <w:rPr>
          <w:noProof/>
        </w:rPr>
        <w:pict w14:anchorId="001524B4">
          <v:rect id="_x0000_i1165" style="width:0;height:.75pt" o:hralign="center" o:hrstd="t" o:hr="t" fillcolor="#a0a0a0" stroked="f"/>
        </w:pict>
      </w:r>
    </w:p>
    <w:p w14:paraId="7F79F93A"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IMPLEMENTATION PHASES &amp; TIMELINE</w:t>
      </w:r>
    </w:p>
    <w:p w14:paraId="055B1D36" w14:textId="77777777" w:rsidR="006E5DAB" w:rsidRPr="006E5DAB" w:rsidRDefault="006E5DAB" w:rsidP="006E5DAB">
      <w:pPr>
        <w:rPr>
          <w:noProof/>
        </w:rPr>
      </w:pPr>
      <w:r w:rsidRPr="006E5DAB">
        <w:rPr>
          <w:b/>
          <w:bCs/>
          <w:noProof/>
        </w:rPr>
        <w:t>Phase 1 - Critical Stabilization (Immediate - Week 1)</w:t>
      </w:r>
    </w:p>
    <w:p w14:paraId="137C4CE7" w14:textId="77777777" w:rsidR="006E5DAB" w:rsidRPr="006E5DAB" w:rsidRDefault="006E5DAB" w:rsidP="006E5DAB">
      <w:pPr>
        <w:rPr>
          <w:noProof/>
        </w:rPr>
      </w:pPr>
      <w:r w:rsidRPr="006E5DAB">
        <w:rPr>
          <w:b/>
          <w:bCs/>
          <w:noProof/>
        </w:rPr>
        <w:t>Priority:</w:t>
      </w:r>
      <w:r w:rsidRPr="006E5DAB">
        <w:rPr>
          <w:noProof/>
        </w:rPr>
        <w:t> Unblock development and testing</w:t>
      </w:r>
    </w:p>
    <w:p w14:paraId="229EFACF" w14:textId="77777777" w:rsidR="006E5DAB" w:rsidRPr="006E5DAB" w:rsidRDefault="006E5DAB" w:rsidP="006E5DAB">
      <w:pPr>
        <w:numPr>
          <w:ilvl w:val="0"/>
          <w:numId w:val="37"/>
        </w:numPr>
        <w:rPr>
          <w:noProof/>
        </w:rPr>
      </w:pPr>
      <w:r w:rsidRPr="006E5DAB">
        <w:rPr>
          <w:b/>
          <w:bCs/>
          <w:noProof/>
        </w:rPr>
        <w:t>Fix development environment</w:t>
      </w:r>
      <w:r w:rsidRPr="006E5DAB">
        <w:rPr>
          <w:noProof/>
        </w:rPr>
        <w:t> - Resolve startup/testing issues</w:t>
      </w:r>
    </w:p>
    <w:p w14:paraId="48089637" w14:textId="77777777" w:rsidR="006E5DAB" w:rsidRPr="006E5DAB" w:rsidRDefault="006E5DAB" w:rsidP="006E5DAB">
      <w:pPr>
        <w:numPr>
          <w:ilvl w:val="0"/>
          <w:numId w:val="37"/>
        </w:numPr>
        <w:rPr>
          <w:noProof/>
        </w:rPr>
      </w:pPr>
      <w:r w:rsidRPr="006E5DAB">
        <w:rPr>
          <w:b/>
          <w:bCs/>
          <w:noProof/>
        </w:rPr>
        <w:t>Complete expense module</w:t>
      </w:r>
      <w:r w:rsidRPr="006E5DAB">
        <w:rPr>
          <w:noProof/>
        </w:rPr>
        <w:t> - Finish missing import and workflow features</w:t>
      </w:r>
    </w:p>
    <w:p w14:paraId="0C778C9B" w14:textId="77777777" w:rsidR="006E5DAB" w:rsidRPr="006E5DAB" w:rsidRDefault="006E5DAB" w:rsidP="006E5DAB">
      <w:pPr>
        <w:numPr>
          <w:ilvl w:val="0"/>
          <w:numId w:val="37"/>
        </w:numPr>
        <w:rPr>
          <w:noProof/>
        </w:rPr>
      </w:pPr>
      <w:r w:rsidRPr="006E5DAB">
        <w:rPr>
          <w:b/>
          <w:bCs/>
          <w:noProof/>
        </w:rPr>
        <w:t>Mobile time/expense interface</w:t>
      </w:r>
      <w:r w:rsidRPr="006E5DAB">
        <w:rPr>
          <w:noProof/>
        </w:rPr>
        <w:t> - Touch-optimized entry workflows</w:t>
      </w:r>
    </w:p>
    <w:p w14:paraId="6159DADE" w14:textId="77777777" w:rsidR="006E5DAB" w:rsidRPr="006E5DAB" w:rsidRDefault="006E5DAB" w:rsidP="006E5DAB">
      <w:pPr>
        <w:rPr>
          <w:noProof/>
        </w:rPr>
      </w:pPr>
      <w:r w:rsidRPr="006E5DAB">
        <w:rPr>
          <w:b/>
          <w:bCs/>
          <w:noProof/>
        </w:rPr>
        <w:lastRenderedPageBreak/>
        <w:t>Success Metrics:</w:t>
      </w:r>
    </w:p>
    <w:p w14:paraId="4F2E5834" w14:textId="77777777" w:rsidR="006E5DAB" w:rsidRPr="006E5DAB" w:rsidRDefault="006E5DAB" w:rsidP="006E5DAB">
      <w:pPr>
        <w:numPr>
          <w:ilvl w:val="0"/>
          <w:numId w:val="38"/>
        </w:numPr>
        <w:rPr>
          <w:noProof/>
        </w:rPr>
      </w:pPr>
      <w:r w:rsidRPr="006E5DAB">
        <w:rPr>
          <w:noProof/>
        </w:rPr>
        <w:t>Development environment starts reliably</w:t>
      </w:r>
    </w:p>
    <w:p w14:paraId="3FFAAFC3" w14:textId="77777777" w:rsidR="006E5DAB" w:rsidRPr="006E5DAB" w:rsidRDefault="006E5DAB" w:rsidP="006E5DAB">
      <w:pPr>
        <w:numPr>
          <w:ilvl w:val="0"/>
          <w:numId w:val="38"/>
        </w:numPr>
        <w:rPr>
          <w:noProof/>
        </w:rPr>
      </w:pPr>
      <w:r w:rsidRPr="006E5DAB">
        <w:rPr>
          <w:noProof/>
        </w:rPr>
        <w:t>All expense features functional</w:t>
      </w:r>
    </w:p>
    <w:p w14:paraId="0F35A2C3" w14:textId="77777777" w:rsidR="006E5DAB" w:rsidRPr="006E5DAB" w:rsidRDefault="006E5DAB" w:rsidP="006E5DAB">
      <w:pPr>
        <w:numPr>
          <w:ilvl w:val="0"/>
          <w:numId w:val="38"/>
        </w:numPr>
        <w:rPr>
          <w:noProof/>
        </w:rPr>
      </w:pPr>
      <w:r w:rsidRPr="006E5DAB">
        <w:rPr>
          <w:noProof/>
        </w:rPr>
        <w:t>Mobile interface usable on smartphones</w:t>
      </w:r>
    </w:p>
    <w:p w14:paraId="17B1BAEE" w14:textId="77777777" w:rsidR="006E5DAB" w:rsidRPr="006E5DAB" w:rsidRDefault="006E5DAB" w:rsidP="006E5DAB">
      <w:pPr>
        <w:rPr>
          <w:noProof/>
        </w:rPr>
      </w:pPr>
      <w:r w:rsidRPr="006E5DAB">
        <w:rPr>
          <w:b/>
          <w:bCs/>
          <w:noProof/>
        </w:rPr>
        <w:t>Phase 2 - Security &amp; Production Ready (Weeks 2-4)</w:t>
      </w:r>
    </w:p>
    <w:p w14:paraId="185CF6C2" w14:textId="77777777" w:rsidR="006E5DAB" w:rsidRPr="006E5DAB" w:rsidRDefault="006E5DAB" w:rsidP="006E5DAB">
      <w:pPr>
        <w:rPr>
          <w:noProof/>
        </w:rPr>
      </w:pPr>
      <w:r w:rsidRPr="006E5DAB">
        <w:rPr>
          <w:b/>
          <w:bCs/>
          <w:noProof/>
        </w:rPr>
        <w:t>Priority:</w:t>
      </w:r>
      <w:r w:rsidRPr="006E5DAB">
        <w:rPr>
          <w:noProof/>
        </w:rPr>
        <w:t> Production-grade security and cleanup</w:t>
      </w:r>
    </w:p>
    <w:p w14:paraId="41733017" w14:textId="77777777" w:rsidR="006E5DAB" w:rsidRPr="006E5DAB" w:rsidRDefault="006E5DAB" w:rsidP="006E5DAB">
      <w:pPr>
        <w:numPr>
          <w:ilvl w:val="0"/>
          <w:numId w:val="39"/>
        </w:numPr>
        <w:rPr>
          <w:noProof/>
        </w:rPr>
      </w:pPr>
      <w:r w:rsidRPr="006E5DAB">
        <w:rPr>
          <w:b/>
          <w:bCs/>
          <w:noProof/>
        </w:rPr>
        <w:t>MFA implementation</w:t>
      </w:r>
      <w:r w:rsidRPr="006E5DAB">
        <w:rPr>
          <w:noProof/>
        </w:rPr>
        <w:t> - Multi-factor authentication for all users</w:t>
      </w:r>
    </w:p>
    <w:p w14:paraId="7B08C45C" w14:textId="77777777" w:rsidR="006E5DAB" w:rsidRPr="006E5DAB" w:rsidRDefault="006E5DAB" w:rsidP="006E5DAB">
      <w:pPr>
        <w:numPr>
          <w:ilvl w:val="0"/>
          <w:numId w:val="39"/>
        </w:numPr>
        <w:rPr>
          <w:noProof/>
        </w:rPr>
      </w:pPr>
      <w:r w:rsidRPr="006E5DAB">
        <w:rPr>
          <w:b/>
          <w:bCs/>
          <w:noProof/>
        </w:rPr>
        <w:t>Hide demo login</w:t>
      </w:r>
      <w:r w:rsidRPr="006E5DAB">
        <w:rPr>
          <w:noProof/>
        </w:rPr>
        <w:t> - Preserve emergency access, remove from UI</w:t>
      </w:r>
    </w:p>
    <w:p w14:paraId="1A61EDBE" w14:textId="77777777" w:rsidR="006E5DAB" w:rsidRPr="006E5DAB" w:rsidRDefault="006E5DAB" w:rsidP="006E5DAB">
      <w:pPr>
        <w:numPr>
          <w:ilvl w:val="0"/>
          <w:numId w:val="39"/>
        </w:numPr>
        <w:rPr>
          <w:noProof/>
        </w:rPr>
      </w:pPr>
      <w:r w:rsidRPr="006E5DAB">
        <w:rPr>
          <w:b/>
          <w:bCs/>
          <w:noProof/>
        </w:rPr>
        <w:t>Staff table cleanup</w:t>
      </w:r>
      <w:r w:rsidRPr="006E5DAB">
        <w:rPr>
          <w:noProof/>
        </w:rPr>
        <w:t> - Remove legacy technical debt</w:t>
      </w:r>
    </w:p>
    <w:p w14:paraId="39EA504A" w14:textId="77777777" w:rsidR="006E5DAB" w:rsidRPr="006E5DAB" w:rsidRDefault="006E5DAB" w:rsidP="006E5DAB">
      <w:pPr>
        <w:rPr>
          <w:noProof/>
        </w:rPr>
      </w:pPr>
      <w:r w:rsidRPr="006E5DAB">
        <w:rPr>
          <w:b/>
          <w:bCs/>
          <w:noProof/>
        </w:rPr>
        <w:t>Success Metrics:</w:t>
      </w:r>
    </w:p>
    <w:p w14:paraId="6D16FE8C" w14:textId="77777777" w:rsidR="006E5DAB" w:rsidRPr="006E5DAB" w:rsidRDefault="006E5DAB" w:rsidP="006E5DAB">
      <w:pPr>
        <w:numPr>
          <w:ilvl w:val="0"/>
          <w:numId w:val="40"/>
        </w:numPr>
        <w:rPr>
          <w:noProof/>
        </w:rPr>
      </w:pPr>
      <w:r w:rsidRPr="006E5DAB">
        <w:rPr>
          <w:noProof/>
        </w:rPr>
        <w:t>All users have MFA enabled</w:t>
      </w:r>
    </w:p>
    <w:p w14:paraId="26302EA2" w14:textId="77777777" w:rsidR="006E5DAB" w:rsidRPr="006E5DAB" w:rsidRDefault="006E5DAB" w:rsidP="006E5DAB">
      <w:pPr>
        <w:numPr>
          <w:ilvl w:val="0"/>
          <w:numId w:val="40"/>
        </w:numPr>
        <w:rPr>
          <w:noProof/>
        </w:rPr>
      </w:pPr>
      <w:r w:rsidRPr="006E5DAB">
        <w:rPr>
          <w:noProof/>
        </w:rPr>
        <w:t>Demo login hidden but accessible for emergencies</w:t>
      </w:r>
    </w:p>
    <w:p w14:paraId="2179B460" w14:textId="77777777" w:rsidR="006E5DAB" w:rsidRPr="006E5DAB" w:rsidRDefault="006E5DAB" w:rsidP="006E5DAB">
      <w:pPr>
        <w:numPr>
          <w:ilvl w:val="0"/>
          <w:numId w:val="40"/>
        </w:numPr>
        <w:rPr>
          <w:noProof/>
        </w:rPr>
      </w:pPr>
      <w:r w:rsidRPr="006E5DAB">
        <w:rPr>
          <w:noProof/>
        </w:rPr>
        <w:t>Legacy staff system completely removed</w:t>
      </w:r>
    </w:p>
    <w:p w14:paraId="55099134" w14:textId="77777777" w:rsidR="006E5DAB" w:rsidRPr="006E5DAB" w:rsidRDefault="006E5DAB" w:rsidP="006E5DAB">
      <w:pPr>
        <w:rPr>
          <w:noProof/>
        </w:rPr>
      </w:pPr>
      <w:r w:rsidRPr="006E5DAB">
        <w:rPr>
          <w:b/>
          <w:bCs/>
          <w:noProof/>
        </w:rPr>
        <w:t>Phase 3 - Enhanced Reporting (Weeks 5-6)</w:t>
      </w:r>
    </w:p>
    <w:p w14:paraId="6B1458EC" w14:textId="77777777" w:rsidR="006E5DAB" w:rsidRPr="006E5DAB" w:rsidRDefault="006E5DAB" w:rsidP="006E5DAB">
      <w:pPr>
        <w:rPr>
          <w:noProof/>
        </w:rPr>
      </w:pPr>
      <w:r w:rsidRPr="006E5DAB">
        <w:rPr>
          <w:b/>
          <w:bCs/>
          <w:noProof/>
        </w:rPr>
        <w:t>Priority:</w:t>
      </w:r>
      <w:r w:rsidRPr="006E5DAB">
        <w:rPr>
          <w:noProof/>
        </w:rPr>
        <w:t> Business intelligence and analytics</w:t>
      </w:r>
    </w:p>
    <w:p w14:paraId="06A43832" w14:textId="77777777" w:rsidR="006E5DAB" w:rsidRPr="006E5DAB" w:rsidRDefault="006E5DAB" w:rsidP="006E5DAB">
      <w:pPr>
        <w:numPr>
          <w:ilvl w:val="0"/>
          <w:numId w:val="41"/>
        </w:numPr>
        <w:rPr>
          <w:noProof/>
        </w:rPr>
      </w:pPr>
      <w:r w:rsidRPr="006E5DAB">
        <w:rPr>
          <w:b/>
          <w:bCs/>
          <w:noProof/>
        </w:rPr>
        <w:t>Estimate vs Actual reporting</w:t>
      </w:r>
      <w:r w:rsidRPr="006E5DAB">
        <w:rPr>
          <w:noProof/>
        </w:rPr>
        <w:t> - Aggregate analysis dashboard</w:t>
      </w:r>
    </w:p>
    <w:p w14:paraId="650C7D5A" w14:textId="77777777" w:rsidR="006E5DAB" w:rsidRPr="006E5DAB" w:rsidRDefault="006E5DAB" w:rsidP="006E5DAB">
      <w:pPr>
        <w:numPr>
          <w:ilvl w:val="0"/>
          <w:numId w:val="41"/>
        </w:numPr>
        <w:rPr>
          <w:noProof/>
        </w:rPr>
      </w:pPr>
      <w:r w:rsidRPr="006E5DAB">
        <w:rPr>
          <w:b/>
          <w:bCs/>
          <w:noProof/>
        </w:rPr>
        <w:t>Annual invoice reporting</w:t>
      </w:r>
      <w:r w:rsidRPr="006E5DAB">
        <w:rPr>
          <w:noProof/>
        </w:rPr>
        <w:t> - Advanced grouping, sorting, and exports</w:t>
      </w:r>
    </w:p>
    <w:p w14:paraId="2B31BF76" w14:textId="77777777" w:rsidR="006E5DAB" w:rsidRPr="006E5DAB" w:rsidRDefault="006E5DAB" w:rsidP="006E5DAB">
      <w:pPr>
        <w:numPr>
          <w:ilvl w:val="0"/>
          <w:numId w:val="41"/>
        </w:numPr>
        <w:rPr>
          <w:noProof/>
        </w:rPr>
      </w:pPr>
      <w:r w:rsidRPr="006E5DAB">
        <w:rPr>
          <w:b/>
          <w:bCs/>
          <w:noProof/>
        </w:rPr>
        <w:t>Report export capabilities</w:t>
      </w:r>
      <w:r w:rsidRPr="006E5DAB">
        <w:rPr>
          <w:noProof/>
        </w:rPr>
        <w:t> - Multiple format support</w:t>
      </w:r>
    </w:p>
    <w:p w14:paraId="2E8ADC92" w14:textId="77777777" w:rsidR="006E5DAB" w:rsidRPr="006E5DAB" w:rsidRDefault="006E5DAB" w:rsidP="006E5DAB">
      <w:pPr>
        <w:rPr>
          <w:noProof/>
        </w:rPr>
      </w:pPr>
      <w:r w:rsidRPr="006E5DAB">
        <w:rPr>
          <w:b/>
          <w:bCs/>
          <w:noProof/>
        </w:rPr>
        <w:t>Success Metrics:</w:t>
      </w:r>
    </w:p>
    <w:p w14:paraId="203CAA8D" w14:textId="77777777" w:rsidR="006E5DAB" w:rsidRPr="006E5DAB" w:rsidRDefault="006E5DAB" w:rsidP="006E5DAB">
      <w:pPr>
        <w:numPr>
          <w:ilvl w:val="0"/>
          <w:numId w:val="42"/>
        </w:numPr>
        <w:rPr>
          <w:noProof/>
        </w:rPr>
      </w:pPr>
      <w:r w:rsidRPr="006E5DAB">
        <w:rPr>
          <w:noProof/>
        </w:rPr>
        <w:t>Estimate accuracy tracking functional</w:t>
      </w:r>
    </w:p>
    <w:p w14:paraId="5267B113" w14:textId="77777777" w:rsidR="006E5DAB" w:rsidRPr="006E5DAB" w:rsidRDefault="006E5DAB" w:rsidP="006E5DAB">
      <w:pPr>
        <w:numPr>
          <w:ilvl w:val="0"/>
          <w:numId w:val="42"/>
        </w:numPr>
        <w:rPr>
          <w:noProof/>
        </w:rPr>
      </w:pPr>
      <w:r w:rsidRPr="006E5DAB">
        <w:rPr>
          <w:noProof/>
        </w:rPr>
        <w:t>Annual invoice analytics operational</w:t>
      </w:r>
    </w:p>
    <w:p w14:paraId="6F00F52D" w14:textId="77777777" w:rsidR="006E5DAB" w:rsidRPr="006E5DAB" w:rsidRDefault="006E5DAB" w:rsidP="006E5DAB">
      <w:pPr>
        <w:numPr>
          <w:ilvl w:val="0"/>
          <w:numId w:val="42"/>
        </w:numPr>
        <w:rPr>
          <w:noProof/>
        </w:rPr>
      </w:pPr>
      <w:r w:rsidRPr="006E5DAB">
        <w:rPr>
          <w:noProof/>
        </w:rPr>
        <w:t>Export capabilities working for all major formats</w:t>
      </w:r>
    </w:p>
    <w:p w14:paraId="12CA9FEF" w14:textId="77777777" w:rsidR="006E5DAB" w:rsidRPr="006E5DAB" w:rsidRDefault="006E5DAB" w:rsidP="006E5DAB">
      <w:pPr>
        <w:rPr>
          <w:noProof/>
        </w:rPr>
      </w:pPr>
      <w:r w:rsidRPr="006E5DAB">
        <w:rPr>
          <w:b/>
          <w:bCs/>
          <w:noProof/>
        </w:rPr>
        <w:t>Phase 4 - AI Integration (Weeks 7-10)</w:t>
      </w:r>
    </w:p>
    <w:p w14:paraId="02664C8D" w14:textId="77777777" w:rsidR="006E5DAB" w:rsidRPr="006E5DAB" w:rsidRDefault="006E5DAB" w:rsidP="006E5DAB">
      <w:pPr>
        <w:rPr>
          <w:noProof/>
        </w:rPr>
      </w:pPr>
      <w:r w:rsidRPr="006E5DAB">
        <w:rPr>
          <w:b/>
          <w:bCs/>
          <w:noProof/>
        </w:rPr>
        <w:t>Priority:</w:t>
      </w:r>
      <w:r w:rsidRPr="006E5DAB">
        <w:rPr>
          <w:noProof/>
        </w:rPr>
        <w:t> Strategic AI capabilities</w:t>
      </w:r>
    </w:p>
    <w:p w14:paraId="29935D98" w14:textId="77777777" w:rsidR="006E5DAB" w:rsidRPr="006E5DAB" w:rsidRDefault="006E5DAB" w:rsidP="006E5DAB">
      <w:pPr>
        <w:numPr>
          <w:ilvl w:val="0"/>
          <w:numId w:val="43"/>
        </w:numPr>
        <w:rPr>
          <w:noProof/>
        </w:rPr>
      </w:pPr>
      <w:r w:rsidRPr="006E5DAB">
        <w:rPr>
          <w:b/>
          <w:bCs/>
          <w:noProof/>
        </w:rPr>
        <w:t>GPT-5 Azure integration</w:t>
      </w:r>
      <w:r w:rsidRPr="006E5DAB">
        <w:rPr>
          <w:noProof/>
        </w:rPr>
        <w:t> - Smart estimation and automation</w:t>
      </w:r>
    </w:p>
    <w:p w14:paraId="157A55AF" w14:textId="77777777" w:rsidR="006E5DAB" w:rsidRPr="006E5DAB" w:rsidRDefault="006E5DAB" w:rsidP="006E5DAB">
      <w:pPr>
        <w:numPr>
          <w:ilvl w:val="0"/>
          <w:numId w:val="43"/>
        </w:numPr>
        <w:rPr>
          <w:noProof/>
        </w:rPr>
      </w:pPr>
      <w:r w:rsidRPr="006E5DAB">
        <w:rPr>
          <w:b/>
          <w:bCs/>
          <w:noProof/>
        </w:rPr>
        <w:t>MCP server development</w:t>
      </w:r>
      <w:r w:rsidRPr="006E5DAB">
        <w:rPr>
          <w:noProof/>
        </w:rPr>
        <w:t> - Copilot integration for SCDP data</w:t>
      </w:r>
    </w:p>
    <w:p w14:paraId="1135CD4E" w14:textId="77777777" w:rsidR="006E5DAB" w:rsidRPr="006E5DAB" w:rsidRDefault="006E5DAB" w:rsidP="006E5DAB">
      <w:pPr>
        <w:numPr>
          <w:ilvl w:val="0"/>
          <w:numId w:val="43"/>
        </w:numPr>
        <w:rPr>
          <w:noProof/>
        </w:rPr>
      </w:pPr>
      <w:r w:rsidRPr="006E5DAB">
        <w:rPr>
          <w:b/>
          <w:bCs/>
          <w:noProof/>
        </w:rPr>
        <w:lastRenderedPageBreak/>
        <w:t>AI-powered workflows</w:t>
      </w:r>
      <w:r w:rsidRPr="006E5DAB">
        <w:rPr>
          <w:noProof/>
        </w:rPr>
        <w:t> - Intelligent project assistance</w:t>
      </w:r>
    </w:p>
    <w:p w14:paraId="5811DBB0" w14:textId="77777777" w:rsidR="006E5DAB" w:rsidRPr="006E5DAB" w:rsidRDefault="006E5DAB" w:rsidP="006E5DAB">
      <w:pPr>
        <w:rPr>
          <w:noProof/>
        </w:rPr>
      </w:pPr>
      <w:r w:rsidRPr="006E5DAB">
        <w:rPr>
          <w:b/>
          <w:bCs/>
          <w:noProof/>
        </w:rPr>
        <w:t>Success Metrics:</w:t>
      </w:r>
    </w:p>
    <w:p w14:paraId="4025CB2D" w14:textId="77777777" w:rsidR="006E5DAB" w:rsidRPr="006E5DAB" w:rsidRDefault="006E5DAB" w:rsidP="006E5DAB">
      <w:pPr>
        <w:numPr>
          <w:ilvl w:val="0"/>
          <w:numId w:val="44"/>
        </w:numPr>
        <w:rPr>
          <w:noProof/>
        </w:rPr>
      </w:pPr>
      <w:r w:rsidRPr="006E5DAB">
        <w:rPr>
          <w:noProof/>
        </w:rPr>
        <w:t>AI estimation provides accurate project estimates</w:t>
      </w:r>
    </w:p>
    <w:p w14:paraId="04F047D5" w14:textId="77777777" w:rsidR="006E5DAB" w:rsidRPr="006E5DAB" w:rsidRDefault="006E5DAB" w:rsidP="006E5DAB">
      <w:pPr>
        <w:numPr>
          <w:ilvl w:val="0"/>
          <w:numId w:val="44"/>
        </w:numPr>
        <w:rPr>
          <w:noProof/>
        </w:rPr>
      </w:pPr>
      <w:r w:rsidRPr="006E5DAB">
        <w:rPr>
          <w:noProof/>
        </w:rPr>
        <w:t>Copilot can query SCDP data naturally</w:t>
      </w:r>
    </w:p>
    <w:p w14:paraId="110058A0" w14:textId="77777777" w:rsidR="006E5DAB" w:rsidRPr="006E5DAB" w:rsidRDefault="006E5DAB" w:rsidP="006E5DAB">
      <w:pPr>
        <w:numPr>
          <w:ilvl w:val="0"/>
          <w:numId w:val="44"/>
        </w:numPr>
        <w:rPr>
          <w:noProof/>
        </w:rPr>
      </w:pPr>
      <w:r w:rsidRPr="006E5DAB">
        <w:rPr>
          <w:noProof/>
        </w:rPr>
        <w:t>Users adopt AI-powered features</w:t>
      </w:r>
    </w:p>
    <w:p w14:paraId="5554A5F9" w14:textId="77777777" w:rsidR="006E5DAB" w:rsidRPr="006E5DAB" w:rsidRDefault="006E5DAB" w:rsidP="006E5DAB">
      <w:pPr>
        <w:rPr>
          <w:noProof/>
        </w:rPr>
      </w:pPr>
      <w:r w:rsidRPr="006E5DAB">
        <w:rPr>
          <w:b/>
          <w:bCs/>
          <w:noProof/>
        </w:rPr>
        <w:t>Phase 5 - Enterprise Features (Weeks 11-18)</w:t>
      </w:r>
    </w:p>
    <w:p w14:paraId="2B7035F9" w14:textId="77777777" w:rsidR="006E5DAB" w:rsidRPr="006E5DAB" w:rsidRDefault="006E5DAB" w:rsidP="006E5DAB">
      <w:pPr>
        <w:rPr>
          <w:noProof/>
        </w:rPr>
      </w:pPr>
      <w:r w:rsidRPr="006E5DAB">
        <w:rPr>
          <w:b/>
          <w:bCs/>
          <w:noProof/>
        </w:rPr>
        <w:t>Priority:</w:t>
      </w:r>
      <w:r w:rsidRPr="006E5DAB">
        <w:rPr>
          <w:noProof/>
        </w:rPr>
        <w:t> Advanced platform capabilities</w:t>
      </w:r>
    </w:p>
    <w:p w14:paraId="0AD3563F" w14:textId="234C18AC" w:rsidR="006E5DAB" w:rsidRPr="006E5DAB" w:rsidRDefault="006E5DAB" w:rsidP="006E5DAB">
      <w:pPr>
        <w:numPr>
          <w:ilvl w:val="0"/>
          <w:numId w:val="45"/>
        </w:numPr>
        <w:rPr>
          <w:noProof/>
        </w:rPr>
      </w:pPr>
      <w:r w:rsidRPr="006E5DAB">
        <w:rPr>
          <w:b/>
          <w:bCs/>
          <w:noProof/>
        </w:rPr>
        <w:t xml:space="preserve">SharePoint </w:t>
      </w:r>
      <w:r w:rsidR="002F385F">
        <w:rPr>
          <w:b/>
          <w:bCs/>
          <w:noProof/>
        </w:rPr>
        <w:t>E</w:t>
      </w:r>
      <w:r w:rsidRPr="006E5DAB">
        <w:rPr>
          <w:b/>
          <w:bCs/>
          <w:noProof/>
        </w:rPr>
        <w:t>mbedded file handling</w:t>
      </w:r>
      <w:r w:rsidRPr="006E5DAB">
        <w:rPr>
          <w:noProof/>
        </w:rPr>
        <w:t> - Advanced document management</w:t>
      </w:r>
    </w:p>
    <w:p w14:paraId="68A0589F" w14:textId="77777777" w:rsidR="006E5DAB" w:rsidRPr="006E5DAB" w:rsidRDefault="006E5DAB" w:rsidP="006E5DAB">
      <w:pPr>
        <w:numPr>
          <w:ilvl w:val="0"/>
          <w:numId w:val="45"/>
        </w:numPr>
        <w:rPr>
          <w:noProof/>
        </w:rPr>
      </w:pPr>
      <w:r w:rsidRPr="006E5DAB">
        <w:rPr>
          <w:b/>
          <w:bCs/>
          <w:noProof/>
        </w:rPr>
        <w:t>Advanced reporting engine</w:t>
      </w:r>
      <w:r w:rsidRPr="006E5DAB">
        <w:rPr>
          <w:noProof/>
        </w:rPr>
        <w:t> - Custom reports with AI insights</w:t>
      </w:r>
    </w:p>
    <w:p w14:paraId="6A74AC44" w14:textId="77777777" w:rsidR="006E5DAB" w:rsidRPr="006E5DAB" w:rsidRDefault="006E5DAB" w:rsidP="006E5DAB">
      <w:pPr>
        <w:numPr>
          <w:ilvl w:val="0"/>
          <w:numId w:val="45"/>
        </w:numPr>
        <w:rPr>
          <w:noProof/>
        </w:rPr>
      </w:pPr>
      <w:r w:rsidRPr="006E5DAB">
        <w:rPr>
          <w:b/>
          <w:bCs/>
          <w:noProof/>
        </w:rPr>
        <w:t>Extended integrations</w:t>
      </w:r>
      <w:r w:rsidRPr="006E5DAB">
        <w:rPr>
          <w:noProof/>
        </w:rPr>
        <w:t> - CRM, accounting, communication tools</w:t>
      </w:r>
    </w:p>
    <w:p w14:paraId="1901AB1C" w14:textId="77777777" w:rsidR="006E5DAB" w:rsidRPr="006E5DAB" w:rsidRDefault="006E5DAB" w:rsidP="006E5DAB">
      <w:pPr>
        <w:rPr>
          <w:noProof/>
        </w:rPr>
      </w:pPr>
      <w:r w:rsidRPr="006E5DAB">
        <w:rPr>
          <w:b/>
          <w:bCs/>
          <w:noProof/>
        </w:rPr>
        <w:t>Success Metrics:</w:t>
      </w:r>
    </w:p>
    <w:p w14:paraId="700E150E" w14:textId="77777777" w:rsidR="006E5DAB" w:rsidRPr="006E5DAB" w:rsidRDefault="006E5DAB" w:rsidP="006E5DAB">
      <w:pPr>
        <w:numPr>
          <w:ilvl w:val="0"/>
          <w:numId w:val="46"/>
        </w:numPr>
        <w:rPr>
          <w:noProof/>
        </w:rPr>
      </w:pPr>
      <w:r w:rsidRPr="006E5DAB">
        <w:rPr>
          <w:noProof/>
        </w:rPr>
        <w:t>Enterprise file management fully functional</w:t>
      </w:r>
    </w:p>
    <w:p w14:paraId="674AA9A7" w14:textId="77777777" w:rsidR="006E5DAB" w:rsidRPr="006E5DAB" w:rsidRDefault="006E5DAB" w:rsidP="006E5DAB">
      <w:pPr>
        <w:numPr>
          <w:ilvl w:val="0"/>
          <w:numId w:val="46"/>
        </w:numPr>
        <w:rPr>
          <w:noProof/>
        </w:rPr>
      </w:pPr>
      <w:r w:rsidRPr="006E5DAB">
        <w:rPr>
          <w:noProof/>
        </w:rPr>
        <w:t>Custom reporting widely adopted</w:t>
      </w:r>
    </w:p>
    <w:p w14:paraId="365B5757" w14:textId="77777777" w:rsidR="006E5DAB" w:rsidRPr="006E5DAB" w:rsidRDefault="006E5DAB" w:rsidP="006E5DAB">
      <w:pPr>
        <w:numPr>
          <w:ilvl w:val="0"/>
          <w:numId w:val="46"/>
        </w:numPr>
        <w:rPr>
          <w:noProof/>
        </w:rPr>
      </w:pPr>
      <w:r w:rsidRPr="006E5DAB">
        <w:rPr>
          <w:noProof/>
        </w:rPr>
        <w:t>Multiple integrations active and stable</w:t>
      </w:r>
    </w:p>
    <w:p w14:paraId="69327F1E" w14:textId="77777777" w:rsidR="006E5DAB" w:rsidRPr="006E5DAB" w:rsidRDefault="006E5DAB" w:rsidP="006E5DAB">
      <w:pPr>
        <w:rPr>
          <w:noProof/>
        </w:rPr>
      </w:pPr>
      <w:r w:rsidRPr="006E5DAB">
        <w:rPr>
          <w:noProof/>
        </w:rPr>
        <w:pict w14:anchorId="462DBB3F">
          <v:rect id="_x0000_i1166" style="width:0;height:.75pt" o:hralign="center" o:hrstd="t" o:hr="t" fillcolor="#a0a0a0" stroked="f"/>
        </w:pict>
      </w:r>
    </w:p>
    <w:p w14:paraId="51438BEC"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BUSINESS IMPACT ANALYSIS</w:t>
      </w:r>
    </w:p>
    <w:p w14:paraId="275BB766" w14:textId="77777777" w:rsidR="006E5DAB" w:rsidRPr="006E5DAB" w:rsidRDefault="006E5DAB" w:rsidP="006E5DAB">
      <w:pPr>
        <w:rPr>
          <w:noProof/>
        </w:rPr>
      </w:pPr>
      <w:r w:rsidRPr="006E5DAB">
        <w:rPr>
          <w:b/>
          <w:bCs/>
          <w:noProof/>
        </w:rPr>
        <w:t>Immediate ROI Opportunities</w:t>
      </w:r>
    </w:p>
    <w:p w14:paraId="049795A8" w14:textId="77777777" w:rsidR="006E5DAB" w:rsidRPr="006E5DAB" w:rsidRDefault="006E5DAB" w:rsidP="006E5DAB">
      <w:pPr>
        <w:numPr>
          <w:ilvl w:val="0"/>
          <w:numId w:val="47"/>
        </w:numPr>
        <w:rPr>
          <w:noProof/>
        </w:rPr>
      </w:pPr>
      <w:r w:rsidRPr="006E5DAB">
        <w:rPr>
          <w:b/>
          <w:bCs/>
          <w:noProof/>
        </w:rPr>
        <w:t>Expense Module Completion:</w:t>
      </w:r>
      <w:r w:rsidRPr="006E5DAB">
        <w:rPr>
          <w:noProof/>
        </w:rPr>
        <w:t> Reduces manual processing time by 60%</w:t>
      </w:r>
    </w:p>
    <w:p w14:paraId="4654FA17" w14:textId="77777777" w:rsidR="006E5DAB" w:rsidRPr="006E5DAB" w:rsidRDefault="006E5DAB" w:rsidP="006E5DAB">
      <w:pPr>
        <w:numPr>
          <w:ilvl w:val="0"/>
          <w:numId w:val="47"/>
        </w:numPr>
        <w:rPr>
          <w:noProof/>
        </w:rPr>
      </w:pPr>
      <w:r w:rsidRPr="006E5DAB">
        <w:rPr>
          <w:b/>
          <w:bCs/>
          <w:noProof/>
        </w:rPr>
        <w:t>Mobile Interface:</w:t>
      </w:r>
      <w:r w:rsidRPr="006E5DAB">
        <w:rPr>
          <w:noProof/>
        </w:rPr>
        <w:t> Increases time entry compliance by 40%</w:t>
      </w:r>
    </w:p>
    <w:p w14:paraId="450B16B4" w14:textId="77777777" w:rsidR="006E5DAB" w:rsidRPr="006E5DAB" w:rsidRDefault="006E5DAB" w:rsidP="006E5DAB">
      <w:pPr>
        <w:numPr>
          <w:ilvl w:val="0"/>
          <w:numId w:val="47"/>
        </w:numPr>
        <w:rPr>
          <w:noProof/>
        </w:rPr>
      </w:pPr>
      <w:r w:rsidRPr="006E5DAB">
        <w:rPr>
          <w:b/>
          <w:bCs/>
          <w:noProof/>
        </w:rPr>
        <w:t>Development Environment:</w:t>
      </w:r>
      <w:r w:rsidRPr="006E5DAB">
        <w:rPr>
          <w:noProof/>
        </w:rPr>
        <w:t> Accelerates feature delivery by 3x</w:t>
      </w:r>
    </w:p>
    <w:p w14:paraId="5572C2C4" w14:textId="77777777" w:rsidR="006E5DAB" w:rsidRPr="006E5DAB" w:rsidRDefault="006E5DAB" w:rsidP="006E5DAB">
      <w:pPr>
        <w:numPr>
          <w:ilvl w:val="0"/>
          <w:numId w:val="47"/>
        </w:numPr>
        <w:rPr>
          <w:noProof/>
        </w:rPr>
      </w:pPr>
      <w:r w:rsidRPr="006E5DAB">
        <w:rPr>
          <w:b/>
          <w:bCs/>
          <w:noProof/>
        </w:rPr>
        <w:t>Enhanced Reporting:</w:t>
      </w:r>
      <w:r w:rsidRPr="006E5DAB">
        <w:rPr>
          <w:noProof/>
        </w:rPr>
        <w:t> Improves estimation accuracy by 25%</w:t>
      </w:r>
    </w:p>
    <w:p w14:paraId="2EA6CF11" w14:textId="77777777" w:rsidR="006E5DAB" w:rsidRPr="006E5DAB" w:rsidRDefault="006E5DAB" w:rsidP="006E5DAB">
      <w:pPr>
        <w:rPr>
          <w:noProof/>
        </w:rPr>
      </w:pPr>
      <w:r w:rsidRPr="006E5DAB">
        <w:rPr>
          <w:b/>
          <w:bCs/>
          <w:noProof/>
        </w:rPr>
        <w:t>Strategic Advantages</w:t>
      </w:r>
    </w:p>
    <w:p w14:paraId="50628E4D" w14:textId="77777777" w:rsidR="006E5DAB" w:rsidRPr="006E5DAB" w:rsidRDefault="006E5DAB" w:rsidP="006E5DAB">
      <w:pPr>
        <w:numPr>
          <w:ilvl w:val="0"/>
          <w:numId w:val="48"/>
        </w:numPr>
        <w:rPr>
          <w:noProof/>
        </w:rPr>
      </w:pPr>
      <w:r w:rsidRPr="006E5DAB">
        <w:rPr>
          <w:b/>
          <w:bCs/>
          <w:noProof/>
        </w:rPr>
        <w:t>AI Integration:</w:t>
      </w:r>
      <w:r w:rsidRPr="006E5DAB">
        <w:rPr>
          <w:noProof/>
        </w:rPr>
        <w:t> Positions SCDP as innovative consulting platform</w:t>
      </w:r>
    </w:p>
    <w:p w14:paraId="6FF9F29E" w14:textId="77777777" w:rsidR="006E5DAB" w:rsidRPr="006E5DAB" w:rsidRDefault="006E5DAB" w:rsidP="006E5DAB">
      <w:pPr>
        <w:numPr>
          <w:ilvl w:val="0"/>
          <w:numId w:val="48"/>
        </w:numPr>
        <w:rPr>
          <w:noProof/>
        </w:rPr>
      </w:pPr>
      <w:r w:rsidRPr="006E5DAB">
        <w:rPr>
          <w:b/>
          <w:bCs/>
          <w:noProof/>
        </w:rPr>
        <w:t>Enterprise File Handling:</w:t>
      </w:r>
      <w:r w:rsidRPr="006E5DAB">
        <w:rPr>
          <w:noProof/>
        </w:rPr>
        <w:t> Enables larger client deployments</w:t>
      </w:r>
    </w:p>
    <w:p w14:paraId="62DD7EA6" w14:textId="77777777" w:rsidR="006E5DAB" w:rsidRPr="006E5DAB" w:rsidRDefault="006E5DAB" w:rsidP="006E5DAB">
      <w:pPr>
        <w:numPr>
          <w:ilvl w:val="0"/>
          <w:numId w:val="48"/>
        </w:numPr>
        <w:rPr>
          <w:noProof/>
        </w:rPr>
      </w:pPr>
      <w:r w:rsidRPr="006E5DAB">
        <w:rPr>
          <w:b/>
          <w:bCs/>
          <w:noProof/>
        </w:rPr>
        <w:t>MFA &amp; Security:</w:t>
      </w:r>
      <w:r w:rsidRPr="006E5DAB">
        <w:rPr>
          <w:noProof/>
        </w:rPr>
        <w:t> Meets enterprise security requirements</w:t>
      </w:r>
    </w:p>
    <w:p w14:paraId="66508BD5" w14:textId="77777777" w:rsidR="006E5DAB" w:rsidRPr="006E5DAB" w:rsidRDefault="006E5DAB" w:rsidP="006E5DAB">
      <w:pPr>
        <w:numPr>
          <w:ilvl w:val="0"/>
          <w:numId w:val="48"/>
        </w:numPr>
        <w:rPr>
          <w:noProof/>
        </w:rPr>
      </w:pPr>
      <w:r w:rsidRPr="006E5DAB">
        <w:rPr>
          <w:b/>
          <w:bCs/>
          <w:noProof/>
        </w:rPr>
        <w:t>Advanced Analytics:</w:t>
      </w:r>
      <w:r w:rsidRPr="006E5DAB">
        <w:rPr>
          <w:noProof/>
        </w:rPr>
        <w:t> Enables data-driven business decisions</w:t>
      </w:r>
    </w:p>
    <w:p w14:paraId="3B1148F0" w14:textId="77777777" w:rsidR="006E5DAB" w:rsidRPr="006E5DAB" w:rsidRDefault="006E5DAB" w:rsidP="006E5DAB">
      <w:pPr>
        <w:rPr>
          <w:noProof/>
        </w:rPr>
      </w:pPr>
      <w:r w:rsidRPr="006E5DAB">
        <w:rPr>
          <w:b/>
          <w:bCs/>
          <w:noProof/>
        </w:rPr>
        <w:lastRenderedPageBreak/>
        <w:t>Market Differentiation</w:t>
      </w:r>
    </w:p>
    <w:p w14:paraId="212801DF" w14:textId="77777777" w:rsidR="006E5DAB" w:rsidRPr="006E5DAB" w:rsidRDefault="006E5DAB" w:rsidP="006E5DAB">
      <w:pPr>
        <w:numPr>
          <w:ilvl w:val="0"/>
          <w:numId w:val="49"/>
        </w:numPr>
        <w:rPr>
          <w:noProof/>
        </w:rPr>
      </w:pPr>
      <w:r w:rsidRPr="006E5DAB">
        <w:rPr>
          <w:b/>
          <w:bCs/>
          <w:noProof/>
        </w:rPr>
        <w:t>Copilot Integration:</w:t>
      </w:r>
      <w:r w:rsidRPr="006E5DAB">
        <w:rPr>
          <w:noProof/>
        </w:rPr>
        <w:t> Unique in consulting platform market</w:t>
      </w:r>
    </w:p>
    <w:p w14:paraId="16DC83F5" w14:textId="77777777" w:rsidR="006E5DAB" w:rsidRPr="006E5DAB" w:rsidRDefault="006E5DAB" w:rsidP="006E5DAB">
      <w:pPr>
        <w:numPr>
          <w:ilvl w:val="0"/>
          <w:numId w:val="49"/>
        </w:numPr>
        <w:rPr>
          <w:noProof/>
        </w:rPr>
      </w:pPr>
      <w:r w:rsidRPr="006E5DAB">
        <w:rPr>
          <w:b/>
          <w:bCs/>
          <w:noProof/>
        </w:rPr>
        <w:t>AI-Powered Estimation:</w:t>
      </w:r>
      <w:r w:rsidRPr="006E5DAB">
        <w:rPr>
          <w:noProof/>
        </w:rPr>
        <w:t> Competitive advantage for project accuracy</w:t>
      </w:r>
    </w:p>
    <w:p w14:paraId="24BF0D78" w14:textId="77777777" w:rsidR="006E5DAB" w:rsidRPr="006E5DAB" w:rsidRDefault="006E5DAB" w:rsidP="006E5DAB">
      <w:pPr>
        <w:numPr>
          <w:ilvl w:val="0"/>
          <w:numId w:val="49"/>
        </w:numPr>
        <w:rPr>
          <w:noProof/>
        </w:rPr>
      </w:pPr>
      <w:r w:rsidRPr="006E5DAB">
        <w:rPr>
          <w:b/>
          <w:bCs/>
          <w:noProof/>
        </w:rPr>
        <w:t>SharePoint Embedded:</w:t>
      </w:r>
      <w:r w:rsidRPr="006E5DAB">
        <w:rPr>
          <w:noProof/>
        </w:rPr>
        <w:t> Enterprise-grade without enterprise complexity</w:t>
      </w:r>
    </w:p>
    <w:p w14:paraId="507488AA" w14:textId="77777777" w:rsidR="006E5DAB" w:rsidRPr="006E5DAB" w:rsidRDefault="006E5DAB" w:rsidP="006E5DAB">
      <w:pPr>
        <w:numPr>
          <w:ilvl w:val="0"/>
          <w:numId w:val="49"/>
        </w:numPr>
        <w:rPr>
          <w:noProof/>
        </w:rPr>
      </w:pPr>
      <w:r w:rsidRPr="006E5DAB">
        <w:rPr>
          <w:b/>
          <w:bCs/>
          <w:noProof/>
        </w:rPr>
        <w:t>Comprehensive Reporting:</w:t>
      </w:r>
      <w:r w:rsidRPr="006E5DAB">
        <w:rPr>
          <w:noProof/>
        </w:rPr>
        <w:t> Best-in-class business intelligence</w:t>
      </w:r>
    </w:p>
    <w:p w14:paraId="21ABB3F5" w14:textId="77777777" w:rsidR="006E5DAB" w:rsidRPr="006E5DAB" w:rsidRDefault="006E5DAB" w:rsidP="006E5DAB">
      <w:pPr>
        <w:rPr>
          <w:noProof/>
        </w:rPr>
      </w:pPr>
      <w:r w:rsidRPr="006E5DAB">
        <w:rPr>
          <w:noProof/>
        </w:rPr>
        <w:pict w14:anchorId="63754005">
          <v:rect id="_x0000_i1167" style="width:0;height:.75pt" o:hralign="center" o:hrstd="t" o:hr="t" fillcolor="#a0a0a0" stroked="f"/>
        </w:pict>
      </w:r>
    </w:p>
    <w:p w14:paraId="53237B72" w14:textId="77777777" w:rsidR="006E5DAB" w:rsidRPr="006E5DAB" w:rsidRDefault="006E5DAB" w:rsidP="006E5DAB">
      <w:pPr>
        <w:rPr>
          <w:noProof/>
        </w:rPr>
      </w:pPr>
      <w:r w:rsidRPr="006E5DAB">
        <w:rPr>
          <w:rFonts w:ascii="Segoe UI Emoji" w:hAnsi="Segoe UI Emoji" w:cs="Segoe UI Emoji"/>
          <w:b/>
          <w:bCs/>
          <w:noProof/>
        </w:rPr>
        <w:t>🎯</w:t>
      </w:r>
      <w:r w:rsidRPr="006E5DAB">
        <w:rPr>
          <w:b/>
          <w:bCs/>
          <w:noProof/>
        </w:rPr>
        <w:t xml:space="preserve"> SUCCESS METRICS &amp; KPIs</w:t>
      </w:r>
    </w:p>
    <w:p w14:paraId="13439C28" w14:textId="77777777" w:rsidR="006E5DAB" w:rsidRPr="006E5DAB" w:rsidRDefault="006E5DAB" w:rsidP="006E5DAB">
      <w:pPr>
        <w:rPr>
          <w:noProof/>
        </w:rPr>
      </w:pPr>
      <w:r w:rsidRPr="006E5DAB">
        <w:rPr>
          <w:b/>
          <w:bCs/>
          <w:noProof/>
        </w:rPr>
        <w:t>Development Metrics</w:t>
      </w:r>
    </w:p>
    <w:p w14:paraId="23CA78E9" w14:textId="77777777" w:rsidR="006E5DAB" w:rsidRPr="006E5DAB" w:rsidRDefault="006E5DAB" w:rsidP="006E5DAB">
      <w:pPr>
        <w:numPr>
          <w:ilvl w:val="0"/>
          <w:numId w:val="50"/>
        </w:numPr>
        <w:rPr>
          <w:noProof/>
        </w:rPr>
      </w:pPr>
      <w:r w:rsidRPr="006E5DAB">
        <w:rPr>
          <w:noProof/>
        </w:rPr>
        <w:t>Development environment uptime: 99%+</w:t>
      </w:r>
    </w:p>
    <w:p w14:paraId="298D35F9" w14:textId="77777777" w:rsidR="006E5DAB" w:rsidRPr="006E5DAB" w:rsidRDefault="006E5DAB" w:rsidP="006E5DAB">
      <w:pPr>
        <w:numPr>
          <w:ilvl w:val="0"/>
          <w:numId w:val="50"/>
        </w:numPr>
        <w:rPr>
          <w:noProof/>
        </w:rPr>
      </w:pPr>
      <w:r w:rsidRPr="006E5DAB">
        <w:rPr>
          <w:noProof/>
        </w:rPr>
        <w:t>Feature delivery velocity: 3x improvement</w:t>
      </w:r>
    </w:p>
    <w:p w14:paraId="295C5532" w14:textId="77777777" w:rsidR="006E5DAB" w:rsidRPr="006E5DAB" w:rsidRDefault="006E5DAB" w:rsidP="006E5DAB">
      <w:pPr>
        <w:numPr>
          <w:ilvl w:val="0"/>
          <w:numId w:val="50"/>
        </w:numPr>
        <w:rPr>
          <w:noProof/>
        </w:rPr>
      </w:pPr>
      <w:r w:rsidRPr="006E5DAB">
        <w:rPr>
          <w:noProof/>
        </w:rPr>
        <w:t>Bug fix turnaround: &lt;24 hours</w:t>
      </w:r>
    </w:p>
    <w:p w14:paraId="563D1A6E" w14:textId="77777777" w:rsidR="006E5DAB" w:rsidRPr="006E5DAB" w:rsidRDefault="006E5DAB" w:rsidP="006E5DAB">
      <w:pPr>
        <w:rPr>
          <w:noProof/>
        </w:rPr>
      </w:pPr>
      <w:r w:rsidRPr="006E5DAB">
        <w:rPr>
          <w:b/>
          <w:bCs/>
          <w:noProof/>
        </w:rPr>
        <w:t>User Adoption Metrics</w:t>
      </w:r>
    </w:p>
    <w:p w14:paraId="012BE1CE" w14:textId="77777777" w:rsidR="006E5DAB" w:rsidRPr="006E5DAB" w:rsidRDefault="006E5DAB" w:rsidP="006E5DAB">
      <w:pPr>
        <w:numPr>
          <w:ilvl w:val="0"/>
          <w:numId w:val="51"/>
        </w:numPr>
        <w:rPr>
          <w:noProof/>
        </w:rPr>
      </w:pPr>
      <w:r w:rsidRPr="006E5DAB">
        <w:rPr>
          <w:noProof/>
        </w:rPr>
        <w:t>Mobile time entry usage: 80%+ of total entries</w:t>
      </w:r>
    </w:p>
    <w:p w14:paraId="0B824846" w14:textId="77777777" w:rsidR="006E5DAB" w:rsidRPr="006E5DAB" w:rsidRDefault="006E5DAB" w:rsidP="006E5DAB">
      <w:pPr>
        <w:numPr>
          <w:ilvl w:val="0"/>
          <w:numId w:val="51"/>
        </w:numPr>
        <w:rPr>
          <w:noProof/>
        </w:rPr>
      </w:pPr>
      <w:r w:rsidRPr="006E5DAB">
        <w:rPr>
          <w:noProof/>
        </w:rPr>
        <w:t>Expense module adoption: 90%+ of users</w:t>
      </w:r>
    </w:p>
    <w:p w14:paraId="201B4DE5" w14:textId="77777777" w:rsidR="006E5DAB" w:rsidRPr="006E5DAB" w:rsidRDefault="006E5DAB" w:rsidP="006E5DAB">
      <w:pPr>
        <w:numPr>
          <w:ilvl w:val="0"/>
          <w:numId w:val="51"/>
        </w:numPr>
        <w:rPr>
          <w:noProof/>
        </w:rPr>
      </w:pPr>
      <w:r w:rsidRPr="006E5DAB">
        <w:rPr>
          <w:noProof/>
        </w:rPr>
        <w:t>AI feature engagement: 60%+ of users</w:t>
      </w:r>
    </w:p>
    <w:p w14:paraId="52880C77" w14:textId="77777777" w:rsidR="006E5DAB" w:rsidRPr="006E5DAB" w:rsidRDefault="006E5DAB" w:rsidP="006E5DAB">
      <w:pPr>
        <w:numPr>
          <w:ilvl w:val="0"/>
          <w:numId w:val="51"/>
        </w:numPr>
        <w:rPr>
          <w:noProof/>
        </w:rPr>
      </w:pPr>
      <w:r w:rsidRPr="006E5DAB">
        <w:rPr>
          <w:noProof/>
        </w:rPr>
        <w:t>Advanced reporting usage: 70%+ of managers</w:t>
      </w:r>
    </w:p>
    <w:p w14:paraId="48531140" w14:textId="77777777" w:rsidR="006E5DAB" w:rsidRPr="006E5DAB" w:rsidRDefault="006E5DAB" w:rsidP="006E5DAB">
      <w:pPr>
        <w:rPr>
          <w:noProof/>
        </w:rPr>
      </w:pPr>
      <w:r w:rsidRPr="006E5DAB">
        <w:rPr>
          <w:b/>
          <w:bCs/>
          <w:noProof/>
        </w:rPr>
        <w:t>Business Metrics</w:t>
      </w:r>
    </w:p>
    <w:p w14:paraId="35C9A881" w14:textId="77777777" w:rsidR="006E5DAB" w:rsidRPr="006E5DAB" w:rsidRDefault="006E5DAB" w:rsidP="006E5DAB">
      <w:pPr>
        <w:numPr>
          <w:ilvl w:val="0"/>
          <w:numId w:val="52"/>
        </w:numPr>
        <w:rPr>
          <w:noProof/>
        </w:rPr>
      </w:pPr>
      <w:r w:rsidRPr="006E5DAB">
        <w:rPr>
          <w:noProof/>
        </w:rPr>
        <w:t>Client onboarding time: 50% reduction</w:t>
      </w:r>
    </w:p>
    <w:p w14:paraId="1452380E" w14:textId="77777777" w:rsidR="006E5DAB" w:rsidRPr="006E5DAB" w:rsidRDefault="006E5DAB" w:rsidP="006E5DAB">
      <w:pPr>
        <w:numPr>
          <w:ilvl w:val="0"/>
          <w:numId w:val="52"/>
        </w:numPr>
        <w:rPr>
          <w:noProof/>
        </w:rPr>
      </w:pPr>
      <w:r w:rsidRPr="006E5DAB">
        <w:rPr>
          <w:noProof/>
        </w:rPr>
        <w:t>Invoice processing speed: 70% improvement</w:t>
      </w:r>
    </w:p>
    <w:p w14:paraId="313D26BC" w14:textId="77777777" w:rsidR="006E5DAB" w:rsidRPr="006E5DAB" w:rsidRDefault="006E5DAB" w:rsidP="006E5DAB">
      <w:pPr>
        <w:numPr>
          <w:ilvl w:val="0"/>
          <w:numId w:val="52"/>
        </w:numPr>
        <w:rPr>
          <w:noProof/>
        </w:rPr>
      </w:pPr>
      <w:r w:rsidRPr="006E5DAB">
        <w:rPr>
          <w:noProof/>
        </w:rPr>
        <w:t>Project estimation accuracy: 30% improvement</w:t>
      </w:r>
    </w:p>
    <w:p w14:paraId="1203D63D" w14:textId="77777777" w:rsidR="006E5DAB" w:rsidRPr="006E5DAB" w:rsidRDefault="006E5DAB" w:rsidP="006E5DAB">
      <w:pPr>
        <w:numPr>
          <w:ilvl w:val="0"/>
          <w:numId w:val="52"/>
        </w:numPr>
        <w:rPr>
          <w:noProof/>
        </w:rPr>
      </w:pPr>
      <w:r w:rsidRPr="006E5DAB">
        <w:rPr>
          <w:noProof/>
        </w:rPr>
        <w:t>Annual reporting efficiency: 80% improvement</w:t>
      </w:r>
    </w:p>
    <w:p w14:paraId="383E90C4" w14:textId="77777777" w:rsidR="006E5DAB" w:rsidRPr="006E5DAB" w:rsidRDefault="006E5DAB" w:rsidP="006E5DAB">
      <w:pPr>
        <w:rPr>
          <w:noProof/>
        </w:rPr>
      </w:pPr>
      <w:r w:rsidRPr="006E5DAB">
        <w:rPr>
          <w:noProof/>
        </w:rPr>
        <w:pict w14:anchorId="2425E905">
          <v:rect id="_x0000_i1168" style="width:0;height:.75pt" o:hralign="center" o:hrstd="t" o:hr="t" fillcolor="#a0a0a0" stroked="f"/>
        </w:pict>
      </w:r>
    </w:p>
    <w:p w14:paraId="5344884B" w14:textId="77777777" w:rsidR="006E5DAB" w:rsidRPr="006E5DAB" w:rsidRDefault="006E5DAB" w:rsidP="006E5DAB">
      <w:pPr>
        <w:rPr>
          <w:noProof/>
        </w:rPr>
      </w:pPr>
      <w:r w:rsidRPr="006E5DAB">
        <w:rPr>
          <w:b/>
          <w:bCs/>
          <w:noProof/>
        </w:rPr>
        <w:t>APPENDIX A - TECHNICAL ARCHITECTURE NOTES</w:t>
      </w:r>
    </w:p>
    <w:p w14:paraId="072D7DF7" w14:textId="77777777" w:rsidR="006E5DAB" w:rsidRPr="006E5DAB" w:rsidRDefault="006E5DAB" w:rsidP="006E5DAB">
      <w:pPr>
        <w:rPr>
          <w:noProof/>
        </w:rPr>
      </w:pPr>
      <w:r w:rsidRPr="006E5DAB">
        <w:rPr>
          <w:b/>
          <w:bCs/>
          <w:noProof/>
        </w:rPr>
        <w:t>SharePoint Embedded Architecture</w:t>
      </w:r>
    </w:p>
    <w:p w14:paraId="7746229A" w14:textId="77777777" w:rsidR="006E5DAB" w:rsidRPr="006E5DAB" w:rsidRDefault="006E5DAB" w:rsidP="006E5DAB">
      <w:pPr>
        <w:rPr>
          <w:noProof/>
        </w:rPr>
      </w:pPr>
      <w:r w:rsidRPr="006E5DAB">
        <w:rPr>
          <w:b/>
          <w:bCs/>
          <w:noProof/>
        </w:rPr>
        <w:t>Components:</w:t>
      </w:r>
    </w:p>
    <w:p w14:paraId="58AA5EC9" w14:textId="77777777" w:rsidR="006E5DAB" w:rsidRPr="006E5DAB" w:rsidRDefault="006E5DAB" w:rsidP="006E5DAB">
      <w:pPr>
        <w:numPr>
          <w:ilvl w:val="0"/>
          <w:numId w:val="53"/>
        </w:numPr>
        <w:rPr>
          <w:noProof/>
        </w:rPr>
      </w:pPr>
      <w:r w:rsidRPr="006E5DAB">
        <w:rPr>
          <w:noProof/>
        </w:rPr>
        <w:t>Microsoft Graph API integration</w:t>
      </w:r>
    </w:p>
    <w:p w14:paraId="1B033424" w14:textId="77777777" w:rsidR="006E5DAB" w:rsidRPr="006E5DAB" w:rsidRDefault="006E5DAB" w:rsidP="006E5DAB">
      <w:pPr>
        <w:numPr>
          <w:ilvl w:val="0"/>
          <w:numId w:val="53"/>
        </w:numPr>
        <w:rPr>
          <w:noProof/>
        </w:rPr>
      </w:pPr>
      <w:r w:rsidRPr="006E5DAB">
        <w:rPr>
          <w:noProof/>
        </w:rPr>
        <w:lastRenderedPageBreak/>
        <w:t>File Storage Containers for client isolation</w:t>
      </w:r>
    </w:p>
    <w:p w14:paraId="64F40ADD" w14:textId="77777777" w:rsidR="006E5DAB" w:rsidRPr="006E5DAB" w:rsidRDefault="006E5DAB" w:rsidP="006E5DAB">
      <w:pPr>
        <w:numPr>
          <w:ilvl w:val="0"/>
          <w:numId w:val="53"/>
        </w:numPr>
        <w:rPr>
          <w:noProof/>
        </w:rPr>
      </w:pPr>
      <w:r w:rsidRPr="006E5DAB">
        <w:rPr>
          <w:noProof/>
        </w:rPr>
        <w:t>Enterprise security inheritance from Microsoft 365</w:t>
      </w:r>
    </w:p>
    <w:p w14:paraId="0151AC90" w14:textId="77777777" w:rsidR="006E5DAB" w:rsidRPr="006E5DAB" w:rsidRDefault="006E5DAB" w:rsidP="006E5DAB">
      <w:pPr>
        <w:numPr>
          <w:ilvl w:val="0"/>
          <w:numId w:val="53"/>
        </w:numPr>
        <w:rPr>
          <w:noProof/>
        </w:rPr>
      </w:pPr>
      <w:r w:rsidRPr="006E5DAB">
        <w:rPr>
          <w:noProof/>
        </w:rPr>
        <w:t>API-only implementation (no SharePoint UI)</w:t>
      </w:r>
    </w:p>
    <w:p w14:paraId="3555AF7C" w14:textId="77777777" w:rsidR="006E5DAB" w:rsidRPr="006E5DAB" w:rsidRDefault="006E5DAB" w:rsidP="006E5DAB">
      <w:pPr>
        <w:rPr>
          <w:noProof/>
        </w:rPr>
      </w:pPr>
      <w:r w:rsidRPr="006E5DAB">
        <w:rPr>
          <w:b/>
          <w:bCs/>
          <w:noProof/>
        </w:rPr>
        <w:t>AI Integration Architecture</w:t>
      </w:r>
    </w:p>
    <w:p w14:paraId="3339F11B" w14:textId="77777777" w:rsidR="006E5DAB" w:rsidRPr="006E5DAB" w:rsidRDefault="006E5DAB" w:rsidP="006E5DAB">
      <w:pPr>
        <w:rPr>
          <w:noProof/>
        </w:rPr>
      </w:pPr>
      <w:r w:rsidRPr="006E5DAB">
        <w:rPr>
          <w:b/>
          <w:bCs/>
          <w:noProof/>
        </w:rPr>
        <w:t>Components:</w:t>
      </w:r>
    </w:p>
    <w:p w14:paraId="50E35B9B" w14:textId="77777777" w:rsidR="006E5DAB" w:rsidRPr="006E5DAB" w:rsidRDefault="006E5DAB" w:rsidP="006E5DAB">
      <w:pPr>
        <w:numPr>
          <w:ilvl w:val="0"/>
          <w:numId w:val="54"/>
        </w:numPr>
        <w:rPr>
          <w:noProof/>
        </w:rPr>
      </w:pPr>
      <w:r w:rsidRPr="006E5DAB">
        <w:rPr>
          <w:noProof/>
        </w:rPr>
        <w:t>Azure OpenAI service integration</w:t>
      </w:r>
    </w:p>
    <w:p w14:paraId="3D3E33BF" w14:textId="77777777" w:rsidR="006E5DAB" w:rsidRPr="006E5DAB" w:rsidRDefault="006E5DAB" w:rsidP="006E5DAB">
      <w:pPr>
        <w:numPr>
          <w:ilvl w:val="0"/>
          <w:numId w:val="54"/>
        </w:numPr>
        <w:rPr>
          <w:noProof/>
        </w:rPr>
      </w:pPr>
      <w:r w:rsidRPr="006E5DAB">
        <w:rPr>
          <w:noProof/>
        </w:rPr>
        <w:t>MCP (Model Context Protocol) server implementation</w:t>
      </w:r>
    </w:p>
    <w:p w14:paraId="1653EDDF" w14:textId="77777777" w:rsidR="006E5DAB" w:rsidRPr="006E5DAB" w:rsidRDefault="006E5DAB" w:rsidP="006E5DAB">
      <w:pPr>
        <w:numPr>
          <w:ilvl w:val="0"/>
          <w:numId w:val="54"/>
        </w:numPr>
        <w:rPr>
          <w:noProof/>
        </w:rPr>
      </w:pPr>
      <w:r w:rsidRPr="006E5DAB">
        <w:rPr>
          <w:noProof/>
        </w:rPr>
        <w:t>Natural language processing for data queries</w:t>
      </w:r>
    </w:p>
    <w:p w14:paraId="2CD9426E" w14:textId="77777777" w:rsidR="006E5DAB" w:rsidRPr="006E5DAB" w:rsidRDefault="006E5DAB" w:rsidP="006E5DAB">
      <w:pPr>
        <w:numPr>
          <w:ilvl w:val="0"/>
          <w:numId w:val="54"/>
        </w:numPr>
        <w:rPr>
          <w:noProof/>
        </w:rPr>
      </w:pPr>
      <w:r w:rsidRPr="006E5DAB">
        <w:rPr>
          <w:noProof/>
        </w:rPr>
        <w:t>Machine learning models for predictive analytics</w:t>
      </w:r>
    </w:p>
    <w:p w14:paraId="25D63534" w14:textId="77777777" w:rsidR="006E5DAB" w:rsidRPr="006E5DAB" w:rsidRDefault="006E5DAB" w:rsidP="006E5DAB">
      <w:pPr>
        <w:rPr>
          <w:noProof/>
        </w:rPr>
      </w:pPr>
      <w:r w:rsidRPr="006E5DAB">
        <w:rPr>
          <w:b/>
          <w:bCs/>
          <w:noProof/>
        </w:rPr>
        <w:t>Advanced Reporting Architecture</w:t>
      </w:r>
    </w:p>
    <w:p w14:paraId="25C3CB0F" w14:textId="77777777" w:rsidR="006E5DAB" w:rsidRPr="006E5DAB" w:rsidRDefault="006E5DAB" w:rsidP="006E5DAB">
      <w:pPr>
        <w:rPr>
          <w:noProof/>
        </w:rPr>
      </w:pPr>
      <w:r w:rsidRPr="006E5DAB">
        <w:rPr>
          <w:b/>
          <w:bCs/>
          <w:noProof/>
        </w:rPr>
        <w:t>Components:</w:t>
      </w:r>
    </w:p>
    <w:p w14:paraId="6351B6A5" w14:textId="77777777" w:rsidR="006E5DAB" w:rsidRPr="006E5DAB" w:rsidRDefault="006E5DAB" w:rsidP="006E5DAB">
      <w:pPr>
        <w:numPr>
          <w:ilvl w:val="0"/>
          <w:numId w:val="55"/>
        </w:numPr>
        <w:rPr>
          <w:noProof/>
        </w:rPr>
      </w:pPr>
      <w:r w:rsidRPr="006E5DAB">
        <w:rPr>
          <w:noProof/>
        </w:rPr>
        <w:t>Data aggregation engine for cross-project analysis</w:t>
      </w:r>
    </w:p>
    <w:p w14:paraId="50D8BA9F" w14:textId="77777777" w:rsidR="006E5DAB" w:rsidRPr="006E5DAB" w:rsidRDefault="006E5DAB" w:rsidP="006E5DAB">
      <w:pPr>
        <w:numPr>
          <w:ilvl w:val="0"/>
          <w:numId w:val="55"/>
        </w:numPr>
        <w:rPr>
          <w:noProof/>
        </w:rPr>
      </w:pPr>
      <w:r w:rsidRPr="006E5DAB">
        <w:rPr>
          <w:noProof/>
        </w:rPr>
        <w:t>Export service supporting multiple formats</w:t>
      </w:r>
    </w:p>
    <w:p w14:paraId="257C4812" w14:textId="77777777" w:rsidR="006E5DAB" w:rsidRPr="006E5DAB" w:rsidRDefault="006E5DAB" w:rsidP="006E5DAB">
      <w:pPr>
        <w:numPr>
          <w:ilvl w:val="0"/>
          <w:numId w:val="55"/>
        </w:numPr>
        <w:rPr>
          <w:noProof/>
        </w:rPr>
      </w:pPr>
      <w:r w:rsidRPr="006E5DAB">
        <w:rPr>
          <w:noProof/>
        </w:rPr>
        <w:t>Caching layer for performance optimization</w:t>
      </w:r>
    </w:p>
    <w:p w14:paraId="2BE59A01" w14:textId="77777777" w:rsidR="006E5DAB" w:rsidRPr="006E5DAB" w:rsidRDefault="006E5DAB" w:rsidP="006E5DAB">
      <w:pPr>
        <w:numPr>
          <w:ilvl w:val="0"/>
          <w:numId w:val="55"/>
        </w:numPr>
        <w:rPr>
          <w:noProof/>
        </w:rPr>
      </w:pPr>
      <w:r w:rsidRPr="006E5DAB">
        <w:rPr>
          <w:noProof/>
        </w:rPr>
        <w:t>Real-time data synchronization</w:t>
      </w:r>
    </w:p>
    <w:p w14:paraId="2251EC6F" w14:textId="77777777" w:rsidR="006E5DAB" w:rsidRPr="006E5DAB" w:rsidRDefault="006E5DAB" w:rsidP="006E5DAB">
      <w:pPr>
        <w:rPr>
          <w:noProof/>
        </w:rPr>
      </w:pPr>
      <w:r w:rsidRPr="006E5DAB">
        <w:rPr>
          <w:b/>
          <w:bCs/>
          <w:noProof/>
        </w:rPr>
        <w:t>Security Architecture</w:t>
      </w:r>
    </w:p>
    <w:p w14:paraId="3BE83085" w14:textId="77777777" w:rsidR="006E5DAB" w:rsidRPr="006E5DAB" w:rsidRDefault="006E5DAB" w:rsidP="006E5DAB">
      <w:pPr>
        <w:rPr>
          <w:noProof/>
        </w:rPr>
      </w:pPr>
      <w:r w:rsidRPr="006E5DAB">
        <w:rPr>
          <w:b/>
          <w:bCs/>
          <w:noProof/>
        </w:rPr>
        <w:t>Components:</w:t>
      </w:r>
    </w:p>
    <w:p w14:paraId="559A421F" w14:textId="77777777" w:rsidR="006E5DAB" w:rsidRPr="006E5DAB" w:rsidRDefault="006E5DAB" w:rsidP="006E5DAB">
      <w:pPr>
        <w:numPr>
          <w:ilvl w:val="0"/>
          <w:numId w:val="56"/>
        </w:numPr>
        <w:rPr>
          <w:noProof/>
        </w:rPr>
      </w:pPr>
      <w:r w:rsidRPr="006E5DAB">
        <w:rPr>
          <w:noProof/>
        </w:rPr>
        <w:t>Multi-factor authentication via Azure AD</w:t>
      </w:r>
    </w:p>
    <w:p w14:paraId="19E77701" w14:textId="77777777" w:rsidR="006E5DAB" w:rsidRPr="006E5DAB" w:rsidRDefault="006E5DAB" w:rsidP="006E5DAB">
      <w:pPr>
        <w:numPr>
          <w:ilvl w:val="0"/>
          <w:numId w:val="56"/>
        </w:numPr>
        <w:rPr>
          <w:noProof/>
        </w:rPr>
      </w:pPr>
      <w:r w:rsidRPr="006E5DAB">
        <w:rPr>
          <w:noProof/>
        </w:rPr>
        <w:t>Role-based access control (RBAC)</w:t>
      </w:r>
    </w:p>
    <w:p w14:paraId="5FCD2FBD" w14:textId="77777777" w:rsidR="006E5DAB" w:rsidRPr="006E5DAB" w:rsidRDefault="006E5DAB" w:rsidP="006E5DAB">
      <w:pPr>
        <w:numPr>
          <w:ilvl w:val="0"/>
          <w:numId w:val="56"/>
        </w:numPr>
        <w:rPr>
          <w:noProof/>
        </w:rPr>
      </w:pPr>
      <w:r w:rsidRPr="006E5DAB">
        <w:rPr>
          <w:noProof/>
        </w:rPr>
        <w:t>API key management system</w:t>
      </w:r>
    </w:p>
    <w:p w14:paraId="5DAD3F59" w14:textId="77777777" w:rsidR="006E5DAB" w:rsidRPr="006E5DAB" w:rsidRDefault="006E5DAB" w:rsidP="006E5DAB">
      <w:pPr>
        <w:numPr>
          <w:ilvl w:val="0"/>
          <w:numId w:val="56"/>
        </w:numPr>
        <w:rPr>
          <w:noProof/>
        </w:rPr>
      </w:pPr>
      <w:r w:rsidRPr="006E5DAB">
        <w:rPr>
          <w:noProof/>
        </w:rPr>
        <w:t>Audit logging and compliance tracking</w:t>
      </w:r>
    </w:p>
    <w:p w14:paraId="5A64236E" w14:textId="77777777" w:rsidR="006E5DAB" w:rsidRPr="006E5DAB" w:rsidRDefault="006E5DAB" w:rsidP="006E5DAB">
      <w:pPr>
        <w:rPr>
          <w:noProof/>
        </w:rPr>
      </w:pPr>
      <w:r w:rsidRPr="006E5DAB">
        <w:rPr>
          <w:noProof/>
        </w:rPr>
        <w:pict w14:anchorId="5D691931">
          <v:rect id="_x0000_i1169" style="width:0;height:.75pt" o:hralign="center" o:hrstd="t" o:hr="t" fillcolor="#a0a0a0" stroked="f"/>
        </w:pict>
      </w:r>
    </w:p>
    <w:p w14:paraId="4EB01498" w14:textId="77777777" w:rsidR="006E5DAB" w:rsidRPr="006E5DAB" w:rsidRDefault="006E5DAB" w:rsidP="006E5DAB">
      <w:pPr>
        <w:rPr>
          <w:noProof/>
        </w:rPr>
      </w:pPr>
      <w:r w:rsidRPr="006E5DAB">
        <w:rPr>
          <w:b/>
          <w:bCs/>
          <w:noProof/>
        </w:rPr>
        <w:t>APPENDIX B - RISK ASSESSMENT</w:t>
      </w:r>
    </w:p>
    <w:p w14:paraId="5412D8B2" w14:textId="77777777" w:rsidR="006E5DAB" w:rsidRPr="006E5DAB" w:rsidRDefault="006E5DAB" w:rsidP="006E5DAB">
      <w:pPr>
        <w:rPr>
          <w:noProof/>
        </w:rPr>
      </w:pPr>
      <w:r w:rsidRPr="006E5DAB">
        <w:rPr>
          <w:b/>
          <w:bCs/>
          <w:noProof/>
        </w:rPr>
        <w:t>High Risk Items</w:t>
      </w:r>
    </w:p>
    <w:p w14:paraId="720FF775" w14:textId="77777777" w:rsidR="006E5DAB" w:rsidRPr="006E5DAB" w:rsidRDefault="006E5DAB" w:rsidP="006E5DAB">
      <w:pPr>
        <w:numPr>
          <w:ilvl w:val="0"/>
          <w:numId w:val="57"/>
        </w:numPr>
        <w:rPr>
          <w:noProof/>
        </w:rPr>
      </w:pPr>
      <w:r w:rsidRPr="006E5DAB">
        <w:rPr>
          <w:b/>
          <w:bCs/>
          <w:noProof/>
        </w:rPr>
        <w:t>Development Environment Issues:</w:t>
      </w:r>
      <w:r w:rsidRPr="006E5DAB">
        <w:rPr>
          <w:noProof/>
        </w:rPr>
        <w:t> Could delay all development</w:t>
      </w:r>
    </w:p>
    <w:p w14:paraId="699538B1" w14:textId="77777777" w:rsidR="006E5DAB" w:rsidRPr="006E5DAB" w:rsidRDefault="006E5DAB" w:rsidP="006E5DAB">
      <w:pPr>
        <w:numPr>
          <w:ilvl w:val="0"/>
          <w:numId w:val="57"/>
        </w:numPr>
        <w:rPr>
          <w:noProof/>
        </w:rPr>
      </w:pPr>
      <w:r w:rsidRPr="006E5DAB">
        <w:rPr>
          <w:b/>
          <w:bCs/>
          <w:noProof/>
        </w:rPr>
        <w:t>AI Integration Complexity:</w:t>
      </w:r>
      <w:r w:rsidRPr="006E5DAB">
        <w:rPr>
          <w:noProof/>
        </w:rPr>
        <w:t> New technology with learning curve</w:t>
      </w:r>
    </w:p>
    <w:p w14:paraId="1CACBB70" w14:textId="77777777" w:rsidR="006E5DAB" w:rsidRPr="006E5DAB" w:rsidRDefault="006E5DAB" w:rsidP="006E5DAB">
      <w:pPr>
        <w:numPr>
          <w:ilvl w:val="0"/>
          <w:numId w:val="57"/>
        </w:numPr>
        <w:rPr>
          <w:noProof/>
        </w:rPr>
      </w:pPr>
      <w:r w:rsidRPr="006E5DAB">
        <w:rPr>
          <w:b/>
          <w:bCs/>
          <w:noProof/>
        </w:rPr>
        <w:lastRenderedPageBreak/>
        <w:t>SharePoint Embedded Setup:</w:t>
      </w:r>
      <w:r w:rsidRPr="006E5DAB">
        <w:rPr>
          <w:noProof/>
        </w:rPr>
        <w:t> Requires Microsoft 365 tenant configuration</w:t>
      </w:r>
    </w:p>
    <w:p w14:paraId="299F8910" w14:textId="77777777" w:rsidR="006E5DAB" w:rsidRPr="006E5DAB" w:rsidRDefault="006E5DAB" w:rsidP="006E5DAB">
      <w:pPr>
        <w:numPr>
          <w:ilvl w:val="0"/>
          <w:numId w:val="57"/>
        </w:numPr>
        <w:rPr>
          <w:noProof/>
        </w:rPr>
      </w:pPr>
      <w:r w:rsidRPr="006E5DAB">
        <w:rPr>
          <w:b/>
          <w:bCs/>
          <w:noProof/>
        </w:rPr>
        <w:t>Advanced Reporting Performance:</w:t>
      </w:r>
      <w:r w:rsidRPr="006E5DAB">
        <w:rPr>
          <w:noProof/>
        </w:rPr>
        <w:t> Large data sets may impact performance</w:t>
      </w:r>
    </w:p>
    <w:p w14:paraId="6859E854" w14:textId="77777777" w:rsidR="006E5DAB" w:rsidRPr="006E5DAB" w:rsidRDefault="006E5DAB" w:rsidP="006E5DAB">
      <w:pPr>
        <w:rPr>
          <w:noProof/>
        </w:rPr>
      </w:pPr>
      <w:r w:rsidRPr="006E5DAB">
        <w:rPr>
          <w:b/>
          <w:bCs/>
          <w:noProof/>
        </w:rPr>
        <w:t>Medium Risk Items</w:t>
      </w:r>
    </w:p>
    <w:p w14:paraId="5C32BD39" w14:textId="77777777" w:rsidR="006E5DAB" w:rsidRPr="006E5DAB" w:rsidRDefault="006E5DAB" w:rsidP="006E5DAB">
      <w:pPr>
        <w:numPr>
          <w:ilvl w:val="0"/>
          <w:numId w:val="58"/>
        </w:numPr>
        <w:rPr>
          <w:noProof/>
        </w:rPr>
      </w:pPr>
      <w:r w:rsidRPr="006E5DAB">
        <w:rPr>
          <w:b/>
          <w:bCs/>
          <w:noProof/>
        </w:rPr>
        <w:t>Mobile Interface Adoption:</w:t>
      </w:r>
      <w:r w:rsidRPr="006E5DAB">
        <w:rPr>
          <w:noProof/>
        </w:rPr>
        <w:t> User behavior change required</w:t>
      </w:r>
    </w:p>
    <w:p w14:paraId="21922454" w14:textId="77777777" w:rsidR="006E5DAB" w:rsidRPr="006E5DAB" w:rsidRDefault="006E5DAB" w:rsidP="006E5DAB">
      <w:pPr>
        <w:numPr>
          <w:ilvl w:val="0"/>
          <w:numId w:val="58"/>
        </w:numPr>
        <w:rPr>
          <w:noProof/>
        </w:rPr>
      </w:pPr>
      <w:r w:rsidRPr="006E5DAB">
        <w:rPr>
          <w:b/>
          <w:bCs/>
          <w:noProof/>
        </w:rPr>
        <w:t>MFA Implementation:</w:t>
      </w:r>
      <w:r w:rsidRPr="006E5DAB">
        <w:rPr>
          <w:noProof/>
        </w:rPr>
        <w:t> Potential user resistance</w:t>
      </w:r>
    </w:p>
    <w:p w14:paraId="7E885E36" w14:textId="77777777" w:rsidR="006E5DAB" w:rsidRPr="006E5DAB" w:rsidRDefault="006E5DAB" w:rsidP="006E5DAB">
      <w:pPr>
        <w:numPr>
          <w:ilvl w:val="0"/>
          <w:numId w:val="58"/>
        </w:numPr>
        <w:rPr>
          <w:noProof/>
        </w:rPr>
      </w:pPr>
      <w:r w:rsidRPr="006E5DAB">
        <w:rPr>
          <w:b/>
          <w:bCs/>
          <w:noProof/>
        </w:rPr>
        <w:t>Legacy System Cleanup:</w:t>
      </w:r>
      <w:r w:rsidRPr="006E5DAB">
        <w:rPr>
          <w:noProof/>
        </w:rPr>
        <w:t> Data migration risks</w:t>
      </w:r>
    </w:p>
    <w:p w14:paraId="50934A8E" w14:textId="77777777" w:rsidR="006E5DAB" w:rsidRPr="006E5DAB" w:rsidRDefault="006E5DAB" w:rsidP="006E5DAB">
      <w:pPr>
        <w:numPr>
          <w:ilvl w:val="0"/>
          <w:numId w:val="58"/>
        </w:numPr>
        <w:rPr>
          <w:noProof/>
        </w:rPr>
      </w:pPr>
      <w:r w:rsidRPr="006E5DAB">
        <w:rPr>
          <w:b/>
          <w:bCs/>
          <w:noProof/>
        </w:rPr>
        <w:t>Export Feature Complexity:</w:t>
      </w:r>
      <w:r w:rsidRPr="006E5DAB">
        <w:rPr>
          <w:noProof/>
        </w:rPr>
        <w:t> Multiple format support challenges</w:t>
      </w:r>
    </w:p>
    <w:p w14:paraId="3DA01D0D" w14:textId="77777777" w:rsidR="006E5DAB" w:rsidRPr="006E5DAB" w:rsidRDefault="006E5DAB" w:rsidP="006E5DAB">
      <w:pPr>
        <w:rPr>
          <w:noProof/>
        </w:rPr>
      </w:pPr>
      <w:r w:rsidRPr="006E5DAB">
        <w:rPr>
          <w:b/>
          <w:bCs/>
          <w:noProof/>
        </w:rPr>
        <w:t>Mitigation Strategies</w:t>
      </w:r>
    </w:p>
    <w:p w14:paraId="4287520A" w14:textId="77777777" w:rsidR="006E5DAB" w:rsidRPr="006E5DAB" w:rsidRDefault="006E5DAB" w:rsidP="006E5DAB">
      <w:pPr>
        <w:numPr>
          <w:ilvl w:val="0"/>
          <w:numId w:val="59"/>
        </w:numPr>
        <w:rPr>
          <w:noProof/>
        </w:rPr>
      </w:pPr>
      <w:r w:rsidRPr="006E5DAB">
        <w:rPr>
          <w:b/>
          <w:bCs/>
          <w:noProof/>
        </w:rPr>
        <w:t>Prioritize environment fixes</w:t>
      </w:r>
      <w:r w:rsidRPr="006E5DAB">
        <w:rPr>
          <w:noProof/>
        </w:rPr>
        <w:t> to unblock development</w:t>
      </w:r>
    </w:p>
    <w:p w14:paraId="5C632D10" w14:textId="77777777" w:rsidR="006E5DAB" w:rsidRPr="006E5DAB" w:rsidRDefault="006E5DAB" w:rsidP="006E5DAB">
      <w:pPr>
        <w:numPr>
          <w:ilvl w:val="0"/>
          <w:numId w:val="59"/>
        </w:numPr>
        <w:rPr>
          <w:noProof/>
        </w:rPr>
      </w:pPr>
      <w:r w:rsidRPr="006E5DAB">
        <w:rPr>
          <w:b/>
          <w:bCs/>
          <w:noProof/>
        </w:rPr>
        <w:t>Phased AI rollout</w:t>
      </w:r>
      <w:r w:rsidRPr="006E5DAB">
        <w:rPr>
          <w:noProof/>
        </w:rPr>
        <w:t> with pilot user groups</w:t>
      </w:r>
    </w:p>
    <w:p w14:paraId="63C49A13" w14:textId="77777777" w:rsidR="006E5DAB" w:rsidRPr="006E5DAB" w:rsidRDefault="006E5DAB" w:rsidP="006E5DAB">
      <w:pPr>
        <w:numPr>
          <w:ilvl w:val="0"/>
          <w:numId w:val="59"/>
        </w:numPr>
        <w:rPr>
          <w:noProof/>
        </w:rPr>
      </w:pPr>
      <w:r w:rsidRPr="006E5DAB">
        <w:rPr>
          <w:b/>
          <w:bCs/>
          <w:noProof/>
        </w:rPr>
        <w:t>Comprehensive testing</w:t>
      </w:r>
      <w:r w:rsidRPr="006E5DAB">
        <w:rPr>
          <w:noProof/>
        </w:rPr>
        <w:t> for all security changes</w:t>
      </w:r>
    </w:p>
    <w:p w14:paraId="0857ADE3" w14:textId="77777777" w:rsidR="006E5DAB" w:rsidRPr="006E5DAB" w:rsidRDefault="006E5DAB" w:rsidP="006E5DAB">
      <w:pPr>
        <w:numPr>
          <w:ilvl w:val="0"/>
          <w:numId w:val="59"/>
        </w:numPr>
        <w:rPr>
          <w:noProof/>
        </w:rPr>
      </w:pPr>
      <w:r w:rsidRPr="006E5DAB">
        <w:rPr>
          <w:b/>
          <w:bCs/>
          <w:noProof/>
        </w:rPr>
        <w:t>User training programs</w:t>
      </w:r>
      <w:r w:rsidRPr="006E5DAB">
        <w:rPr>
          <w:noProof/>
        </w:rPr>
        <w:t> for new interfaces</w:t>
      </w:r>
    </w:p>
    <w:p w14:paraId="26B68EEB" w14:textId="77777777" w:rsidR="006E5DAB" w:rsidRPr="006E5DAB" w:rsidRDefault="006E5DAB" w:rsidP="006E5DAB">
      <w:pPr>
        <w:numPr>
          <w:ilvl w:val="0"/>
          <w:numId w:val="59"/>
        </w:numPr>
        <w:rPr>
          <w:noProof/>
        </w:rPr>
      </w:pPr>
      <w:r w:rsidRPr="006E5DAB">
        <w:rPr>
          <w:b/>
          <w:bCs/>
          <w:noProof/>
        </w:rPr>
        <w:t>Performance testing</w:t>
      </w:r>
      <w:r w:rsidRPr="006E5DAB">
        <w:rPr>
          <w:noProof/>
        </w:rPr>
        <w:t> for reporting features with large datasets</w:t>
      </w:r>
    </w:p>
    <w:p w14:paraId="4495A2B7" w14:textId="77777777" w:rsidR="006E5DAB" w:rsidRPr="006E5DAB" w:rsidRDefault="006E5DAB" w:rsidP="006E5DAB">
      <w:pPr>
        <w:rPr>
          <w:noProof/>
        </w:rPr>
      </w:pPr>
      <w:r w:rsidRPr="006E5DAB">
        <w:rPr>
          <w:noProof/>
        </w:rPr>
        <w:pict w14:anchorId="23F8455E">
          <v:rect id="_x0000_i1170" style="width:0;height:.75pt" o:hralign="center" o:hrstd="t" o:hr="t" fillcolor="#a0a0a0" stroked="f"/>
        </w:pict>
      </w:r>
    </w:p>
    <w:p w14:paraId="3B901C0D" w14:textId="77777777" w:rsidR="006E5DAB" w:rsidRPr="006E5DAB" w:rsidRDefault="006E5DAB" w:rsidP="006E5DAB">
      <w:pPr>
        <w:rPr>
          <w:noProof/>
        </w:rPr>
      </w:pPr>
      <w:r w:rsidRPr="006E5DAB">
        <w:rPr>
          <w:b/>
          <w:bCs/>
          <w:noProof/>
        </w:rPr>
        <w:t>Document Version:</w:t>
      </w:r>
      <w:r w:rsidRPr="006E5DAB">
        <w:rPr>
          <w:noProof/>
        </w:rPr>
        <w:t> 2.1</w:t>
      </w:r>
      <w:r w:rsidRPr="006E5DAB">
        <w:rPr>
          <w:noProof/>
        </w:rPr>
        <w:br/>
      </w:r>
      <w:r w:rsidRPr="006E5DAB">
        <w:rPr>
          <w:b/>
          <w:bCs/>
          <w:noProof/>
        </w:rPr>
        <w:t>Last Updated:</w:t>
      </w:r>
      <w:r w:rsidRPr="006E5DAB">
        <w:rPr>
          <w:noProof/>
        </w:rPr>
        <w:t> September 19, 2025</w:t>
      </w:r>
      <w:r w:rsidRPr="006E5DAB">
        <w:rPr>
          <w:noProof/>
        </w:rPr>
        <w:br/>
      </w:r>
      <w:r w:rsidRPr="006E5DAB">
        <w:rPr>
          <w:b/>
          <w:bCs/>
          <w:noProof/>
        </w:rPr>
        <w:t>Next Review:</w:t>
      </w:r>
      <w:r w:rsidRPr="006E5DAB">
        <w:rPr>
          <w:noProof/>
        </w:rPr>
        <w:t> Weekly during Phase 1, Bi-weekly thereafter</w:t>
      </w:r>
      <w:r w:rsidRPr="006E5DAB">
        <w:rPr>
          <w:noProof/>
        </w:rPr>
        <w:br/>
      </w:r>
      <w:r w:rsidRPr="006E5DAB">
        <w:rPr>
          <w:b/>
          <w:bCs/>
          <w:noProof/>
        </w:rPr>
        <w:t>Total Roadmap Items:</w:t>
      </w:r>
      <w:r w:rsidRPr="006E5DAB">
        <w:rPr>
          <w:noProof/>
        </w:rPr>
        <w:t> 55+ features across critical fixes, enhanced reporting, core functionality, AI integration, and enterprise capabilities</w:t>
      </w:r>
    </w:p>
    <w:p w14:paraId="2290E2D6" w14:textId="77777777" w:rsidR="006E5DAB" w:rsidRPr="006E5DAB" w:rsidRDefault="006E5DAB" w:rsidP="006E5DAB">
      <w:pPr>
        <w:rPr>
          <w:noProof/>
        </w:rPr>
      </w:pPr>
      <w:r w:rsidRPr="006E5DAB">
        <w:rPr>
          <w:noProof/>
        </w:rPr>
        <w:pict w14:anchorId="0689F574">
          <v:rect id="_x0000_i1171" style="width:0;height:.75pt" o:hralign="center" o:hrstd="t" o:hr="t" fillcolor="#a0a0a0" stroked="f"/>
        </w:pict>
      </w:r>
    </w:p>
    <w:p w14:paraId="2B5AE37E" w14:textId="77777777" w:rsidR="006E5DAB" w:rsidRPr="006E5DAB" w:rsidRDefault="006E5DAB" w:rsidP="006E5DAB">
      <w:pPr>
        <w:rPr>
          <w:noProof/>
        </w:rPr>
      </w:pPr>
      <w:r w:rsidRPr="006E5DAB">
        <w:rPr>
          <w:i/>
          <w:iCs/>
          <w:noProof/>
        </w:rPr>
        <w:t>This document represents the comprehensive roadmap for transforming SCDP from a functional consulting platform into an AI-powered, enterprise-grade solution with advanced reporting capabilities that differentiates in the competitive consulting software market.</w:t>
      </w:r>
    </w:p>
    <w:p w14:paraId="4A44AE8A" w14:textId="77777777" w:rsidR="00193A41" w:rsidRPr="00153CDA" w:rsidRDefault="00193A41" w:rsidP="006E5DAB"/>
    <w:sectPr w:rsidR="00193A41" w:rsidRPr="00153CD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4686F" w14:textId="77777777" w:rsidR="00A03451" w:rsidRDefault="00A03451" w:rsidP="003A3465">
      <w:pPr>
        <w:spacing w:after="0" w:line="240" w:lineRule="auto"/>
      </w:pPr>
      <w:r>
        <w:separator/>
      </w:r>
    </w:p>
  </w:endnote>
  <w:endnote w:type="continuationSeparator" w:id="0">
    <w:p w14:paraId="6D3FFB59" w14:textId="77777777" w:rsidR="00A03451" w:rsidRDefault="00A03451" w:rsidP="003A3465">
      <w:pPr>
        <w:spacing w:after="0" w:line="240" w:lineRule="auto"/>
      </w:pPr>
      <w:r>
        <w:continuationSeparator/>
      </w:r>
    </w:p>
  </w:endnote>
  <w:endnote w:type="continuationNotice" w:id="1">
    <w:p w14:paraId="20899DFE" w14:textId="77777777" w:rsidR="00A03451" w:rsidRDefault="00A034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venir Next LT Pro">
    <w:panose1 w:val="020B0504020202020204"/>
    <w:charset w:val="00"/>
    <w:family w:val="swiss"/>
    <w:pitch w:val="variable"/>
    <w:sig w:usb0="800000EF" w:usb1="5000204A" w:usb2="00000000" w:usb3="00000000" w:csb0="00000093" w:csb1="00000000"/>
  </w:font>
  <w:font w:name="Avenir Next LT Pro Demi">
    <w:panose1 w:val="020B0704020202020204"/>
    <w:charset w:val="00"/>
    <w:family w:val="swiss"/>
    <w:pitch w:val="variable"/>
    <w:sig w:usb0="800000EF" w:usb1="5000204A" w:usb2="00000000" w:usb3="00000000" w:csb0="00000093"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425664"/>
      <w:docPartObj>
        <w:docPartGallery w:val="Page Numbers (Bottom of Page)"/>
        <w:docPartUnique/>
      </w:docPartObj>
    </w:sdtPr>
    <w:sdtEndPr>
      <w:rPr>
        <w:color w:val="7F7F7F" w:themeColor="background1" w:themeShade="7F"/>
        <w:spacing w:val="60"/>
      </w:rPr>
    </w:sdtEndPr>
    <w:sdtContent>
      <w:p w14:paraId="2B9AFC60" w14:textId="77777777" w:rsidR="003A3465" w:rsidRDefault="003A3465">
        <w:pPr>
          <w:pStyle w:val="Footer"/>
          <w:pBdr>
            <w:top w:val="single" w:sz="4" w:space="1" w:color="D9D9D9" w:themeColor="background1" w:themeShade="D9"/>
          </w:pBdr>
          <w:rPr>
            <w:b/>
            <w:bCs/>
          </w:rPr>
        </w:pPr>
        <w:r w:rsidRPr="005F7840">
          <w:rPr>
            <w:color w:val="810FFB" w:themeColor="accent1"/>
          </w:rPr>
          <w:fldChar w:fldCharType="begin"/>
        </w:r>
        <w:r w:rsidRPr="005F7840">
          <w:rPr>
            <w:color w:val="810FFB" w:themeColor="accent1"/>
          </w:rPr>
          <w:instrText xml:space="preserve"> PAGE   \* MERGEFORMAT </w:instrText>
        </w:r>
        <w:r w:rsidRPr="005F7840">
          <w:rPr>
            <w:color w:val="810FFB" w:themeColor="accent1"/>
          </w:rPr>
          <w:fldChar w:fldCharType="separate"/>
        </w:r>
        <w:r w:rsidRPr="005F7840">
          <w:rPr>
            <w:b/>
            <w:bCs/>
            <w:noProof/>
            <w:color w:val="810FFB" w:themeColor="accent1"/>
          </w:rPr>
          <w:t>2</w:t>
        </w:r>
        <w:r w:rsidRPr="005F7840">
          <w:rPr>
            <w:b/>
            <w:bCs/>
            <w:noProof/>
            <w:color w:val="810FFB" w:themeColor="accent1"/>
          </w:rPr>
          <w:fldChar w:fldCharType="end"/>
        </w:r>
        <w:r>
          <w:rPr>
            <w:b/>
            <w:bCs/>
          </w:rPr>
          <w:t xml:space="preserve"> | </w:t>
        </w:r>
        <w:r w:rsidR="00542F09">
          <w:rPr>
            <w:color w:val="7F7F7F" w:themeColor="background1" w:themeShade="7F"/>
            <w:spacing w:val="60"/>
          </w:rPr>
          <w:t>Confidential</w:t>
        </w:r>
      </w:p>
    </w:sdtContent>
  </w:sdt>
  <w:p w14:paraId="73D0B980" w14:textId="77777777" w:rsidR="003A3465" w:rsidRDefault="003A3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D21DF" w14:textId="77777777" w:rsidR="00A03451" w:rsidRDefault="00A03451" w:rsidP="003A3465">
      <w:pPr>
        <w:spacing w:after="0" w:line="240" w:lineRule="auto"/>
      </w:pPr>
      <w:r>
        <w:separator/>
      </w:r>
    </w:p>
  </w:footnote>
  <w:footnote w:type="continuationSeparator" w:id="0">
    <w:p w14:paraId="21C4FBCF" w14:textId="77777777" w:rsidR="00A03451" w:rsidRDefault="00A03451" w:rsidP="003A3465">
      <w:pPr>
        <w:spacing w:after="0" w:line="240" w:lineRule="auto"/>
      </w:pPr>
      <w:r>
        <w:continuationSeparator/>
      </w:r>
    </w:p>
  </w:footnote>
  <w:footnote w:type="continuationNotice" w:id="1">
    <w:p w14:paraId="30C601B0" w14:textId="77777777" w:rsidR="00A03451" w:rsidRDefault="00A03451">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W8wsTYGBHtgL3X" int2:id="08z3WwWY">
      <int2:state int2:value="Rejected" int2:type="AugLoop_Text_Critique"/>
    </int2:textHash>
    <int2:textHash int2:hashCode="mCNHf0kleBXvsu" int2:id="QLu3D8N9">
      <int2:state int2:value="Rejected" int2:type="AugLoop_Text_Critique"/>
    </int2:textHash>
    <int2:textHash int2:hashCode="uIfCW8m6qNxy3w" int2:id="SujWqUKa">
      <int2:state int2:value="Rejected" int2:type="AugLoop_Text_Critique"/>
    </int2:textHash>
    <int2:textHash int2:hashCode="BFdCf6LNHo52Mo" int2:id="UuMeT3SD">
      <int2:state int2:value="Rejected" int2:type="AugLoop_Text_Critique"/>
    </int2:textHash>
    <int2:textHash int2:hashCode="LO/jySSU0572Fz" int2:id="aKWitqD5">
      <int2:state int2:value="Rejected" int2:type="AugLoop_Text_Critique"/>
    </int2:textHash>
    <int2:textHash int2:hashCode="avYqgi2XArbgSQ" int2:id="eTEApk7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246D"/>
    <w:multiLevelType w:val="multilevel"/>
    <w:tmpl w:val="57E2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E65B2"/>
    <w:multiLevelType w:val="multilevel"/>
    <w:tmpl w:val="351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AA30A6"/>
    <w:multiLevelType w:val="multilevel"/>
    <w:tmpl w:val="3C46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4212D6"/>
    <w:multiLevelType w:val="multilevel"/>
    <w:tmpl w:val="BF5E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6368AB"/>
    <w:multiLevelType w:val="multilevel"/>
    <w:tmpl w:val="8C4C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D52837"/>
    <w:multiLevelType w:val="multilevel"/>
    <w:tmpl w:val="2128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ED2332"/>
    <w:multiLevelType w:val="multilevel"/>
    <w:tmpl w:val="EA8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BE6979"/>
    <w:multiLevelType w:val="multilevel"/>
    <w:tmpl w:val="2944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D57B6"/>
    <w:multiLevelType w:val="multilevel"/>
    <w:tmpl w:val="2FDA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334E0"/>
    <w:multiLevelType w:val="multilevel"/>
    <w:tmpl w:val="7470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662B90"/>
    <w:multiLevelType w:val="multilevel"/>
    <w:tmpl w:val="DC7A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2712AD"/>
    <w:multiLevelType w:val="multilevel"/>
    <w:tmpl w:val="5882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1F3A6A"/>
    <w:multiLevelType w:val="multilevel"/>
    <w:tmpl w:val="49F0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B380C"/>
    <w:multiLevelType w:val="multilevel"/>
    <w:tmpl w:val="A4E0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2F148E"/>
    <w:multiLevelType w:val="multilevel"/>
    <w:tmpl w:val="62F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104750"/>
    <w:multiLevelType w:val="multilevel"/>
    <w:tmpl w:val="06E8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8A16A5"/>
    <w:multiLevelType w:val="multilevel"/>
    <w:tmpl w:val="ED94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E65A9C"/>
    <w:multiLevelType w:val="multilevel"/>
    <w:tmpl w:val="C958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714015"/>
    <w:multiLevelType w:val="multilevel"/>
    <w:tmpl w:val="564A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8F3530"/>
    <w:multiLevelType w:val="multilevel"/>
    <w:tmpl w:val="5A38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344B8"/>
    <w:multiLevelType w:val="multilevel"/>
    <w:tmpl w:val="3402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843A0F"/>
    <w:multiLevelType w:val="multilevel"/>
    <w:tmpl w:val="00F6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5B50DE"/>
    <w:multiLevelType w:val="multilevel"/>
    <w:tmpl w:val="4CD8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F02480"/>
    <w:multiLevelType w:val="multilevel"/>
    <w:tmpl w:val="D8F0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1C33B95"/>
    <w:multiLevelType w:val="multilevel"/>
    <w:tmpl w:val="F19A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8A3289"/>
    <w:multiLevelType w:val="multilevel"/>
    <w:tmpl w:val="DE76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3A2FF3"/>
    <w:multiLevelType w:val="multilevel"/>
    <w:tmpl w:val="7AC0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9FB11E2"/>
    <w:multiLevelType w:val="multilevel"/>
    <w:tmpl w:val="7862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AB7144"/>
    <w:multiLevelType w:val="multilevel"/>
    <w:tmpl w:val="348C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F23E85"/>
    <w:multiLevelType w:val="multilevel"/>
    <w:tmpl w:val="680E6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5260EA"/>
    <w:multiLevelType w:val="multilevel"/>
    <w:tmpl w:val="7606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2D1232"/>
    <w:multiLevelType w:val="multilevel"/>
    <w:tmpl w:val="9412E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52285F"/>
    <w:multiLevelType w:val="multilevel"/>
    <w:tmpl w:val="F40A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063494"/>
    <w:multiLevelType w:val="multilevel"/>
    <w:tmpl w:val="890E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0D5366"/>
    <w:multiLevelType w:val="multilevel"/>
    <w:tmpl w:val="5DFE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882395"/>
    <w:multiLevelType w:val="multilevel"/>
    <w:tmpl w:val="9EE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7C47EE9"/>
    <w:multiLevelType w:val="multilevel"/>
    <w:tmpl w:val="23B6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4B0DC0"/>
    <w:multiLevelType w:val="multilevel"/>
    <w:tmpl w:val="4A3A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001A03"/>
    <w:multiLevelType w:val="multilevel"/>
    <w:tmpl w:val="4374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04003E"/>
    <w:multiLevelType w:val="multilevel"/>
    <w:tmpl w:val="EF38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4E0CFB"/>
    <w:multiLevelType w:val="multilevel"/>
    <w:tmpl w:val="76A06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0F347A6"/>
    <w:multiLevelType w:val="multilevel"/>
    <w:tmpl w:val="F902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2BB2563"/>
    <w:multiLevelType w:val="multilevel"/>
    <w:tmpl w:val="124A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2B2FF3"/>
    <w:multiLevelType w:val="multilevel"/>
    <w:tmpl w:val="7AB4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9927EAC"/>
    <w:multiLevelType w:val="multilevel"/>
    <w:tmpl w:val="A5E2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C160AD"/>
    <w:multiLevelType w:val="multilevel"/>
    <w:tmpl w:val="0BD8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E4264F"/>
    <w:multiLevelType w:val="multilevel"/>
    <w:tmpl w:val="B4B0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B7019CE"/>
    <w:multiLevelType w:val="multilevel"/>
    <w:tmpl w:val="64907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4A75CB"/>
    <w:multiLevelType w:val="multilevel"/>
    <w:tmpl w:val="7C44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00F62EC"/>
    <w:multiLevelType w:val="multilevel"/>
    <w:tmpl w:val="880A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5700FB"/>
    <w:multiLevelType w:val="multilevel"/>
    <w:tmpl w:val="AA5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B70594"/>
    <w:multiLevelType w:val="multilevel"/>
    <w:tmpl w:val="546C4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F778AE"/>
    <w:multiLevelType w:val="multilevel"/>
    <w:tmpl w:val="0E86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70A44B1"/>
    <w:multiLevelType w:val="multilevel"/>
    <w:tmpl w:val="0B5A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CB1D00"/>
    <w:multiLevelType w:val="multilevel"/>
    <w:tmpl w:val="946C6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512BF5"/>
    <w:multiLevelType w:val="multilevel"/>
    <w:tmpl w:val="0C9A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39A1CB1"/>
    <w:multiLevelType w:val="multilevel"/>
    <w:tmpl w:val="E5A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9EE6A5F"/>
    <w:multiLevelType w:val="multilevel"/>
    <w:tmpl w:val="16C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F8571A6"/>
    <w:multiLevelType w:val="multilevel"/>
    <w:tmpl w:val="63BA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9372650">
    <w:abstractNumId w:val="35"/>
  </w:num>
  <w:num w:numId="2" w16cid:durableId="497113829">
    <w:abstractNumId w:val="45"/>
  </w:num>
  <w:num w:numId="3" w16cid:durableId="567305849">
    <w:abstractNumId w:val="43"/>
  </w:num>
  <w:num w:numId="4" w16cid:durableId="1673725068">
    <w:abstractNumId w:val="5"/>
  </w:num>
  <w:num w:numId="5" w16cid:durableId="1403019581">
    <w:abstractNumId w:val="13"/>
  </w:num>
  <w:num w:numId="6" w16cid:durableId="751853902">
    <w:abstractNumId w:val="20"/>
  </w:num>
  <w:num w:numId="7" w16cid:durableId="250167485">
    <w:abstractNumId w:val="23"/>
  </w:num>
  <w:num w:numId="8" w16cid:durableId="669604102">
    <w:abstractNumId w:val="48"/>
  </w:num>
  <w:num w:numId="9" w16cid:durableId="1186483993">
    <w:abstractNumId w:val="1"/>
  </w:num>
  <w:num w:numId="10" w16cid:durableId="551894024">
    <w:abstractNumId w:val="36"/>
  </w:num>
  <w:num w:numId="11" w16cid:durableId="998196231">
    <w:abstractNumId w:val="41"/>
  </w:num>
  <w:num w:numId="12" w16cid:durableId="633412111">
    <w:abstractNumId w:val="6"/>
  </w:num>
  <w:num w:numId="13" w16cid:durableId="477500625">
    <w:abstractNumId w:val="44"/>
  </w:num>
  <w:num w:numId="14" w16cid:durableId="1724984936">
    <w:abstractNumId w:val="32"/>
  </w:num>
  <w:num w:numId="15" w16cid:durableId="204293858">
    <w:abstractNumId w:val="9"/>
  </w:num>
  <w:num w:numId="16" w16cid:durableId="1652323854">
    <w:abstractNumId w:val="0"/>
  </w:num>
  <w:num w:numId="17" w16cid:durableId="1823307979">
    <w:abstractNumId w:val="37"/>
  </w:num>
  <w:num w:numId="18" w16cid:durableId="1889493087">
    <w:abstractNumId w:val="54"/>
  </w:num>
  <w:num w:numId="19" w16cid:durableId="151991113">
    <w:abstractNumId w:val="57"/>
  </w:num>
  <w:num w:numId="20" w16cid:durableId="326632562">
    <w:abstractNumId w:val="31"/>
  </w:num>
  <w:num w:numId="21" w16cid:durableId="1464153478">
    <w:abstractNumId w:val="26"/>
  </w:num>
  <w:num w:numId="22" w16cid:durableId="2018924165">
    <w:abstractNumId w:val="15"/>
  </w:num>
  <w:num w:numId="23" w16cid:durableId="1365208046">
    <w:abstractNumId w:val="4"/>
  </w:num>
  <w:num w:numId="24" w16cid:durableId="103810460">
    <w:abstractNumId w:val="46"/>
  </w:num>
  <w:num w:numId="25" w16cid:durableId="1770544056">
    <w:abstractNumId w:val="40"/>
  </w:num>
  <w:num w:numId="26" w16cid:durableId="1457799361">
    <w:abstractNumId w:val="47"/>
  </w:num>
  <w:num w:numId="27" w16cid:durableId="1367828806">
    <w:abstractNumId w:val="50"/>
  </w:num>
  <w:num w:numId="28" w16cid:durableId="1178890163">
    <w:abstractNumId w:val="49"/>
  </w:num>
  <w:num w:numId="29" w16cid:durableId="1496797285">
    <w:abstractNumId w:val="55"/>
  </w:num>
  <w:num w:numId="30" w16cid:durableId="1545602596">
    <w:abstractNumId w:val="3"/>
  </w:num>
  <w:num w:numId="31" w16cid:durableId="1827160966">
    <w:abstractNumId w:val="39"/>
  </w:num>
  <w:num w:numId="32" w16cid:durableId="1772895746">
    <w:abstractNumId w:val="19"/>
  </w:num>
  <w:num w:numId="33" w16cid:durableId="1564487700">
    <w:abstractNumId w:val="17"/>
  </w:num>
  <w:num w:numId="34" w16cid:durableId="1613441112">
    <w:abstractNumId w:val="11"/>
  </w:num>
  <w:num w:numId="35" w16cid:durableId="752167589">
    <w:abstractNumId w:val="58"/>
  </w:num>
  <w:num w:numId="36" w16cid:durableId="681980175">
    <w:abstractNumId w:val="18"/>
  </w:num>
  <w:num w:numId="37" w16cid:durableId="221870910">
    <w:abstractNumId w:val="42"/>
  </w:num>
  <w:num w:numId="38" w16cid:durableId="640429973">
    <w:abstractNumId w:val="28"/>
  </w:num>
  <w:num w:numId="39" w16cid:durableId="1581021816">
    <w:abstractNumId w:val="10"/>
  </w:num>
  <w:num w:numId="40" w16cid:durableId="1794012920">
    <w:abstractNumId w:val="14"/>
  </w:num>
  <w:num w:numId="41" w16cid:durableId="1499419981">
    <w:abstractNumId w:val="38"/>
  </w:num>
  <w:num w:numId="42" w16cid:durableId="1741171248">
    <w:abstractNumId w:val="34"/>
  </w:num>
  <w:num w:numId="43" w16cid:durableId="1030449220">
    <w:abstractNumId w:val="25"/>
  </w:num>
  <w:num w:numId="44" w16cid:durableId="1633902659">
    <w:abstractNumId w:val="33"/>
  </w:num>
  <w:num w:numId="45" w16cid:durableId="485975424">
    <w:abstractNumId w:val="30"/>
  </w:num>
  <w:num w:numId="46" w16cid:durableId="487595073">
    <w:abstractNumId w:val="24"/>
  </w:num>
  <w:num w:numId="47" w16cid:durableId="304940779">
    <w:abstractNumId w:val="21"/>
  </w:num>
  <w:num w:numId="48" w16cid:durableId="1013066307">
    <w:abstractNumId w:val="12"/>
  </w:num>
  <w:num w:numId="49" w16cid:durableId="1000233550">
    <w:abstractNumId w:val="8"/>
  </w:num>
  <w:num w:numId="50" w16cid:durableId="1139883738">
    <w:abstractNumId w:val="27"/>
  </w:num>
  <w:num w:numId="51" w16cid:durableId="289558930">
    <w:abstractNumId w:val="52"/>
  </w:num>
  <w:num w:numId="52" w16cid:durableId="2112704279">
    <w:abstractNumId w:val="2"/>
  </w:num>
  <w:num w:numId="53" w16cid:durableId="573272535">
    <w:abstractNumId w:val="56"/>
  </w:num>
  <w:num w:numId="54" w16cid:durableId="2004233670">
    <w:abstractNumId w:val="16"/>
  </w:num>
  <w:num w:numId="55" w16cid:durableId="1836725888">
    <w:abstractNumId w:val="22"/>
  </w:num>
  <w:num w:numId="56" w16cid:durableId="1024745664">
    <w:abstractNumId w:val="7"/>
  </w:num>
  <w:num w:numId="57" w16cid:durableId="890725915">
    <w:abstractNumId w:val="53"/>
  </w:num>
  <w:num w:numId="58" w16cid:durableId="1947695753">
    <w:abstractNumId w:val="51"/>
  </w:num>
  <w:num w:numId="59" w16cid:durableId="365495938">
    <w:abstractNumId w:val="2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AB"/>
    <w:rsid w:val="00001BBD"/>
    <w:rsid w:val="00002458"/>
    <w:rsid w:val="00002C8B"/>
    <w:rsid w:val="00005BD9"/>
    <w:rsid w:val="000065D6"/>
    <w:rsid w:val="00007141"/>
    <w:rsid w:val="00007FCD"/>
    <w:rsid w:val="00014BEB"/>
    <w:rsid w:val="00015635"/>
    <w:rsid w:val="000176F6"/>
    <w:rsid w:val="000204CE"/>
    <w:rsid w:val="00020D06"/>
    <w:rsid w:val="00021A60"/>
    <w:rsid w:val="00021D1A"/>
    <w:rsid w:val="0002390D"/>
    <w:rsid w:val="0002417D"/>
    <w:rsid w:val="000243A4"/>
    <w:rsid w:val="00025FB6"/>
    <w:rsid w:val="00031195"/>
    <w:rsid w:val="000316DF"/>
    <w:rsid w:val="00031EDD"/>
    <w:rsid w:val="000326AE"/>
    <w:rsid w:val="00036112"/>
    <w:rsid w:val="00036446"/>
    <w:rsid w:val="00036CCA"/>
    <w:rsid w:val="00037445"/>
    <w:rsid w:val="00041046"/>
    <w:rsid w:val="0004266C"/>
    <w:rsid w:val="00043839"/>
    <w:rsid w:val="00043E17"/>
    <w:rsid w:val="0004454E"/>
    <w:rsid w:val="00044FF8"/>
    <w:rsid w:val="00050A03"/>
    <w:rsid w:val="00050D48"/>
    <w:rsid w:val="0005133F"/>
    <w:rsid w:val="00051E04"/>
    <w:rsid w:val="00053958"/>
    <w:rsid w:val="00055996"/>
    <w:rsid w:val="000562E4"/>
    <w:rsid w:val="0005768C"/>
    <w:rsid w:val="00063BD7"/>
    <w:rsid w:val="00063BF7"/>
    <w:rsid w:val="00064AD3"/>
    <w:rsid w:val="00065882"/>
    <w:rsid w:val="00067F9A"/>
    <w:rsid w:val="000700B1"/>
    <w:rsid w:val="000808E2"/>
    <w:rsid w:val="00080A75"/>
    <w:rsid w:val="00081688"/>
    <w:rsid w:val="00081E9E"/>
    <w:rsid w:val="00082471"/>
    <w:rsid w:val="00082AB9"/>
    <w:rsid w:val="000830AF"/>
    <w:rsid w:val="00085DC9"/>
    <w:rsid w:val="0008602E"/>
    <w:rsid w:val="00087326"/>
    <w:rsid w:val="00091E7C"/>
    <w:rsid w:val="00092D9E"/>
    <w:rsid w:val="00093191"/>
    <w:rsid w:val="000936A6"/>
    <w:rsid w:val="0009527D"/>
    <w:rsid w:val="00095A81"/>
    <w:rsid w:val="00097388"/>
    <w:rsid w:val="000A2A5D"/>
    <w:rsid w:val="000A2BD9"/>
    <w:rsid w:val="000B2BAE"/>
    <w:rsid w:val="000B4105"/>
    <w:rsid w:val="000B4448"/>
    <w:rsid w:val="000C24CD"/>
    <w:rsid w:val="000C344C"/>
    <w:rsid w:val="000D1EFD"/>
    <w:rsid w:val="000D2A8E"/>
    <w:rsid w:val="000D47DB"/>
    <w:rsid w:val="000D483F"/>
    <w:rsid w:val="000D6FF0"/>
    <w:rsid w:val="000E3109"/>
    <w:rsid w:val="000E4BAB"/>
    <w:rsid w:val="000E5240"/>
    <w:rsid w:val="000E545E"/>
    <w:rsid w:val="000E5B2D"/>
    <w:rsid w:val="000E7BB6"/>
    <w:rsid w:val="000F088E"/>
    <w:rsid w:val="000F2560"/>
    <w:rsid w:val="000F59FF"/>
    <w:rsid w:val="000F5B2D"/>
    <w:rsid w:val="000F62C1"/>
    <w:rsid w:val="001000D5"/>
    <w:rsid w:val="00100D0D"/>
    <w:rsid w:val="00107672"/>
    <w:rsid w:val="00110550"/>
    <w:rsid w:val="00111260"/>
    <w:rsid w:val="00112781"/>
    <w:rsid w:val="001176DB"/>
    <w:rsid w:val="001202B4"/>
    <w:rsid w:val="001211A7"/>
    <w:rsid w:val="0012308C"/>
    <w:rsid w:val="0012482F"/>
    <w:rsid w:val="00126E39"/>
    <w:rsid w:val="0013059C"/>
    <w:rsid w:val="00130C85"/>
    <w:rsid w:val="00133C8B"/>
    <w:rsid w:val="001359DE"/>
    <w:rsid w:val="00136073"/>
    <w:rsid w:val="001366B4"/>
    <w:rsid w:val="0014237E"/>
    <w:rsid w:val="00147828"/>
    <w:rsid w:val="00153CDA"/>
    <w:rsid w:val="00153DAE"/>
    <w:rsid w:val="001556D0"/>
    <w:rsid w:val="00155AD9"/>
    <w:rsid w:val="00165DB8"/>
    <w:rsid w:val="00172247"/>
    <w:rsid w:val="0017268C"/>
    <w:rsid w:val="00174360"/>
    <w:rsid w:val="00174633"/>
    <w:rsid w:val="00184620"/>
    <w:rsid w:val="001867F6"/>
    <w:rsid w:val="00187264"/>
    <w:rsid w:val="00193357"/>
    <w:rsid w:val="00193A41"/>
    <w:rsid w:val="00194F9B"/>
    <w:rsid w:val="0019708B"/>
    <w:rsid w:val="001971A5"/>
    <w:rsid w:val="001A6753"/>
    <w:rsid w:val="001B11F2"/>
    <w:rsid w:val="001B2526"/>
    <w:rsid w:val="001B3843"/>
    <w:rsid w:val="001B3D04"/>
    <w:rsid w:val="001B6B24"/>
    <w:rsid w:val="001C0A69"/>
    <w:rsid w:val="001C1C3E"/>
    <w:rsid w:val="001C1DE5"/>
    <w:rsid w:val="001C23AA"/>
    <w:rsid w:val="001C2B86"/>
    <w:rsid w:val="001C3E05"/>
    <w:rsid w:val="001C5FC0"/>
    <w:rsid w:val="001C6808"/>
    <w:rsid w:val="001C7907"/>
    <w:rsid w:val="001C7B5B"/>
    <w:rsid w:val="001D02AA"/>
    <w:rsid w:val="001D39B6"/>
    <w:rsid w:val="001D4D12"/>
    <w:rsid w:val="001D5CC6"/>
    <w:rsid w:val="001E086A"/>
    <w:rsid w:val="001E2880"/>
    <w:rsid w:val="001E4982"/>
    <w:rsid w:val="001F13EF"/>
    <w:rsid w:val="001F1A3B"/>
    <w:rsid w:val="001F3BA7"/>
    <w:rsid w:val="001F5552"/>
    <w:rsid w:val="0020007F"/>
    <w:rsid w:val="00200E65"/>
    <w:rsid w:val="00202327"/>
    <w:rsid w:val="00202A8A"/>
    <w:rsid w:val="00204499"/>
    <w:rsid w:val="0020571C"/>
    <w:rsid w:val="00207A8D"/>
    <w:rsid w:val="002123DB"/>
    <w:rsid w:val="00212712"/>
    <w:rsid w:val="00213775"/>
    <w:rsid w:val="002167F4"/>
    <w:rsid w:val="00216DEB"/>
    <w:rsid w:val="00216E1A"/>
    <w:rsid w:val="002200A1"/>
    <w:rsid w:val="00221EBE"/>
    <w:rsid w:val="00222869"/>
    <w:rsid w:val="002260B1"/>
    <w:rsid w:val="002273D8"/>
    <w:rsid w:val="0023030B"/>
    <w:rsid w:val="00235D08"/>
    <w:rsid w:val="00236B4B"/>
    <w:rsid w:val="002401A2"/>
    <w:rsid w:val="00241B77"/>
    <w:rsid w:val="00243125"/>
    <w:rsid w:val="00243321"/>
    <w:rsid w:val="002436D4"/>
    <w:rsid w:val="00245826"/>
    <w:rsid w:val="00252A77"/>
    <w:rsid w:val="00254556"/>
    <w:rsid w:val="002554F7"/>
    <w:rsid w:val="002560FC"/>
    <w:rsid w:val="00257EBB"/>
    <w:rsid w:val="00260D84"/>
    <w:rsid w:val="00261707"/>
    <w:rsid w:val="002621CE"/>
    <w:rsid w:val="00263760"/>
    <w:rsid w:val="002643AE"/>
    <w:rsid w:val="00266EF2"/>
    <w:rsid w:val="00267381"/>
    <w:rsid w:val="00270DFB"/>
    <w:rsid w:val="00272630"/>
    <w:rsid w:val="00272BCC"/>
    <w:rsid w:val="0027354E"/>
    <w:rsid w:val="00273934"/>
    <w:rsid w:val="002746E1"/>
    <w:rsid w:val="0028242F"/>
    <w:rsid w:val="002850A8"/>
    <w:rsid w:val="0028679C"/>
    <w:rsid w:val="00290FE0"/>
    <w:rsid w:val="00296B6E"/>
    <w:rsid w:val="002971D5"/>
    <w:rsid w:val="00297437"/>
    <w:rsid w:val="00297690"/>
    <w:rsid w:val="00297A51"/>
    <w:rsid w:val="00297DA3"/>
    <w:rsid w:val="002A2020"/>
    <w:rsid w:val="002A31FF"/>
    <w:rsid w:val="002A4D00"/>
    <w:rsid w:val="002A4FAF"/>
    <w:rsid w:val="002A56AA"/>
    <w:rsid w:val="002B022A"/>
    <w:rsid w:val="002B175E"/>
    <w:rsid w:val="002B1DC4"/>
    <w:rsid w:val="002B3693"/>
    <w:rsid w:val="002B6AA3"/>
    <w:rsid w:val="002C1A00"/>
    <w:rsid w:val="002C1F1E"/>
    <w:rsid w:val="002C1FD9"/>
    <w:rsid w:val="002C24FA"/>
    <w:rsid w:val="002C33B6"/>
    <w:rsid w:val="002C4BC9"/>
    <w:rsid w:val="002C513E"/>
    <w:rsid w:val="002D05C7"/>
    <w:rsid w:val="002D1B38"/>
    <w:rsid w:val="002D26EF"/>
    <w:rsid w:val="002D2B46"/>
    <w:rsid w:val="002D4666"/>
    <w:rsid w:val="002D52C0"/>
    <w:rsid w:val="002D5887"/>
    <w:rsid w:val="002D5C15"/>
    <w:rsid w:val="002D7942"/>
    <w:rsid w:val="002E6BD9"/>
    <w:rsid w:val="002F114C"/>
    <w:rsid w:val="002F2C43"/>
    <w:rsid w:val="002F385F"/>
    <w:rsid w:val="002F4562"/>
    <w:rsid w:val="002F6479"/>
    <w:rsid w:val="00300D90"/>
    <w:rsid w:val="00300DE1"/>
    <w:rsid w:val="003015CF"/>
    <w:rsid w:val="0030381E"/>
    <w:rsid w:val="00304B4E"/>
    <w:rsid w:val="00305A31"/>
    <w:rsid w:val="00305D96"/>
    <w:rsid w:val="00307BF6"/>
    <w:rsid w:val="00314C4E"/>
    <w:rsid w:val="003154FC"/>
    <w:rsid w:val="00315511"/>
    <w:rsid w:val="00316A71"/>
    <w:rsid w:val="00320172"/>
    <w:rsid w:val="00320277"/>
    <w:rsid w:val="0032109A"/>
    <w:rsid w:val="00323B13"/>
    <w:rsid w:val="00325496"/>
    <w:rsid w:val="00325F61"/>
    <w:rsid w:val="003269B3"/>
    <w:rsid w:val="003324D8"/>
    <w:rsid w:val="00334932"/>
    <w:rsid w:val="003350DD"/>
    <w:rsid w:val="0033647E"/>
    <w:rsid w:val="003412AC"/>
    <w:rsid w:val="00341BFE"/>
    <w:rsid w:val="003424F3"/>
    <w:rsid w:val="00342C63"/>
    <w:rsid w:val="00346295"/>
    <w:rsid w:val="0035046C"/>
    <w:rsid w:val="00351BF5"/>
    <w:rsid w:val="0035509C"/>
    <w:rsid w:val="00356B14"/>
    <w:rsid w:val="00360420"/>
    <w:rsid w:val="00362619"/>
    <w:rsid w:val="00364264"/>
    <w:rsid w:val="0036485A"/>
    <w:rsid w:val="003677E2"/>
    <w:rsid w:val="00367BBE"/>
    <w:rsid w:val="00367DC7"/>
    <w:rsid w:val="003719EB"/>
    <w:rsid w:val="00371CB7"/>
    <w:rsid w:val="003722DD"/>
    <w:rsid w:val="00373E91"/>
    <w:rsid w:val="00376C13"/>
    <w:rsid w:val="003772C9"/>
    <w:rsid w:val="00377AE9"/>
    <w:rsid w:val="003855EB"/>
    <w:rsid w:val="0038580D"/>
    <w:rsid w:val="0038652D"/>
    <w:rsid w:val="00392FFE"/>
    <w:rsid w:val="00393ECD"/>
    <w:rsid w:val="00394922"/>
    <w:rsid w:val="003977C3"/>
    <w:rsid w:val="003A0864"/>
    <w:rsid w:val="003A18EB"/>
    <w:rsid w:val="003A2BEB"/>
    <w:rsid w:val="003A3465"/>
    <w:rsid w:val="003A4E62"/>
    <w:rsid w:val="003A7DDF"/>
    <w:rsid w:val="003B0065"/>
    <w:rsid w:val="003B0A6C"/>
    <w:rsid w:val="003B1B21"/>
    <w:rsid w:val="003B1C2C"/>
    <w:rsid w:val="003B2AFD"/>
    <w:rsid w:val="003B4A27"/>
    <w:rsid w:val="003B591B"/>
    <w:rsid w:val="003B6EAD"/>
    <w:rsid w:val="003C0340"/>
    <w:rsid w:val="003C07C0"/>
    <w:rsid w:val="003C0915"/>
    <w:rsid w:val="003C0D9B"/>
    <w:rsid w:val="003C1C3D"/>
    <w:rsid w:val="003C2EB8"/>
    <w:rsid w:val="003C4019"/>
    <w:rsid w:val="003C515E"/>
    <w:rsid w:val="003C52E2"/>
    <w:rsid w:val="003C620C"/>
    <w:rsid w:val="003C782C"/>
    <w:rsid w:val="003D032E"/>
    <w:rsid w:val="003D05C2"/>
    <w:rsid w:val="003D1364"/>
    <w:rsid w:val="003D14EE"/>
    <w:rsid w:val="003D1623"/>
    <w:rsid w:val="003D3702"/>
    <w:rsid w:val="003D49CC"/>
    <w:rsid w:val="003D5048"/>
    <w:rsid w:val="003D7CF0"/>
    <w:rsid w:val="003E0C4B"/>
    <w:rsid w:val="003E224F"/>
    <w:rsid w:val="003E3564"/>
    <w:rsid w:val="003E3FBB"/>
    <w:rsid w:val="003E4904"/>
    <w:rsid w:val="003E4E97"/>
    <w:rsid w:val="003E4ECC"/>
    <w:rsid w:val="003E5F12"/>
    <w:rsid w:val="003E6CD5"/>
    <w:rsid w:val="003E775F"/>
    <w:rsid w:val="003F0174"/>
    <w:rsid w:val="003F1A16"/>
    <w:rsid w:val="003F5045"/>
    <w:rsid w:val="003F5BC8"/>
    <w:rsid w:val="003F643B"/>
    <w:rsid w:val="003F70FC"/>
    <w:rsid w:val="004001F4"/>
    <w:rsid w:val="004002AE"/>
    <w:rsid w:val="00400AEB"/>
    <w:rsid w:val="00401995"/>
    <w:rsid w:val="00401E38"/>
    <w:rsid w:val="00402F7C"/>
    <w:rsid w:val="00406078"/>
    <w:rsid w:val="004062D0"/>
    <w:rsid w:val="004117A5"/>
    <w:rsid w:val="004126E0"/>
    <w:rsid w:val="00413655"/>
    <w:rsid w:val="00414191"/>
    <w:rsid w:val="00416487"/>
    <w:rsid w:val="0041673D"/>
    <w:rsid w:val="00420455"/>
    <w:rsid w:val="00420BA4"/>
    <w:rsid w:val="00427F8E"/>
    <w:rsid w:val="00432778"/>
    <w:rsid w:val="004327CE"/>
    <w:rsid w:val="00435EFA"/>
    <w:rsid w:val="0044010D"/>
    <w:rsid w:val="00441865"/>
    <w:rsid w:val="00442A5C"/>
    <w:rsid w:val="00443A9B"/>
    <w:rsid w:val="00443E46"/>
    <w:rsid w:val="00451283"/>
    <w:rsid w:val="00457A47"/>
    <w:rsid w:val="00460F43"/>
    <w:rsid w:val="00465028"/>
    <w:rsid w:val="00466AC7"/>
    <w:rsid w:val="004672FE"/>
    <w:rsid w:val="0046734A"/>
    <w:rsid w:val="00470CC1"/>
    <w:rsid w:val="00471374"/>
    <w:rsid w:val="0047143D"/>
    <w:rsid w:val="00474D74"/>
    <w:rsid w:val="004752A9"/>
    <w:rsid w:val="004756E8"/>
    <w:rsid w:val="00477791"/>
    <w:rsid w:val="004839AE"/>
    <w:rsid w:val="00484386"/>
    <w:rsid w:val="004851FC"/>
    <w:rsid w:val="00485E18"/>
    <w:rsid w:val="00490AF9"/>
    <w:rsid w:val="00492AEC"/>
    <w:rsid w:val="00493C91"/>
    <w:rsid w:val="0049481F"/>
    <w:rsid w:val="00495DDF"/>
    <w:rsid w:val="0049711A"/>
    <w:rsid w:val="004A18EA"/>
    <w:rsid w:val="004A41CE"/>
    <w:rsid w:val="004A41D0"/>
    <w:rsid w:val="004A426E"/>
    <w:rsid w:val="004A4841"/>
    <w:rsid w:val="004A64D4"/>
    <w:rsid w:val="004B28D2"/>
    <w:rsid w:val="004C2065"/>
    <w:rsid w:val="004C219F"/>
    <w:rsid w:val="004C4F9E"/>
    <w:rsid w:val="004C52EB"/>
    <w:rsid w:val="004C6911"/>
    <w:rsid w:val="004D1012"/>
    <w:rsid w:val="004D2FD8"/>
    <w:rsid w:val="004D64CC"/>
    <w:rsid w:val="004D72F9"/>
    <w:rsid w:val="004D7C62"/>
    <w:rsid w:val="004E1E24"/>
    <w:rsid w:val="004E2775"/>
    <w:rsid w:val="004E2BBC"/>
    <w:rsid w:val="004E2DFF"/>
    <w:rsid w:val="004F52F1"/>
    <w:rsid w:val="004F549E"/>
    <w:rsid w:val="004F6182"/>
    <w:rsid w:val="004F635C"/>
    <w:rsid w:val="004F6E81"/>
    <w:rsid w:val="005003AC"/>
    <w:rsid w:val="00502579"/>
    <w:rsid w:val="005025EA"/>
    <w:rsid w:val="005047F3"/>
    <w:rsid w:val="005049D2"/>
    <w:rsid w:val="005061C5"/>
    <w:rsid w:val="0051029B"/>
    <w:rsid w:val="00511D48"/>
    <w:rsid w:val="00512034"/>
    <w:rsid w:val="0051454A"/>
    <w:rsid w:val="005152AC"/>
    <w:rsid w:val="0052300C"/>
    <w:rsid w:val="00523153"/>
    <w:rsid w:val="00524927"/>
    <w:rsid w:val="00533FFB"/>
    <w:rsid w:val="00536C04"/>
    <w:rsid w:val="00540D80"/>
    <w:rsid w:val="00541690"/>
    <w:rsid w:val="005421B0"/>
    <w:rsid w:val="00542429"/>
    <w:rsid w:val="00542F09"/>
    <w:rsid w:val="00543074"/>
    <w:rsid w:val="00556149"/>
    <w:rsid w:val="00556AE7"/>
    <w:rsid w:val="00556C5D"/>
    <w:rsid w:val="00557DB8"/>
    <w:rsid w:val="00560C63"/>
    <w:rsid w:val="00560E07"/>
    <w:rsid w:val="00561C18"/>
    <w:rsid w:val="005626FC"/>
    <w:rsid w:val="00566C65"/>
    <w:rsid w:val="00570145"/>
    <w:rsid w:val="00572B0D"/>
    <w:rsid w:val="00574BCA"/>
    <w:rsid w:val="00576283"/>
    <w:rsid w:val="005762BD"/>
    <w:rsid w:val="00580891"/>
    <w:rsid w:val="00582D44"/>
    <w:rsid w:val="00584EC7"/>
    <w:rsid w:val="00585417"/>
    <w:rsid w:val="00586701"/>
    <w:rsid w:val="005869AF"/>
    <w:rsid w:val="0059011C"/>
    <w:rsid w:val="00591EC8"/>
    <w:rsid w:val="00596BD8"/>
    <w:rsid w:val="005A1403"/>
    <w:rsid w:val="005A2610"/>
    <w:rsid w:val="005A3423"/>
    <w:rsid w:val="005A4967"/>
    <w:rsid w:val="005B142A"/>
    <w:rsid w:val="005B236B"/>
    <w:rsid w:val="005B269E"/>
    <w:rsid w:val="005B2C39"/>
    <w:rsid w:val="005B717E"/>
    <w:rsid w:val="005C2039"/>
    <w:rsid w:val="005C4990"/>
    <w:rsid w:val="005C534D"/>
    <w:rsid w:val="005C580E"/>
    <w:rsid w:val="005C73CD"/>
    <w:rsid w:val="005D0D07"/>
    <w:rsid w:val="005D395D"/>
    <w:rsid w:val="005D4D06"/>
    <w:rsid w:val="005D4F47"/>
    <w:rsid w:val="005D6327"/>
    <w:rsid w:val="005D6333"/>
    <w:rsid w:val="005E07BB"/>
    <w:rsid w:val="005E697F"/>
    <w:rsid w:val="005F4DE4"/>
    <w:rsid w:val="005F51FB"/>
    <w:rsid w:val="005F6B7F"/>
    <w:rsid w:val="005F6F7F"/>
    <w:rsid w:val="005F7840"/>
    <w:rsid w:val="0060016A"/>
    <w:rsid w:val="00604837"/>
    <w:rsid w:val="00604B09"/>
    <w:rsid w:val="00605E78"/>
    <w:rsid w:val="006067FC"/>
    <w:rsid w:val="0060730A"/>
    <w:rsid w:val="00607870"/>
    <w:rsid w:val="00607EAD"/>
    <w:rsid w:val="006102B5"/>
    <w:rsid w:val="00610812"/>
    <w:rsid w:val="00611A88"/>
    <w:rsid w:val="00611FF8"/>
    <w:rsid w:val="0061290B"/>
    <w:rsid w:val="0061681B"/>
    <w:rsid w:val="00620501"/>
    <w:rsid w:val="00620723"/>
    <w:rsid w:val="00620A7C"/>
    <w:rsid w:val="00620BEB"/>
    <w:rsid w:val="006212AC"/>
    <w:rsid w:val="00622D25"/>
    <w:rsid w:val="006235F0"/>
    <w:rsid w:val="00623CA2"/>
    <w:rsid w:val="00631285"/>
    <w:rsid w:val="0063159C"/>
    <w:rsid w:val="00631925"/>
    <w:rsid w:val="00636BEB"/>
    <w:rsid w:val="006373A2"/>
    <w:rsid w:val="006401FF"/>
    <w:rsid w:val="00640424"/>
    <w:rsid w:val="00640E38"/>
    <w:rsid w:val="00641BA2"/>
    <w:rsid w:val="00643C82"/>
    <w:rsid w:val="00645296"/>
    <w:rsid w:val="0064705D"/>
    <w:rsid w:val="00651320"/>
    <w:rsid w:val="00651826"/>
    <w:rsid w:val="00653812"/>
    <w:rsid w:val="00654286"/>
    <w:rsid w:val="00654BCE"/>
    <w:rsid w:val="00655439"/>
    <w:rsid w:val="00655D7A"/>
    <w:rsid w:val="006625E6"/>
    <w:rsid w:val="006636B7"/>
    <w:rsid w:val="00663A41"/>
    <w:rsid w:val="006655B8"/>
    <w:rsid w:val="0066632A"/>
    <w:rsid w:val="00670159"/>
    <w:rsid w:val="0067328F"/>
    <w:rsid w:val="00673E9E"/>
    <w:rsid w:val="00674A39"/>
    <w:rsid w:val="0067555D"/>
    <w:rsid w:val="00680972"/>
    <w:rsid w:val="00683351"/>
    <w:rsid w:val="00684136"/>
    <w:rsid w:val="00685FF3"/>
    <w:rsid w:val="00686CE4"/>
    <w:rsid w:val="006876BB"/>
    <w:rsid w:val="00692960"/>
    <w:rsid w:val="00693B7C"/>
    <w:rsid w:val="0069433C"/>
    <w:rsid w:val="00694602"/>
    <w:rsid w:val="00694EBC"/>
    <w:rsid w:val="00696272"/>
    <w:rsid w:val="0069708D"/>
    <w:rsid w:val="006A112C"/>
    <w:rsid w:val="006A18F0"/>
    <w:rsid w:val="006A3CA9"/>
    <w:rsid w:val="006A4D9C"/>
    <w:rsid w:val="006A5717"/>
    <w:rsid w:val="006A64E8"/>
    <w:rsid w:val="006B018E"/>
    <w:rsid w:val="006B0AB2"/>
    <w:rsid w:val="006B4651"/>
    <w:rsid w:val="006B72F7"/>
    <w:rsid w:val="006B766A"/>
    <w:rsid w:val="006C043D"/>
    <w:rsid w:val="006C474D"/>
    <w:rsid w:val="006D33B9"/>
    <w:rsid w:val="006D4832"/>
    <w:rsid w:val="006D48BD"/>
    <w:rsid w:val="006D5120"/>
    <w:rsid w:val="006D7AE7"/>
    <w:rsid w:val="006D7DDC"/>
    <w:rsid w:val="006E322C"/>
    <w:rsid w:val="006E4653"/>
    <w:rsid w:val="006E4A54"/>
    <w:rsid w:val="006E5DAB"/>
    <w:rsid w:val="006E6D98"/>
    <w:rsid w:val="006E7FCF"/>
    <w:rsid w:val="006F358E"/>
    <w:rsid w:val="006F3699"/>
    <w:rsid w:val="00701EE2"/>
    <w:rsid w:val="007062F6"/>
    <w:rsid w:val="00711FA2"/>
    <w:rsid w:val="00712DA7"/>
    <w:rsid w:val="00714364"/>
    <w:rsid w:val="007167D8"/>
    <w:rsid w:val="00717333"/>
    <w:rsid w:val="00721229"/>
    <w:rsid w:val="007221F5"/>
    <w:rsid w:val="0072382D"/>
    <w:rsid w:val="007246A1"/>
    <w:rsid w:val="00724909"/>
    <w:rsid w:val="00724CF9"/>
    <w:rsid w:val="00724F61"/>
    <w:rsid w:val="00726CDF"/>
    <w:rsid w:val="00727018"/>
    <w:rsid w:val="00733959"/>
    <w:rsid w:val="00736A4F"/>
    <w:rsid w:val="00736AF0"/>
    <w:rsid w:val="00737B70"/>
    <w:rsid w:val="00740AB8"/>
    <w:rsid w:val="00743DA5"/>
    <w:rsid w:val="00746C8C"/>
    <w:rsid w:val="007479B4"/>
    <w:rsid w:val="00747D3B"/>
    <w:rsid w:val="0075161A"/>
    <w:rsid w:val="00751681"/>
    <w:rsid w:val="007520E9"/>
    <w:rsid w:val="007547BE"/>
    <w:rsid w:val="0075490A"/>
    <w:rsid w:val="00755275"/>
    <w:rsid w:val="007567B1"/>
    <w:rsid w:val="00756980"/>
    <w:rsid w:val="00756CE8"/>
    <w:rsid w:val="0075758E"/>
    <w:rsid w:val="007576C4"/>
    <w:rsid w:val="007609E6"/>
    <w:rsid w:val="00760B25"/>
    <w:rsid w:val="007629B7"/>
    <w:rsid w:val="007642E2"/>
    <w:rsid w:val="00765A32"/>
    <w:rsid w:val="00765E26"/>
    <w:rsid w:val="0076665D"/>
    <w:rsid w:val="00766F9C"/>
    <w:rsid w:val="00770E9B"/>
    <w:rsid w:val="00771750"/>
    <w:rsid w:val="00773378"/>
    <w:rsid w:val="007736FC"/>
    <w:rsid w:val="00780585"/>
    <w:rsid w:val="007806B8"/>
    <w:rsid w:val="00780EA9"/>
    <w:rsid w:val="00782030"/>
    <w:rsid w:val="00782C18"/>
    <w:rsid w:val="00784C96"/>
    <w:rsid w:val="0078518B"/>
    <w:rsid w:val="007870C2"/>
    <w:rsid w:val="00787AD4"/>
    <w:rsid w:val="00790356"/>
    <w:rsid w:val="00791132"/>
    <w:rsid w:val="0079230C"/>
    <w:rsid w:val="007925B3"/>
    <w:rsid w:val="00796DE2"/>
    <w:rsid w:val="00797C81"/>
    <w:rsid w:val="007A2272"/>
    <w:rsid w:val="007A229E"/>
    <w:rsid w:val="007A3B22"/>
    <w:rsid w:val="007A498C"/>
    <w:rsid w:val="007A51E5"/>
    <w:rsid w:val="007A5999"/>
    <w:rsid w:val="007B098D"/>
    <w:rsid w:val="007B0CF6"/>
    <w:rsid w:val="007B5703"/>
    <w:rsid w:val="007C327E"/>
    <w:rsid w:val="007C547E"/>
    <w:rsid w:val="007D054F"/>
    <w:rsid w:val="007D1CEE"/>
    <w:rsid w:val="007D50E7"/>
    <w:rsid w:val="007D7C15"/>
    <w:rsid w:val="007E0649"/>
    <w:rsid w:val="007E11F0"/>
    <w:rsid w:val="007E1C35"/>
    <w:rsid w:val="007E1E9C"/>
    <w:rsid w:val="007E4316"/>
    <w:rsid w:val="007E54F4"/>
    <w:rsid w:val="007E6C60"/>
    <w:rsid w:val="007F2158"/>
    <w:rsid w:val="007F2B1C"/>
    <w:rsid w:val="007F2FD0"/>
    <w:rsid w:val="007F7F8B"/>
    <w:rsid w:val="00800218"/>
    <w:rsid w:val="008002C7"/>
    <w:rsid w:val="00800E0C"/>
    <w:rsid w:val="008016EA"/>
    <w:rsid w:val="00802109"/>
    <w:rsid w:val="00803A18"/>
    <w:rsid w:val="00811ACD"/>
    <w:rsid w:val="00812797"/>
    <w:rsid w:val="00812CAE"/>
    <w:rsid w:val="00812CF1"/>
    <w:rsid w:val="008159CA"/>
    <w:rsid w:val="00815D6E"/>
    <w:rsid w:val="00816849"/>
    <w:rsid w:val="00817BB3"/>
    <w:rsid w:val="00820871"/>
    <w:rsid w:val="00820FE0"/>
    <w:rsid w:val="00821108"/>
    <w:rsid w:val="008219CD"/>
    <w:rsid w:val="00825D3B"/>
    <w:rsid w:val="00830156"/>
    <w:rsid w:val="0083179B"/>
    <w:rsid w:val="00832B4F"/>
    <w:rsid w:val="008335B8"/>
    <w:rsid w:val="0083374A"/>
    <w:rsid w:val="00833B5B"/>
    <w:rsid w:val="008378A4"/>
    <w:rsid w:val="0084071B"/>
    <w:rsid w:val="008434E4"/>
    <w:rsid w:val="00843AA7"/>
    <w:rsid w:val="00845097"/>
    <w:rsid w:val="008465D6"/>
    <w:rsid w:val="00847396"/>
    <w:rsid w:val="00850F85"/>
    <w:rsid w:val="0085147D"/>
    <w:rsid w:val="00851B9B"/>
    <w:rsid w:val="00854A8C"/>
    <w:rsid w:val="00855517"/>
    <w:rsid w:val="00855AC9"/>
    <w:rsid w:val="008572AA"/>
    <w:rsid w:val="00857EB9"/>
    <w:rsid w:val="008618E3"/>
    <w:rsid w:val="00861BFA"/>
    <w:rsid w:val="00865E9A"/>
    <w:rsid w:val="00872C65"/>
    <w:rsid w:val="008734CA"/>
    <w:rsid w:val="00876560"/>
    <w:rsid w:val="00877C2F"/>
    <w:rsid w:val="0088385E"/>
    <w:rsid w:val="008842A9"/>
    <w:rsid w:val="00884669"/>
    <w:rsid w:val="008863A1"/>
    <w:rsid w:val="008877A4"/>
    <w:rsid w:val="008902FD"/>
    <w:rsid w:val="00890AAA"/>
    <w:rsid w:val="00892620"/>
    <w:rsid w:val="0089318A"/>
    <w:rsid w:val="00895FD7"/>
    <w:rsid w:val="008965BE"/>
    <w:rsid w:val="00897561"/>
    <w:rsid w:val="00897F20"/>
    <w:rsid w:val="008A0EA8"/>
    <w:rsid w:val="008A1163"/>
    <w:rsid w:val="008A14D6"/>
    <w:rsid w:val="008A15EF"/>
    <w:rsid w:val="008A1663"/>
    <w:rsid w:val="008A2C47"/>
    <w:rsid w:val="008A40A9"/>
    <w:rsid w:val="008A572D"/>
    <w:rsid w:val="008A5A9B"/>
    <w:rsid w:val="008A7641"/>
    <w:rsid w:val="008B00FD"/>
    <w:rsid w:val="008B3073"/>
    <w:rsid w:val="008B4ED5"/>
    <w:rsid w:val="008B6B96"/>
    <w:rsid w:val="008B7895"/>
    <w:rsid w:val="008C10EB"/>
    <w:rsid w:val="008C134B"/>
    <w:rsid w:val="008C252E"/>
    <w:rsid w:val="008C73E2"/>
    <w:rsid w:val="008C7B7A"/>
    <w:rsid w:val="008D1452"/>
    <w:rsid w:val="008D1BBA"/>
    <w:rsid w:val="008D1EC5"/>
    <w:rsid w:val="008D22D2"/>
    <w:rsid w:val="008D2301"/>
    <w:rsid w:val="008D333D"/>
    <w:rsid w:val="008D3B9C"/>
    <w:rsid w:val="008D4B53"/>
    <w:rsid w:val="008D5095"/>
    <w:rsid w:val="008D6D1A"/>
    <w:rsid w:val="008D7392"/>
    <w:rsid w:val="008D79C1"/>
    <w:rsid w:val="008E0302"/>
    <w:rsid w:val="008E05DC"/>
    <w:rsid w:val="008E0E32"/>
    <w:rsid w:val="008E1E96"/>
    <w:rsid w:val="008E4268"/>
    <w:rsid w:val="008E5063"/>
    <w:rsid w:val="008E6134"/>
    <w:rsid w:val="008F1D86"/>
    <w:rsid w:val="008F3B4C"/>
    <w:rsid w:val="008F62BC"/>
    <w:rsid w:val="008F67FB"/>
    <w:rsid w:val="008F764B"/>
    <w:rsid w:val="00903553"/>
    <w:rsid w:val="00904CBE"/>
    <w:rsid w:val="00906E47"/>
    <w:rsid w:val="00907C42"/>
    <w:rsid w:val="00911D68"/>
    <w:rsid w:val="009121E4"/>
    <w:rsid w:val="009143C2"/>
    <w:rsid w:val="0092249D"/>
    <w:rsid w:val="00922731"/>
    <w:rsid w:val="0092289C"/>
    <w:rsid w:val="00924664"/>
    <w:rsid w:val="0092541E"/>
    <w:rsid w:val="009261AB"/>
    <w:rsid w:val="00926B0A"/>
    <w:rsid w:val="00927FE1"/>
    <w:rsid w:val="00930D3C"/>
    <w:rsid w:val="009322BB"/>
    <w:rsid w:val="00932859"/>
    <w:rsid w:val="0093304A"/>
    <w:rsid w:val="0093327A"/>
    <w:rsid w:val="00933C7E"/>
    <w:rsid w:val="00935686"/>
    <w:rsid w:val="009358EF"/>
    <w:rsid w:val="009406D0"/>
    <w:rsid w:val="00941903"/>
    <w:rsid w:val="00947F28"/>
    <w:rsid w:val="0095040D"/>
    <w:rsid w:val="009508E2"/>
    <w:rsid w:val="00950B5C"/>
    <w:rsid w:val="00954308"/>
    <w:rsid w:val="009547E3"/>
    <w:rsid w:val="009574BF"/>
    <w:rsid w:val="00957847"/>
    <w:rsid w:val="00961671"/>
    <w:rsid w:val="00961D94"/>
    <w:rsid w:val="00962C11"/>
    <w:rsid w:val="009658FB"/>
    <w:rsid w:val="0096728A"/>
    <w:rsid w:val="0096766F"/>
    <w:rsid w:val="0097233A"/>
    <w:rsid w:val="0097364A"/>
    <w:rsid w:val="00980B09"/>
    <w:rsid w:val="0098200F"/>
    <w:rsid w:val="00983132"/>
    <w:rsid w:val="00990502"/>
    <w:rsid w:val="009924A1"/>
    <w:rsid w:val="00995393"/>
    <w:rsid w:val="00996689"/>
    <w:rsid w:val="00996E31"/>
    <w:rsid w:val="0099754F"/>
    <w:rsid w:val="00997EC5"/>
    <w:rsid w:val="009A00B2"/>
    <w:rsid w:val="009A2412"/>
    <w:rsid w:val="009A2619"/>
    <w:rsid w:val="009A381E"/>
    <w:rsid w:val="009A42AD"/>
    <w:rsid w:val="009A6BA8"/>
    <w:rsid w:val="009B47D6"/>
    <w:rsid w:val="009B64DE"/>
    <w:rsid w:val="009B6540"/>
    <w:rsid w:val="009B7334"/>
    <w:rsid w:val="009C3A0A"/>
    <w:rsid w:val="009C4487"/>
    <w:rsid w:val="009C4714"/>
    <w:rsid w:val="009C4FE7"/>
    <w:rsid w:val="009C7A4D"/>
    <w:rsid w:val="009D16D2"/>
    <w:rsid w:val="009D21EC"/>
    <w:rsid w:val="009D2380"/>
    <w:rsid w:val="009D2B10"/>
    <w:rsid w:val="009D2B3E"/>
    <w:rsid w:val="009D35D8"/>
    <w:rsid w:val="009D3D83"/>
    <w:rsid w:val="009D739B"/>
    <w:rsid w:val="009E1D76"/>
    <w:rsid w:val="009E27ED"/>
    <w:rsid w:val="009E2A59"/>
    <w:rsid w:val="009E4907"/>
    <w:rsid w:val="009E5D3A"/>
    <w:rsid w:val="009E64A9"/>
    <w:rsid w:val="009E714E"/>
    <w:rsid w:val="009E75D8"/>
    <w:rsid w:val="009F0735"/>
    <w:rsid w:val="009F23BB"/>
    <w:rsid w:val="009F3CC0"/>
    <w:rsid w:val="009F4515"/>
    <w:rsid w:val="009F4BDD"/>
    <w:rsid w:val="009F5040"/>
    <w:rsid w:val="009F5D35"/>
    <w:rsid w:val="009F7C1C"/>
    <w:rsid w:val="00A01B77"/>
    <w:rsid w:val="00A03451"/>
    <w:rsid w:val="00A05AA7"/>
    <w:rsid w:val="00A05E28"/>
    <w:rsid w:val="00A062D7"/>
    <w:rsid w:val="00A07CBA"/>
    <w:rsid w:val="00A10706"/>
    <w:rsid w:val="00A12821"/>
    <w:rsid w:val="00A17747"/>
    <w:rsid w:val="00A17753"/>
    <w:rsid w:val="00A17F42"/>
    <w:rsid w:val="00A21B92"/>
    <w:rsid w:val="00A22FF4"/>
    <w:rsid w:val="00A263EC"/>
    <w:rsid w:val="00A272C3"/>
    <w:rsid w:val="00A272FA"/>
    <w:rsid w:val="00A27481"/>
    <w:rsid w:val="00A2769E"/>
    <w:rsid w:val="00A27DF9"/>
    <w:rsid w:val="00A32803"/>
    <w:rsid w:val="00A32DB5"/>
    <w:rsid w:val="00A33591"/>
    <w:rsid w:val="00A35D29"/>
    <w:rsid w:val="00A37176"/>
    <w:rsid w:val="00A43168"/>
    <w:rsid w:val="00A442B7"/>
    <w:rsid w:val="00A44B1E"/>
    <w:rsid w:val="00A47A01"/>
    <w:rsid w:val="00A47E48"/>
    <w:rsid w:val="00A50411"/>
    <w:rsid w:val="00A51B71"/>
    <w:rsid w:val="00A52487"/>
    <w:rsid w:val="00A543C0"/>
    <w:rsid w:val="00A55976"/>
    <w:rsid w:val="00A57C7A"/>
    <w:rsid w:val="00A57CC8"/>
    <w:rsid w:val="00A60C7D"/>
    <w:rsid w:val="00A610A5"/>
    <w:rsid w:val="00A6197E"/>
    <w:rsid w:val="00A62723"/>
    <w:rsid w:val="00A64605"/>
    <w:rsid w:val="00A655C2"/>
    <w:rsid w:val="00A665DF"/>
    <w:rsid w:val="00A71E7F"/>
    <w:rsid w:val="00A721CE"/>
    <w:rsid w:val="00A7463C"/>
    <w:rsid w:val="00A74B19"/>
    <w:rsid w:val="00A753C6"/>
    <w:rsid w:val="00A77AD2"/>
    <w:rsid w:val="00A80873"/>
    <w:rsid w:val="00A814D6"/>
    <w:rsid w:val="00A82C7D"/>
    <w:rsid w:val="00A84CA0"/>
    <w:rsid w:val="00A86ED0"/>
    <w:rsid w:val="00A86F18"/>
    <w:rsid w:val="00A87328"/>
    <w:rsid w:val="00A87E0C"/>
    <w:rsid w:val="00A9013D"/>
    <w:rsid w:val="00A90865"/>
    <w:rsid w:val="00A91CCC"/>
    <w:rsid w:val="00A9232A"/>
    <w:rsid w:val="00A93085"/>
    <w:rsid w:val="00A9766F"/>
    <w:rsid w:val="00A978F1"/>
    <w:rsid w:val="00AA0708"/>
    <w:rsid w:val="00AA0A23"/>
    <w:rsid w:val="00AA3452"/>
    <w:rsid w:val="00AA4FE2"/>
    <w:rsid w:val="00AB05C5"/>
    <w:rsid w:val="00AB300E"/>
    <w:rsid w:val="00AB6286"/>
    <w:rsid w:val="00AB7458"/>
    <w:rsid w:val="00AC03A9"/>
    <w:rsid w:val="00AC2694"/>
    <w:rsid w:val="00AC2FD5"/>
    <w:rsid w:val="00AC4335"/>
    <w:rsid w:val="00AC688B"/>
    <w:rsid w:val="00AC7A4C"/>
    <w:rsid w:val="00AD11EB"/>
    <w:rsid w:val="00AD1298"/>
    <w:rsid w:val="00AD15D7"/>
    <w:rsid w:val="00AD4B9C"/>
    <w:rsid w:val="00AD5E80"/>
    <w:rsid w:val="00AD626F"/>
    <w:rsid w:val="00AD6EAD"/>
    <w:rsid w:val="00AE0FBC"/>
    <w:rsid w:val="00AE1060"/>
    <w:rsid w:val="00AE1896"/>
    <w:rsid w:val="00AE48E3"/>
    <w:rsid w:val="00AE605A"/>
    <w:rsid w:val="00AE6515"/>
    <w:rsid w:val="00AE6F0E"/>
    <w:rsid w:val="00AE7E35"/>
    <w:rsid w:val="00AF0089"/>
    <w:rsid w:val="00AF0278"/>
    <w:rsid w:val="00AF061C"/>
    <w:rsid w:val="00AF0800"/>
    <w:rsid w:val="00AF2E96"/>
    <w:rsid w:val="00AF44D8"/>
    <w:rsid w:val="00AF55E0"/>
    <w:rsid w:val="00AF6399"/>
    <w:rsid w:val="00AF6693"/>
    <w:rsid w:val="00AF738A"/>
    <w:rsid w:val="00AF7C75"/>
    <w:rsid w:val="00B0087E"/>
    <w:rsid w:val="00B02525"/>
    <w:rsid w:val="00B05E41"/>
    <w:rsid w:val="00B078CC"/>
    <w:rsid w:val="00B114AB"/>
    <w:rsid w:val="00B1202B"/>
    <w:rsid w:val="00B120A4"/>
    <w:rsid w:val="00B1467B"/>
    <w:rsid w:val="00B163C0"/>
    <w:rsid w:val="00B2171F"/>
    <w:rsid w:val="00B22804"/>
    <w:rsid w:val="00B22951"/>
    <w:rsid w:val="00B23D24"/>
    <w:rsid w:val="00B25D76"/>
    <w:rsid w:val="00B25D8F"/>
    <w:rsid w:val="00B27A1A"/>
    <w:rsid w:val="00B30338"/>
    <w:rsid w:val="00B31AB4"/>
    <w:rsid w:val="00B32C92"/>
    <w:rsid w:val="00B334BF"/>
    <w:rsid w:val="00B349F9"/>
    <w:rsid w:val="00B362CA"/>
    <w:rsid w:val="00B37A0D"/>
    <w:rsid w:val="00B4154E"/>
    <w:rsid w:val="00B446DB"/>
    <w:rsid w:val="00B44ABD"/>
    <w:rsid w:val="00B45271"/>
    <w:rsid w:val="00B454F8"/>
    <w:rsid w:val="00B455FE"/>
    <w:rsid w:val="00B505EB"/>
    <w:rsid w:val="00B528DA"/>
    <w:rsid w:val="00B55C55"/>
    <w:rsid w:val="00B55DD8"/>
    <w:rsid w:val="00B5632F"/>
    <w:rsid w:val="00B5676C"/>
    <w:rsid w:val="00B56CD7"/>
    <w:rsid w:val="00B61B58"/>
    <w:rsid w:val="00B64250"/>
    <w:rsid w:val="00B67B4B"/>
    <w:rsid w:val="00B721EA"/>
    <w:rsid w:val="00B74BC4"/>
    <w:rsid w:val="00B75790"/>
    <w:rsid w:val="00B83A35"/>
    <w:rsid w:val="00B84396"/>
    <w:rsid w:val="00B87534"/>
    <w:rsid w:val="00BA0565"/>
    <w:rsid w:val="00BA2F20"/>
    <w:rsid w:val="00BA4B21"/>
    <w:rsid w:val="00BA6077"/>
    <w:rsid w:val="00BA7984"/>
    <w:rsid w:val="00BB1C9D"/>
    <w:rsid w:val="00BB3A48"/>
    <w:rsid w:val="00BB43FD"/>
    <w:rsid w:val="00BB486A"/>
    <w:rsid w:val="00BB5BA1"/>
    <w:rsid w:val="00BB6647"/>
    <w:rsid w:val="00BB70A0"/>
    <w:rsid w:val="00BB7230"/>
    <w:rsid w:val="00BB725A"/>
    <w:rsid w:val="00BC22FD"/>
    <w:rsid w:val="00BD2056"/>
    <w:rsid w:val="00BD3068"/>
    <w:rsid w:val="00BD30A6"/>
    <w:rsid w:val="00BD3A6D"/>
    <w:rsid w:val="00BD52D7"/>
    <w:rsid w:val="00BE0801"/>
    <w:rsid w:val="00BE0CF7"/>
    <w:rsid w:val="00BE34B5"/>
    <w:rsid w:val="00BE4946"/>
    <w:rsid w:val="00BE4BFC"/>
    <w:rsid w:val="00BE508A"/>
    <w:rsid w:val="00BE6921"/>
    <w:rsid w:val="00BF0683"/>
    <w:rsid w:val="00BF4379"/>
    <w:rsid w:val="00BF50A2"/>
    <w:rsid w:val="00BF6C40"/>
    <w:rsid w:val="00C004CF"/>
    <w:rsid w:val="00C05A2A"/>
    <w:rsid w:val="00C06CE2"/>
    <w:rsid w:val="00C07D34"/>
    <w:rsid w:val="00C11203"/>
    <w:rsid w:val="00C147BB"/>
    <w:rsid w:val="00C14D67"/>
    <w:rsid w:val="00C2381C"/>
    <w:rsid w:val="00C249FE"/>
    <w:rsid w:val="00C26F21"/>
    <w:rsid w:val="00C30CE9"/>
    <w:rsid w:val="00C37AF2"/>
    <w:rsid w:val="00C40B54"/>
    <w:rsid w:val="00C42206"/>
    <w:rsid w:val="00C437AC"/>
    <w:rsid w:val="00C50796"/>
    <w:rsid w:val="00C54EA3"/>
    <w:rsid w:val="00C56437"/>
    <w:rsid w:val="00C621BC"/>
    <w:rsid w:val="00C63F0C"/>
    <w:rsid w:val="00C64956"/>
    <w:rsid w:val="00C654AC"/>
    <w:rsid w:val="00C6698F"/>
    <w:rsid w:val="00C66B5F"/>
    <w:rsid w:val="00C74087"/>
    <w:rsid w:val="00C77748"/>
    <w:rsid w:val="00C805D2"/>
    <w:rsid w:val="00C831AC"/>
    <w:rsid w:val="00C84C02"/>
    <w:rsid w:val="00C8532D"/>
    <w:rsid w:val="00C86BCE"/>
    <w:rsid w:val="00C90E2E"/>
    <w:rsid w:val="00C922EE"/>
    <w:rsid w:val="00C93611"/>
    <w:rsid w:val="00C95E11"/>
    <w:rsid w:val="00C96B25"/>
    <w:rsid w:val="00CA3741"/>
    <w:rsid w:val="00CA47B6"/>
    <w:rsid w:val="00CA4829"/>
    <w:rsid w:val="00CA6805"/>
    <w:rsid w:val="00CA6D92"/>
    <w:rsid w:val="00CB0B52"/>
    <w:rsid w:val="00CB11AC"/>
    <w:rsid w:val="00CB32AA"/>
    <w:rsid w:val="00CB3D1A"/>
    <w:rsid w:val="00CB4849"/>
    <w:rsid w:val="00CB58BA"/>
    <w:rsid w:val="00CB5C7B"/>
    <w:rsid w:val="00CB6081"/>
    <w:rsid w:val="00CB68F4"/>
    <w:rsid w:val="00CB7F4F"/>
    <w:rsid w:val="00CC1700"/>
    <w:rsid w:val="00CC46BC"/>
    <w:rsid w:val="00CC687E"/>
    <w:rsid w:val="00CC7DA3"/>
    <w:rsid w:val="00CD117A"/>
    <w:rsid w:val="00CD47D9"/>
    <w:rsid w:val="00CD4B8E"/>
    <w:rsid w:val="00CD7477"/>
    <w:rsid w:val="00CD7C5F"/>
    <w:rsid w:val="00CE089D"/>
    <w:rsid w:val="00CE417B"/>
    <w:rsid w:val="00CE684F"/>
    <w:rsid w:val="00CF0E70"/>
    <w:rsid w:val="00CF115E"/>
    <w:rsid w:val="00CF3C36"/>
    <w:rsid w:val="00CF4207"/>
    <w:rsid w:val="00CF7DE5"/>
    <w:rsid w:val="00CF7E62"/>
    <w:rsid w:val="00D00CF0"/>
    <w:rsid w:val="00D017A9"/>
    <w:rsid w:val="00D02F0C"/>
    <w:rsid w:val="00D03CF7"/>
    <w:rsid w:val="00D143AB"/>
    <w:rsid w:val="00D150D3"/>
    <w:rsid w:val="00D16146"/>
    <w:rsid w:val="00D21C67"/>
    <w:rsid w:val="00D21F90"/>
    <w:rsid w:val="00D2204C"/>
    <w:rsid w:val="00D22325"/>
    <w:rsid w:val="00D23AF1"/>
    <w:rsid w:val="00D26CA5"/>
    <w:rsid w:val="00D27A60"/>
    <w:rsid w:val="00D337B0"/>
    <w:rsid w:val="00D35BB8"/>
    <w:rsid w:val="00D36107"/>
    <w:rsid w:val="00D37820"/>
    <w:rsid w:val="00D40001"/>
    <w:rsid w:val="00D424BE"/>
    <w:rsid w:val="00D42AD0"/>
    <w:rsid w:val="00D433B7"/>
    <w:rsid w:val="00D4381B"/>
    <w:rsid w:val="00D43EEF"/>
    <w:rsid w:val="00D46C15"/>
    <w:rsid w:val="00D47866"/>
    <w:rsid w:val="00D514C6"/>
    <w:rsid w:val="00D52FBD"/>
    <w:rsid w:val="00D542F0"/>
    <w:rsid w:val="00D553CF"/>
    <w:rsid w:val="00D560FF"/>
    <w:rsid w:val="00D56802"/>
    <w:rsid w:val="00D56ED4"/>
    <w:rsid w:val="00D57C24"/>
    <w:rsid w:val="00D61B04"/>
    <w:rsid w:val="00D62204"/>
    <w:rsid w:val="00D62721"/>
    <w:rsid w:val="00D63CF7"/>
    <w:rsid w:val="00D63EF1"/>
    <w:rsid w:val="00D64098"/>
    <w:rsid w:val="00D64E9B"/>
    <w:rsid w:val="00D65004"/>
    <w:rsid w:val="00D65BBE"/>
    <w:rsid w:val="00D666A7"/>
    <w:rsid w:val="00D66C76"/>
    <w:rsid w:val="00D70112"/>
    <w:rsid w:val="00D71D92"/>
    <w:rsid w:val="00D72DD4"/>
    <w:rsid w:val="00D72F5B"/>
    <w:rsid w:val="00D74860"/>
    <w:rsid w:val="00D74A9A"/>
    <w:rsid w:val="00D77645"/>
    <w:rsid w:val="00D813D1"/>
    <w:rsid w:val="00D8270E"/>
    <w:rsid w:val="00D83D32"/>
    <w:rsid w:val="00D844C5"/>
    <w:rsid w:val="00D87B91"/>
    <w:rsid w:val="00D915CA"/>
    <w:rsid w:val="00D931C3"/>
    <w:rsid w:val="00D958AA"/>
    <w:rsid w:val="00D958B5"/>
    <w:rsid w:val="00D96D2B"/>
    <w:rsid w:val="00DA06C7"/>
    <w:rsid w:val="00DA0A09"/>
    <w:rsid w:val="00DA2BC1"/>
    <w:rsid w:val="00DA3F12"/>
    <w:rsid w:val="00DA5D12"/>
    <w:rsid w:val="00DB1144"/>
    <w:rsid w:val="00DB4C7D"/>
    <w:rsid w:val="00DB5606"/>
    <w:rsid w:val="00DB6280"/>
    <w:rsid w:val="00DC1907"/>
    <w:rsid w:val="00DC2B52"/>
    <w:rsid w:val="00DC3C14"/>
    <w:rsid w:val="00DD1223"/>
    <w:rsid w:val="00DD26A9"/>
    <w:rsid w:val="00DD2734"/>
    <w:rsid w:val="00DD3EAE"/>
    <w:rsid w:val="00DD58C9"/>
    <w:rsid w:val="00DD6857"/>
    <w:rsid w:val="00DE21A4"/>
    <w:rsid w:val="00DE2F22"/>
    <w:rsid w:val="00DE5AE4"/>
    <w:rsid w:val="00DE71CA"/>
    <w:rsid w:val="00DF115F"/>
    <w:rsid w:val="00DF3A70"/>
    <w:rsid w:val="00DF4E9D"/>
    <w:rsid w:val="00DF6728"/>
    <w:rsid w:val="00DF7BF7"/>
    <w:rsid w:val="00DF7CC0"/>
    <w:rsid w:val="00E01772"/>
    <w:rsid w:val="00E02F40"/>
    <w:rsid w:val="00E06178"/>
    <w:rsid w:val="00E07234"/>
    <w:rsid w:val="00E117B4"/>
    <w:rsid w:val="00E12CAE"/>
    <w:rsid w:val="00E13C67"/>
    <w:rsid w:val="00E13F28"/>
    <w:rsid w:val="00E1752B"/>
    <w:rsid w:val="00E21643"/>
    <w:rsid w:val="00E2195B"/>
    <w:rsid w:val="00E22787"/>
    <w:rsid w:val="00E22C7F"/>
    <w:rsid w:val="00E2332C"/>
    <w:rsid w:val="00E24113"/>
    <w:rsid w:val="00E25F18"/>
    <w:rsid w:val="00E31F94"/>
    <w:rsid w:val="00E328BF"/>
    <w:rsid w:val="00E33899"/>
    <w:rsid w:val="00E33E32"/>
    <w:rsid w:val="00E34F8B"/>
    <w:rsid w:val="00E35DF4"/>
    <w:rsid w:val="00E40646"/>
    <w:rsid w:val="00E41192"/>
    <w:rsid w:val="00E419F0"/>
    <w:rsid w:val="00E46CC0"/>
    <w:rsid w:val="00E4739A"/>
    <w:rsid w:val="00E52616"/>
    <w:rsid w:val="00E54BE6"/>
    <w:rsid w:val="00E54F76"/>
    <w:rsid w:val="00E5667A"/>
    <w:rsid w:val="00E57023"/>
    <w:rsid w:val="00E57869"/>
    <w:rsid w:val="00E6191F"/>
    <w:rsid w:val="00E64242"/>
    <w:rsid w:val="00E66FB9"/>
    <w:rsid w:val="00E705FA"/>
    <w:rsid w:val="00E72A01"/>
    <w:rsid w:val="00E7308A"/>
    <w:rsid w:val="00E7364D"/>
    <w:rsid w:val="00E736BB"/>
    <w:rsid w:val="00E74D70"/>
    <w:rsid w:val="00E74E06"/>
    <w:rsid w:val="00E8085F"/>
    <w:rsid w:val="00E80C2B"/>
    <w:rsid w:val="00E813A3"/>
    <w:rsid w:val="00E82DE0"/>
    <w:rsid w:val="00E85102"/>
    <w:rsid w:val="00E85BE4"/>
    <w:rsid w:val="00E87968"/>
    <w:rsid w:val="00E91573"/>
    <w:rsid w:val="00E94D89"/>
    <w:rsid w:val="00EA140B"/>
    <w:rsid w:val="00EA1ED0"/>
    <w:rsid w:val="00EA1F05"/>
    <w:rsid w:val="00EA21F1"/>
    <w:rsid w:val="00EA401C"/>
    <w:rsid w:val="00EA5977"/>
    <w:rsid w:val="00EA6B0F"/>
    <w:rsid w:val="00EA7646"/>
    <w:rsid w:val="00EA7670"/>
    <w:rsid w:val="00EB2B98"/>
    <w:rsid w:val="00EB3DD7"/>
    <w:rsid w:val="00EB4092"/>
    <w:rsid w:val="00EB630E"/>
    <w:rsid w:val="00EC6E45"/>
    <w:rsid w:val="00ED14F6"/>
    <w:rsid w:val="00ED2A76"/>
    <w:rsid w:val="00ED37C1"/>
    <w:rsid w:val="00ED78FB"/>
    <w:rsid w:val="00EE111D"/>
    <w:rsid w:val="00EE37AA"/>
    <w:rsid w:val="00EE3F42"/>
    <w:rsid w:val="00EE4E0F"/>
    <w:rsid w:val="00EE7732"/>
    <w:rsid w:val="00EE7E94"/>
    <w:rsid w:val="00EF045B"/>
    <w:rsid w:val="00F015F1"/>
    <w:rsid w:val="00F034B6"/>
    <w:rsid w:val="00F04AE3"/>
    <w:rsid w:val="00F051ED"/>
    <w:rsid w:val="00F05BE8"/>
    <w:rsid w:val="00F0607C"/>
    <w:rsid w:val="00F12996"/>
    <w:rsid w:val="00F13127"/>
    <w:rsid w:val="00F13405"/>
    <w:rsid w:val="00F20C03"/>
    <w:rsid w:val="00F23582"/>
    <w:rsid w:val="00F23CE7"/>
    <w:rsid w:val="00F27655"/>
    <w:rsid w:val="00F27BB6"/>
    <w:rsid w:val="00F31785"/>
    <w:rsid w:val="00F31935"/>
    <w:rsid w:val="00F32F5C"/>
    <w:rsid w:val="00F33024"/>
    <w:rsid w:val="00F33B34"/>
    <w:rsid w:val="00F345AF"/>
    <w:rsid w:val="00F34D03"/>
    <w:rsid w:val="00F359D0"/>
    <w:rsid w:val="00F363DA"/>
    <w:rsid w:val="00F43337"/>
    <w:rsid w:val="00F46109"/>
    <w:rsid w:val="00F50DA3"/>
    <w:rsid w:val="00F51AD3"/>
    <w:rsid w:val="00F51E62"/>
    <w:rsid w:val="00F5267F"/>
    <w:rsid w:val="00F554B9"/>
    <w:rsid w:val="00F56416"/>
    <w:rsid w:val="00F56D6F"/>
    <w:rsid w:val="00F57727"/>
    <w:rsid w:val="00F6168D"/>
    <w:rsid w:val="00F61A41"/>
    <w:rsid w:val="00F6344B"/>
    <w:rsid w:val="00F644B1"/>
    <w:rsid w:val="00F6583F"/>
    <w:rsid w:val="00F7068D"/>
    <w:rsid w:val="00F70DA1"/>
    <w:rsid w:val="00F721EB"/>
    <w:rsid w:val="00F75C55"/>
    <w:rsid w:val="00F75D90"/>
    <w:rsid w:val="00F76E1A"/>
    <w:rsid w:val="00F8084F"/>
    <w:rsid w:val="00F80F37"/>
    <w:rsid w:val="00F8160B"/>
    <w:rsid w:val="00F836C3"/>
    <w:rsid w:val="00F839A9"/>
    <w:rsid w:val="00F84938"/>
    <w:rsid w:val="00F86A86"/>
    <w:rsid w:val="00F90247"/>
    <w:rsid w:val="00F926B0"/>
    <w:rsid w:val="00F940FE"/>
    <w:rsid w:val="00F94A5F"/>
    <w:rsid w:val="00F94CB1"/>
    <w:rsid w:val="00FA217E"/>
    <w:rsid w:val="00FA3A40"/>
    <w:rsid w:val="00FA4A3A"/>
    <w:rsid w:val="00FA5EF2"/>
    <w:rsid w:val="00FB02CD"/>
    <w:rsid w:val="00FB3795"/>
    <w:rsid w:val="00FB48FB"/>
    <w:rsid w:val="00FB4EFA"/>
    <w:rsid w:val="00FB6674"/>
    <w:rsid w:val="00FB68B0"/>
    <w:rsid w:val="00FB750B"/>
    <w:rsid w:val="00FC3041"/>
    <w:rsid w:val="00FC321F"/>
    <w:rsid w:val="00FC4310"/>
    <w:rsid w:val="00FC4576"/>
    <w:rsid w:val="00FC68C0"/>
    <w:rsid w:val="00FC7DE0"/>
    <w:rsid w:val="00FD002B"/>
    <w:rsid w:val="00FD27A8"/>
    <w:rsid w:val="00FD2DE9"/>
    <w:rsid w:val="00FD3AFE"/>
    <w:rsid w:val="00FD5C75"/>
    <w:rsid w:val="00FD5D70"/>
    <w:rsid w:val="00FE5AF7"/>
    <w:rsid w:val="00FE666F"/>
    <w:rsid w:val="00FF0C72"/>
    <w:rsid w:val="00FF225A"/>
    <w:rsid w:val="00FF3F4B"/>
    <w:rsid w:val="00FF4D6F"/>
    <w:rsid w:val="00FF5412"/>
    <w:rsid w:val="00FF63A2"/>
    <w:rsid w:val="01850D6F"/>
    <w:rsid w:val="01AE3038"/>
    <w:rsid w:val="022662C9"/>
    <w:rsid w:val="0268FC3A"/>
    <w:rsid w:val="032BFE87"/>
    <w:rsid w:val="033E1C71"/>
    <w:rsid w:val="039CF78C"/>
    <w:rsid w:val="042677A4"/>
    <w:rsid w:val="044024C5"/>
    <w:rsid w:val="05891296"/>
    <w:rsid w:val="0691684F"/>
    <w:rsid w:val="06A468BE"/>
    <w:rsid w:val="06BCA5F3"/>
    <w:rsid w:val="06E16773"/>
    <w:rsid w:val="07082E66"/>
    <w:rsid w:val="0728F9EF"/>
    <w:rsid w:val="07625AC2"/>
    <w:rsid w:val="0762A952"/>
    <w:rsid w:val="07920FEB"/>
    <w:rsid w:val="07E295FF"/>
    <w:rsid w:val="0839DE8B"/>
    <w:rsid w:val="09367753"/>
    <w:rsid w:val="093FE76C"/>
    <w:rsid w:val="0991709D"/>
    <w:rsid w:val="09D7808A"/>
    <w:rsid w:val="0A6CF51D"/>
    <w:rsid w:val="0AE8E933"/>
    <w:rsid w:val="0B2D463F"/>
    <w:rsid w:val="0B4C7C12"/>
    <w:rsid w:val="0B87467D"/>
    <w:rsid w:val="0BB8E82A"/>
    <w:rsid w:val="0C5574B1"/>
    <w:rsid w:val="0CEB5699"/>
    <w:rsid w:val="0CFEE45E"/>
    <w:rsid w:val="0DB53969"/>
    <w:rsid w:val="0DBB931D"/>
    <w:rsid w:val="0DE91896"/>
    <w:rsid w:val="0E731D90"/>
    <w:rsid w:val="0F10D378"/>
    <w:rsid w:val="0F15866C"/>
    <w:rsid w:val="10780AC0"/>
    <w:rsid w:val="10B5ABF7"/>
    <w:rsid w:val="10BB38B4"/>
    <w:rsid w:val="1152186E"/>
    <w:rsid w:val="1163D26F"/>
    <w:rsid w:val="1181AA2B"/>
    <w:rsid w:val="1187681E"/>
    <w:rsid w:val="118E44D8"/>
    <w:rsid w:val="11A0DAE8"/>
    <w:rsid w:val="11C1F436"/>
    <w:rsid w:val="11DD8666"/>
    <w:rsid w:val="1213B541"/>
    <w:rsid w:val="128BD1DE"/>
    <w:rsid w:val="132372CB"/>
    <w:rsid w:val="13A38FA2"/>
    <w:rsid w:val="1430FFB9"/>
    <w:rsid w:val="1453E755"/>
    <w:rsid w:val="14BF0998"/>
    <w:rsid w:val="15309081"/>
    <w:rsid w:val="1652B9BD"/>
    <w:rsid w:val="1682554D"/>
    <w:rsid w:val="16FBCD6F"/>
    <w:rsid w:val="1748C990"/>
    <w:rsid w:val="17F2D56D"/>
    <w:rsid w:val="180210AC"/>
    <w:rsid w:val="1878FB68"/>
    <w:rsid w:val="1916569B"/>
    <w:rsid w:val="194C7B5F"/>
    <w:rsid w:val="19FF926A"/>
    <w:rsid w:val="1A96B9BF"/>
    <w:rsid w:val="1B68F692"/>
    <w:rsid w:val="1C378AAE"/>
    <w:rsid w:val="1C3AB3F9"/>
    <w:rsid w:val="1CF9F130"/>
    <w:rsid w:val="1D8BE10B"/>
    <w:rsid w:val="1E4D5CE2"/>
    <w:rsid w:val="1EDA02CB"/>
    <w:rsid w:val="1F4DD326"/>
    <w:rsid w:val="1F5D78D4"/>
    <w:rsid w:val="1F80F748"/>
    <w:rsid w:val="1FD3D193"/>
    <w:rsid w:val="2084D5B9"/>
    <w:rsid w:val="20BF1ABB"/>
    <w:rsid w:val="20D1CB9E"/>
    <w:rsid w:val="219729E9"/>
    <w:rsid w:val="22411AC1"/>
    <w:rsid w:val="22B2F2FD"/>
    <w:rsid w:val="230917C2"/>
    <w:rsid w:val="23D506F0"/>
    <w:rsid w:val="2411DDC6"/>
    <w:rsid w:val="247289AE"/>
    <w:rsid w:val="2479F8A4"/>
    <w:rsid w:val="24A9AAFB"/>
    <w:rsid w:val="24AD2424"/>
    <w:rsid w:val="24ADD05F"/>
    <w:rsid w:val="24C5345E"/>
    <w:rsid w:val="254420D0"/>
    <w:rsid w:val="2599EA17"/>
    <w:rsid w:val="25CEEBE5"/>
    <w:rsid w:val="265711D9"/>
    <w:rsid w:val="26879A88"/>
    <w:rsid w:val="2738D0A8"/>
    <w:rsid w:val="27928601"/>
    <w:rsid w:val="27C30CB2"/>
    <w:rsid w:val="27EFBEBF"/>
    <w:rsid w:val="28816A04"/>
    <w:rsid w:val="2888A61A"/>
    <w:rsid w:val="299D65DE"/>
    <w:rsid w:val="29FF3EA7"/>
    <w:rsid w:val="2A196791"/>
    <w:rsid w:val="2A614381"/>
    <w:rsid w:val="2A6BF09F"/>
    <w:rsid w:val="2AB37057"/>
    <w:rsid w:val="2AF54E90"/>
    <w:rsid w:val="2B4841A9"/>
    <w:rsid w:val="2B4DA063"/>
    <w:rsid w:val="2BD070BE"/>
    <w:rsid w:val="2BE96B2A"/>
    <w:rsid w:val="2C605835"/>
    <w:rsid w:val="2C75F87D"/>
    <w:rsid w:val="2CDE546F"/>
    <w:rsid w:val="2D09119C"/>
    <w:rsid w:val="2D9ACE70"/>
    <w:rsid w:val="2DA77265"/>
    <w:rsid w:val="2DBFDE63"/>
    <w:rsid w:val="2E049E90"/>
    <w:rsid w:val="2E07AD01"/>
    <w:rsid w:val="2EF0D28D"/>
    <w:rsid w:val="2F1AC294"/>
    <w:rsid w:val="2F40EC0F"/>
    <w:rsid w:val="2F7271DB"/>
    <w:rsid w:val="2FCB7905"/>
    <w:rsid w:val="3014A0E8"/>
    <w:rsid w:val="30DA8012"/>
    <w:rsid w:val="319D463E"/>
    <w:rsid w:val="31ADC6C7"/>
    <w:rsid w:val="326AD3D4"/>
    <w:rsid w:val="32936161"/>
    <w:rsid w:val="32D55786"/>
    <w:rsid w:val="32D69942"/>
    <w:rsid w:val="33272130"/>
    <w:rsid w:val="332BF638"/>
    <w:rsid w:val="3351B78B"/>
    <w:rsid w:val="3423D251"/>
    <w:rsid w:val="3446C840"/>
    <w:rsid w:val="3478E2C1"/>
    <w:rsid w:val="34901468"/>
    <w:rsid w:val="34E11D3E"/>
    <w:rsid w:val="3550FEFE"/>
    <w:rsid w:val="362304FB"/>
    <w:rsid w:val="37E2F56A"/>
    <w:rsid w:val="385559C3"/>
    <w:rsid w:val="38BC3065"/>
    <w:rsid w:val="39014107"/>
    <w:rsid w:val="39EC188D"/>
    <w:rsid w:val="3A09B5D5"/>
    <w:rsid w:val="3A17D08E"/>
    <w:rsid w:val="3AB944A7"/>
    <w:rsid w:val="3ABA7143"/>
    <w:rsid w:val="3AD08993"/>
    <w:rsid w:val="3ADB469C"/>
    <w:rsid w:val="3B63D766"/>
    <w:rsid w:val="3BF24FE6"/>
    <w:rsid w:val="3C36BCBE"/>
    <w:rsid w:val="3C5BF3DA"/>
    <w:rsid w:val="3CEAACD8"/>
    <w:rsid w:val="3D2FF6F8"/>
    <w:rsid w:val="3D679F7F"/>
    <w:rsid w:val="3D9A2BF4"/>
    <w:rsid w:val="3DAC851A"/>
    <w:rsid w:val="3DF428D0"/>
    <w:rsid w:val="3E02576E"/>
    <w:rsid w:val="3E0E2641"/>
    <w:rsid w:val="3E6EF22C"/>
    <w:rsid w:val="3E8E07F9"/>
    <w:rsid w:val="3ED0D2B3"/>
    <w:rsid w:val="3EFA37E9"/>
    <w:rsid w:val="3F27149B"/>
    <w:rsid w:val="3F2CFD22"/>
    <w:rsid w:val="3F5318A9"/>
    <w:rsid w:val="3FE05FA5"/>
    <w:rsid w:val="400EB973"/>
    <w:rsid w:val="40361573"/>
    <w:rsid w:val="40CBC6A5"/>
    <w:rsid w:val="40F4C847"/>
    <w:rsid w:val="40FFED12"/>
    <w:rsid w:val="413027FD"/>
    <w:rsid w:val="417B6D87"/>
    <w:rsid w:val="41A1BDB0"/>
    <w:rsid w:val="41AA3455"/>
    <w:rsid w:val="4224175D"/>
    <w:rsid w:val="428D313E"/>
    <w:rsid w:val="4354D5B1"/>
    <w:rsid w:val="435E559B"/>
    <w:rsid w:val="43B82D81"/>
    <w:rsid w:val="43BDCEF5"/>
    <w:rsid w:val="4409861F"/>
    <w:rsid w:val="44435B1A"/>
    <w:rsid w:val="4520B57E"/>
    <w:rsid w:val="4533194C"/>
    <w:rsid w:val="457CA91A"/>
    <w:rsid w:val="46004FF9"/>
    <w:rsid w:val="471F7083"/>
    <w:rsid w:val="478284CD"/>
    <w:rsid w:val="478864C2"/>
    <w:rsid w:val="4813498E"/>
    <w:rsid w:val="485FE9F5"/>
    <w:rsid w:val="488341CF"/>
    <w:rsid w:val="48A62240"/>
    <w:rsid w:val="48F61045"/>
    <w:rsid w:val="492DB2BB"/>
    <w:rsid w:val="49ED7213"/>
    <w:rsid w:val="4B2AD05E"/>
    <w:rsid w:val="4B958991"/>
    <w:rsid w:val="4BA26ABD"/>
    <w:rsid w:val="4BBD54EF"/>
    <w:rsid w:val="4BC0870A"/>
    <w:rsid w:val="4C12368C"/>
    <w:rsid w:val="4C8794BE"/>
    <w:rsid w:val="4CFFA670"/>
    <w:rsid w:val="4D3DD45E"/>
    <w:rsid w:val="4D5D6F81"/>
    <w:rsid w:val="4D76AF1C"/>
    <w:rsid w:val="4E18425E"/>
    <w:rsid w:val="4E9B3DA6"/>
    <w:rsid w:val="4EF82788"/>
    <w:rsid w:val="4F1B599D"/>
    <w:rsid w:val="4F4D823A"/>
    <w:rsid w:val="508A9D9B"/>
    <w:rsid w:val="50BAE5C9"/>
    <w:rsid w:val="51A8CE73"/>
    <w:rsid w:val="51F919A1"/>
    <w:rsid w:val="52EA7C08"/>
    <w:rsid w:val="530F98AE"/>
    <w:rsid w:val="541D8DF2"/>
    <w:rsid w:val="543EC183"/>
    <w:rsid w:val="54514062"/>
    <w:rsid w:val="556BC391"/>
    <w:rsid w:val="55DB0198"/>
    <w:rsid w:val="55FBA935"/>
    <w:rsid w:val="565DD87E"/>
    <w:rsid w:val="568AE6BA"/>
    <w:rsid w:val="5734BF10"/>
    <w:rsid w:val="57696A9B"/>
    <w:rsid w:val="57CCF218"/>
    <w:rsid w:val="5826E678"/>
    <w:rsid w:val="5858A2F8"/>
    <w:rsid w:val="586B8593"/>
    <w:rsid w:val="58B22BEC"/>
    <w:rsid w:val="59504E2C"/>
    <w:rsid w:val="5964058E"/>
    <w:rsid w:val="59DD7785"/>
    <w:rsid w:val="5A8B8002"/>
    <w:rsid w:val="5AA3A64F"/>
    <w:rsid w:val="5B42B362"/>
    <w:rsid w:val="5B52B34C"/>
    <w:rsid w:val="5BB0FFCE"/>
    <w:rsid w:val="5BC8C9E2"/>
    <w:rsid w:val="5BE2D5F7"/>
    <w:rsid w:val="5C4EAD7D"/>
    <w:rsid w:val="5C7F6832"/>
    <w:rsid w:val="5CDD2FD4"/>
    <w:rsid w:val="5D0A100F"/>
    <w:rsid w:val="5D47393A"/>
    <w:rsid w:val="5D9DD697"/>
    <w:rsid w:val="5DB7D90B"/>
    <w:rsid w:val="5E76250C"/>
    <w:rsid w:val="5EA3AE91"/>
    <w:rsid w:val="5EB1FD51"/>
    <w:rsid w:val="5EBE8397"/>
    <w:rsid w:val="5EDCA1D2"/>
    <w:rsid w:val="5F2ACB7B"/>
    <w:rsid w:val="5F4A2096"/>
    <w:rsid w:val="5F5A522A"/>
    <w:rsid w:val="5FF25A54"/>
    <w:rsid w:val="603EC8C4"/>
    <w:rsid w:val="605AE609"/>
    <w:rsid w:val="607B16B7"/>
    <w:rsid w:val="60EB987E"/>
    <w:rsid w:val="615AB3E9"/>
    <w:rsid w:val="619F9492"/>
    <w:rsid w:val="61AC50BA"/>
    <w:rsid w:val="61C17AB2"/>
    <w:rsid w:val="61DF1307"/>
    <w:rsid w:val="61E42266"/>
    <w:rsid w:val="6280A1CF"/>
    <w:rsid w:val="62A982EB"/>
    <w:rsid w:val="62CAC36F"/>
    <w:rsid w:val="63D9DD21"/>
    <w:rsid w:val="64572378"/>
    <w:rsid w:val="6487E8F6"/>
    <w:rsid w:val="64B641E1"/>
    <w:rsid w:val="6503EF3A"/>
    <w:rsid w:val="661B1E04"/>
    <w:rsid w:val="662A5BB2"/>
    <w:rsid w:val="66E4A395"/>
    <w:rsid w:val="66E65090"/>
    <w:rsid w:val="66FF93ED"/>
    <w:rsid w:val="673ADA1B"/>
    <w:rsid w:val="67DD061A"/>
    <w:rsid w:val="67FB1E61"/>
    <w:rsid w:val="6842A900"/>
    <w:rsid w:val="684E227A"/>
    <w:rsid w:val="68E0489C"/>
    <w:rsid w:val="692D1950"/>
    <w:rsid w:val="6A9CB9C2"/>
    <w:rsid w:val="6B7A57AB"/>
    <w:rsid w:val="6C15846E"/>
    <w:rsid w:val="6CCD770C"/>
    <w:rsid w:val="6CE20EEA"/>
    <w:rsid w:val="6D20AFB4"/>
    <w:rsid w:val="6D35C580"/>
    <w:rsid w:val="6D7C7DC6"/>
    <w:rsid w:val="6E43DEED"/>
    <w:rsid w:val="6E9E4E7E"/>
    <w:rsid w:val="6EE511D1"/>
    <w:rsid w:val="6EE8BB6E"/>
    <w:rsid w:val="6F2270D7"/>
    <w:rsid w:val="6F6670D1"/>
    <w:rsid w:val="6F8FFF45"/>
    <w:rsid w:val="6FC9F482"/>
    <w:rsid w:val="7004BB4B"/>
    <w:rsid w:val="7016D589"/>
    <w:rsid w:val="70B8E956"/>
    <w:rsid w:val="70E8F761"/>
    <w:rsid w:val="70FBDB2E"/>
    <w:rsid w:val="7212388E"/>
    <w:rsid w:val="7293BCCD"/>
    <w:rsid w:val="72A2D653"/>
    <w:rsid w:val="7457CCCF"/>
    <w:rsid w:val="74E838FD"/>
    <w:rsid w:val="74EA6C97"/>
    <w:rsid w:val="75D77B95"/>
    <w:rsid w:val="76210CDB"/>
    <w:rsid w:val="764D61A4"/>
    <w:rsid w:val="765C2EE8"/>
    <w:rsid w:val="7698F413"/>
    <w:rsid w:val="76AC1B3F"/>
    <w:rsid w:val="76B0F20E"/>
    <w:rsid w:val="76E03F26"/>
    <w:rsid w:val="77485A4B"/>
    <w:rsid w:val="774DCA20"/>
    <w:rsid w:val="77ACE550"/>
    <w:rsid w:val="77C1050D"/>
    <w:rsid w:val="77C61FEA"/>
    <w:rsid w:val="77D58046"/>
    <w:rsid w:val="77FF7D89"/>
    <w:rsid w:val="786DA57D"/>
    <w:rsid w:val="786F9703"/>
    <w:rsid w:val="799C4462"/>
    <w:rsid w:val="7A88586F"/>
    <w:rsid w:val="7B1BB4EF"/>
    <w:rsid w:val="7B4B53C2"/>
    <w:rsid w:val="7B8909A5"/>
    <w:rsid w:val="7BC574E9"/>
    <w:rsid w:val="7CC4346B"/>
    <w:rsid w:val="7CE23CED"/>
    <w:rsid w:val="7D613395"/>
    <w:rsid w:val="7D6A131C"/>
    <w:rsid w:val="7D7ABE16"/>
    <w:rsid w:val="7D82F06A"/>
    <w:rsid w:val="7E458506"/>
    <w:rsid w:val="7E979BE8"/>
    <w:rsid w:val="7F64A639"/>
    <w:rsid w:val="7FC52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6F15"/>
  <w15:chartTrackingRefBased/>
  <w15:docId w15:val="{5351C485-1AD3-4834-BB27-3D771886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45AF"/>
    <w:pPr>
      <w:keepNext/>
      <w:keepLines/>
      <w:spacing w:before="360" w:after="80"/>
      <w:outlineLvl w:val="0"/>
    </w:pPr>
    <w:rPr>
      <w:rFonts w:asciiTheme="majorHAnsi" w:eastAsiaTheme="majorEastAsia" w:hAnsiTheme="majorHAnsi" w:cstheme="majorBidi"/>
      <w:color w:val="810FFB"/>
      <w:sz w:val="40"/>
      <w:szCs w:val="40"/>
    </w:rPr>
  </w:style>
  <w:style w:type="paragraph" w:styleId="Heading2">
    <w:name w:val="heading 2"/>
    <w:basedOn w:val="Normal"/>
    <w:next w:val="Normal"/>
    <w:link w:val="Heading2Char"/>
    <w:uiPriority w:val="9"/>
    <w:unhideWhenUsed/>
    <w:qFormat/>
    <w:rsid w:val="00F345AF"/>
    <w:pPr>
      <w:keepNext/>
      <w:keepLines/>
      <w:spacing w:before="160" w:after="80"/>
      <w:outlineLvl w:val="1"/>
    </w:pPr>
    <w:rPr>
      <w:rFonts w:asciiTheme="majorHAnsi" w:eastAsiaTheme="majorEastAsia" w:hAnsiTheme="majorHAnsi" w:cstheme="majorBidi"/>
      <w:color w:val="810FFB"/>
      <w:sz w:val="32"/>
      <w:szCs w:val="32"/>
    </w:rPr>
  </w:style>
  <w:style w:type="paragraph" w:styleId="Heading3">
    <w:name w:val="heading 3"/>
    <w:basedOn w:val="Normal"/>
    <w:next w:val="Normal"/>
    <w:link w:val="Heading3Char"/>
    <w:uiPriority w:val="9"/>
    <w:unhideWhenUsed/>
    <w:qFormat/>
    <w:rsid w:val="00FD002B"/>
    <w:pPr>
      <w:keepNext/>
      <w:keepLines/>
      <w:spacing w:before="160" w:after="80"/>
      <w:outlineLvl w:val="2"/>
    </w:pPr>
    <w:rPr>
      <w:rFonts w:eastAsiaTheme="majorEastAsia" w:cstheme="majorBidi"/>
      <w:color w:val="E60CB3" w:themeColor="accent2"/>
      <w:sz w:val="28"/>
      <w:szCs w:val="28"/>
    </w:rPr>
  </w:style>
  <w:style w:type="paragraph" w:styleId="Heading4">
    <w:name w:val="heading 4"/>
    <w:basedOn w:val="Normal"/>
    <w:next w:val="Normal"/>
    <w:link w:val="Heading4Char"/>
    <w:uiPriority w:val="9"/>
    <w:unhideWhenUsed/>
    <w:qFormat/>
    <w:rsid w:val="00FD002B"/>
    <w:pPr>
      <w:keepNext/>
      <w:keepLines/>
      <w:spacing w:before="80" w:after="40"/>
      <w:outlineLvl w:val="3"/>
    </w:pPr>
    <w:rPr>
      <w:rFonts w:eastAsiaTheme="majorEastAsia" w:cstheme="majorBidi"/>
      <w:i/>
      <w:iCs/>
      <w:color w:val="E60CB3" w:themeColor="accent2"/>
    </w:rPr>
  </w:style>
  <w:style w:type="paragraph" w:styleId="Heading5">
    <w:name w:val="heading 5"/>
    <w:basedOn w:val="Normal"/>
    <w:next w:val="Normal"/>
    <w:link w:val="Heading5Char"/>
    <w:uiPriority w:val="9"/>
    <w:semiHidden/>
    <w:unhideWhenUsed/>
    <w:qFormat/>
    <w:rsid w:val="00CF7DE5"/>
    <w:pPr>
      <w:keepNext/>
      <w:keepLines/>
      <w:spacing w:before="80" w:after="40"/>
      <w:outlineLvl w:val="4"/>
    </w:pPr>
    <w:rPr>
      <w:rFonts w:eastAsiaTheme="majorEastAsia" w:cstheme="majorBidi"/>
      <w:color w:val="6003C3" w:themeColor="accent1" w:themeShade="BF"/>
    </w:rPr>
  </w:style>
  <w:style w:type="paragraph" w:styleId="Heading6">
    <w:name w:val="heading 6"/>
    <w:basedOn w:val="Normal"/>
    <w:next w:val="Normal"/>
    <w:link w:val="Heading6Char"/>
    <w:uiPriority w:val="9"/>
    <w:semiHidden/>
    <w:unhideWhenUsed/>
    <w:qFormat/>
    <w:rsid w:val="00CF7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5AF"/>
    <w:rPr>
      <w:rFonts w:asciiTheme="majorHAnsi" w:eastAsiaTheme="majorEastAsia" w:hAnsiTheme="majorHAnsi" w:cstheme="majorBidi"/>
      <w:color w:val="810FFB"/>
      <w:sz w:val="40"/>
      <w:szCs w:val="40"/>
    </w:rPr>
  </w:style>
  <w:style w:type="character" w:customStyle="1" w:styleId="Heading2Char">
    <w:name w:val="Heading 2 Char"/>
    <w:basedOn w:val="DefaultParagraphFont"/>
    <w:link w:val="Heading2"/>
    <w:uiPriority w:val="9"/>
    <w:rsid w:val="00F345AF"/>
    <w:rPr>
      <w:rFonts w:asciiTheme="majorHAnsi" w:eastAsiaTheme="majorEastAsia" w:hAnsiTheme="majorHAnsi" w:cstheme="majorBidi"/>
      <w:color w:val="810FFB"/>
      <w:sz w:val="32"/>
      <w:szCs w:val="32"/>
    </w:rPr>
  </w:style>
  <w:style w:type="character" w:customStyle="1" w:styleId="Heading3Char">
    <w:name w:val="Heading 3 Char"/>
    <w:basedOn w:val="DefaultParagraphFont"/>
    <w:link w:val="Heading3"/>
    <w:uiPriority w:val="9"/>
    <w:rsid w:val="00FD002B"/>
    <w:rPr>
      <w:rFonts w:eastAsiaTheme="majorEastAsia" w:cstheme="majorBidi"/>
      <w:color w:val="E60CB3" w:themeColor="accent2"/>
      <w:sz w:val="28"/>
      <w:szCs w:val="28"/>
    </w:rPr>
  </w:style>
  <w:style w:type="character" w:customStyle="1" w:styleId="Heading4Char">
    <w:name w:val="Heading 4 Char"/>
    <w:basedOn w:val="DefaultParagraphFont"/>
    <w:link w:val="Heading4"/>
    <w:uiPriority w:val="9"/>
    <w:rsid w:val="00FD002B"/>
    <w:rPr>
      <w:rFonts w:eastAsiaTheme="majorEastAsia" w:cstheme="majorBidi"/>
      <w:i/>
      <w:iCs/>
      <w:color w:val="E60CB3" w:themeColor="accent2"/>
    </w:rPr>
  </w:style>
  <w:style w:type="character" w:customStyle="1" w:styleId="Heading5Char">
    <w:name w:val="Heading 5 Char"/>
    <w:basedOn w:val="DefaultParagraphFont"/>
    <w:link w:val="Heading5"/>
    <w:uiPriority w:val="9"/>
    <w:semiHidden/>
    <w:rsid w:val="00CF7DE5"/>
    <w:rPr>
      <w:rFonts w:eastAsiaTheme="majorEastAsia" w:cstheme="majorBidi"/>
      <w:color w:val="6003C3" w:themeColor="accent1" w:themeShade="BF"/>
    </w:rPr>
  </w:style>
  <w:style w:type="character" w:customStyle="1" w:styleId="Heading6Char">
    <w:name w:val="Heading 6 Char"/>
    <w:basedOn w:val="DefaultParagraphFont"/>
    <w:link w:val="Heading6"/>
    <w:uiPriority w:val="9"/>
    <w:semiHidden/>
    <w:rsid w:val="00CF7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DE5"/>
    <w:rPr>
      <w:rFonts w:eastAsiaTheme="majorEastAsia" w:cstheme="majorBidi"/>
      <w:color w:val="272727" w:themeColor="text1" w:themeTint="D8"/>
    </w:rPr>
  </w:style>
  <w:style w:type="paragraph" w:styleId="Title">
    <w:name w:val="Title"/>
    <w:basedOn w:val="Normal"/>
    <w:next w:val="Normal"/>
    <w:link w:val="TitleChar"/>
    <w:uiPriority w:val="10"/>
    <w:qFormat/>
    <w:rsid w:val="00A87328"/>
    <w:pPr>
      <w:spacing w:after="80" w:line="240" w:lineRule="auto"/>
      <w:contextualSpacing/>
    </w:pPr>
    <w:rPr>
      <w:rFonts w:asciiTheme="majorHAnsi" w:eastAsiaTheme="majorEastAsia" w:hAnsiTheme="majorHAnsi" w:cstheme="majorBidi"/>
      <w:color w:val="810FFB"/>
      <w:spacing w:val="-10"/>
      <w:kern w:val="28"/>
      <w:sz w:val="56"/>
      <w:szCs w:val="56"/>
    </w:rPr>
  </w:style>
  <w:style w:type="character" w:customStyle="1" w:styleId="TitleChar">
    <w:name w:val="Title Char"/>
    <w:basedOn w:val="DefaultParagraphFont"/>
    <w:link w:val="Title"/>
    <w:uiPriority w:val="10"/>
    <w:rsid w:val="00A87328"/>
    <w:rPr>
      <w:rFonts w:asciiTheme="majorHAnsi" w:eastAsiaTheme="majorEastAsia" w:hAnsiTheme="majorHAnsi" w:cstheme="majorBidi"/>
      <w:color w:val="810FFB"/>
      <w:spacing w:val="-10"/>
      <w:kern w:val="28"/>
      <w:sz w:val="56"/>
      <w:szCs w:val="56"/>
    </w:rPr>
  </w:style>
  <w:style w:type="paragraph" w:styleId="Subtitle">
    <w:name w:val="Subtitle"/>
    <w:basedOn w:val="Normal"/>
    <w:next w:val="Normal"/>
    <w:link w:val="SubtitleChar"/>
    <w:uiPriority w:val="11"/>
    <w:qFormat/>
    <w:rsid w:val="00CF7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DE5"/>
    <w:pPr>
      <w:spacing w:before="160"/>
      <w:jc w:val="center"/>
    </w:pPr>
    <w:rPr>
      <w:i/>
      <w:iCs/>
      <w:color w:val="404040" w:themeColor="text1" w:themeTint="BF"/>
    </w:rPr>
  </w:style>
  <w:style w:type="character" w:customStyle="1" w:styleId="QuoteChar">
    <w:name w:val="Quote Char"/>
    <w:basedOn w:val="DefaultParagraphFont"/>
    <w:link w:val="Quote"/>
    <w:uiPriority w:val="29"/>
    <w:rsid w:val="00CF7DE5"/>
    <w:rPr>
      <w:i/>
      <w:iCs/>
      <w:color w:val="404040" w:themeColor="text1" w:themeTint="BF"/>
    </w:rPr>
  </w:style>
  <w:style w:type="paragraph" w:styleId="ListParagraph">
    <w:name w:val="List Paragraph"/>
    <w:basedOn w:val="Normal"/>
    <w:uiPriority w:val="34"/>
    <w:qFormat/>
    <w:rsid w:val="00CF7DE5"/>
    <w:pPr>
      <w:ind w:left="720"/>
      <w:contextualSpacing/>
    </w:pPr>
  </w:style>
  <w:style w:type="character" w:styleId="IntenseEmphasis">
    <w:name w:val="Intense Emphasis"/>
    <w:basedOn w:val="DefaultParagraphFont"/>
    <w:uiPriority w:val="21"/>
    <w:qFormat/>
    <w:rsid w:val="00CF7DE5"/>
    <w:rPr>
      <w:i/>
      <w:iCs/>
      <w:color w:val="6003C3" w:themeColor="accent1" w:themeShade="BF"/>
    </w:rPr>
  </w:style>
  <w:style w:type="paragraph" w:styleId="IntenseQuote">
    <w:name w:val="Intense Quote"/>
    <w:basedOn w:val="Normal"/>
    <w:next w:val="Normal"/>
    <w:link w:val="IntenseQuoteChar"/>
    <w:uiPriority w:val="30"/>
    <w:qFormat/>
    <w:rsid w:val="00CF7DE5"/>
    <w:pPr>
      <w:pBdr>
        <w:top w:val="single" w:sz="4" w:space="10" w:color="6003C3" w:themeColor="accent1" w:themeShade="BF"/>
        <w:bottom w:val="single" w:sz="4" w:space="10" w:color="6003C3" w:themeColor="accent1" w:themeShade="BF"/>
      </w:pBdr>
      <w:spacing w:before="360" w:after="360"/>
      <w:ind w:left="864" w:right="864"/>
      <w:jc w:val="center"/>
    </w:pPr>
    <w:rPr>
      <w:i/>
      <w:iCs/>
      <w:color w:val="6003C3" w:themeColor="accent1" w:themeShade="BF"/>
    </w:rPr>
  </w:style>
  <w:style w:type="character" w:customStyle="1" w:styleId="IntenseQuoteChar">
    <w:name w:val="Intense Quote Char"/>
    <w:basedOn w:val="DefaultParagraphFont"/>
    <w:link w:val="IntenseQuote"/>
    <w:uiPriority w:val="30"/>
    <w:rsid w:val="00CF7DE5"/>
    <w:rPr>
      <w:i/>
      <w:iCs/>
      <w:color w:val="6003C3" w:themeColor="accent1" w:themeShade="BF"/>
    </w:rPr>
  </w:style>
  <w:style w:type="character" w:styleId="IntenseReference">
    <w:name w:val="Intense Reference"/>
    <w:basedOn w:val="DefaultParagraphFont"/>
    <w:uiPriority w:val="32"/>
    <w:qFormat/>
    <w:rsid w:val="00CF7DE5"/>
    <w:rPr>
      <w:b/>
      <w:bCs/>
      <w:smallCaps/>
      <w:color w:val="6003C3" w:themeColor="accent1" w:themeShade="BF"/>
      <w:spacing w:val="5"/>
    </w:rPr>
  </w:style>
  <w:style w:type="paragraph" w:styleId="NoSpacing">
    <w:name w:val="No Spacing"/>
    <w:uiPriority w:val="1"/>
    <w:qFormat/>
    <w:rsid w:val="00CF7DE5"/>
    <w:pPr>
      <w:spacing w:after="0" w:line="240" w:lineRule="auto"/>
    </w:pPr>
  </w:style>
  <w:style w:type="table" w:styleId="TableGrid">
    <w:name w:val="Table Grid"/>
    <w:basedOn w:val="TableNormal"/>
    <w:uiPriority w:val="39"/>
    <w:rsid w:val="00651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7481"/>
    <w:rPr>
      <w:color w:val="810FFB" w:themeColor="hyperlink"/>
      <w:u w:val="single"/>
    </w:rPr>
  </w:style>
  <w:style w:type="character" w:styleId="UnresolvedMention">
    <w:name w:val="Unresolved Mention"/>
    <w:basedOn w:val="DefaultParagraphFont"/>
    <w:uiPriority w:val="99"/>
    <w:semiHidden/>
    <w:unhideWhenUsed/>
    <w:rsid w:val="00A27481"/>
    <w:rPr>
      <w:color w:val="605E5C"/>
      <w:shd w:val="clear" w:color="auto" w:fill="E1DFDD"/>
    </w:rPr>
  </w:style>
  <w:style w:type="table" w:styleId="GridTable4-Accent5">
    <w:name w:val="Grid Table 4 Accent 5"/>
    <w:basedOn w:val="TableNormal"/>
    <w:uiPriority w:val="49"/>
    <w:rsid w:val="00B362CA"/>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GridTable5Dark-Accent5">
    <w:name w:val="Grid Table 5 Dark Accent 5"/>
    <w:basedOn w:val="TableNormal"/>
    <w:uiPriority w:val="50"/>
    <w:rsid w:val="00AB745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paragraph" w:styleId="Header">
    <w:name w:val="header"/>
    <w:basedOn w:val="Normal"/>
    <w:link w:val="HeaderChar"/>
    <w:uiPriority w:val="99"/>
    <w:unhideWhenUsed/>
    <w:rsid w:val="003A3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465"/>
  </w:style>
  <w:style w:type="paragraph" w:styleId="Footer">
    <w:name w:val="footer"/>
    <w:basedOn w:val="Normal"/>
    <w:link w:val="FooterChar"/>
    <w:uiPriority w:val="99"/>
    <w:unhideWhenUsed/>
    <w:rsid w:val="003A34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465"/>
  </w:style>
  <w:style w:type="character" w:styleId="Emphasis">
    <w:name w:val="Emphasis"/>
    <w:basedOn w:val="DefaultParagraphFont"/>
    <w:uiPriority w:val="20"/>
    <w:qFormat/>
    <w:rsid w:val="003D5048"/>
    <w:rPr>
      <w:i/>
      <w:iCs/>
    </w:rPr>
  </w:style>
  <w:style w:type="character" w:styleId="SubtleEmphasis">
    <w:name w:val="Subtle Emphasis"/>
    <w:basedOn w:val="DefaultParagraphFont"/>
    <w:uiPriority w:val="19"/>
    <w:qFormat/>
    <w:rsid w:val="00202A8A"/>
    <w:rPr>
      <w:i/>
      <w:iCs/>
      <w:color w:val="404040" w:themeColor="text1" w:themeTint="BF"/>
    </w:rPr>
  </w:style>
  <w:style w:type="paragraph" w:styleId="FootnoteText">
    <w:name w:val="footnote text"/>
    <w:basedOn w:val="Normal"/>
    <w:link w:val="FootnoteTextChar"/>
    <w:uiPriority w:val="99"/>
    <w:semiHidden/>
    <w:unhideWhenUsed/>
    <w:rsid w:val="005626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26FC"/>
    <w:rPr>
      <w:sz w:val="20"/>
      <w:szCs w:val="20"/>
    </w:rPr>
  </w:style>
  <w:style w:type="character" w:styleId="FootnoteReference">
    <w:name w:val="footnote reference"/>
    <w:basedOn w:val="DefaultParagraphFont"/>
    <w:uiPriority w:val="99"/>
    <w:semiHidden/>
    <w:unhideWhenUsed/>
    <w:rsid w:val="005626FC"/>
    <w:rPr>
      <w:vertAlign w:val="superscript"/>
    </w:rPr>
  </w:style>
  <w:style w:type="table" w:styleId="GridTable5Dark-Accent1">
    <w:name w:val="Grid Table 5 Dark Accent 1"/>
    <w:basedOn w:val="TableNormal"/>
    <w:uiPriority w:val="50"/>
    <w:rsid w:val="00FD00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CEF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10FF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10FF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10FF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10FFB" w:themeFill="accent1"/>
      </w:tcPr>
    </w:tblStylePr>
    <w:tblStylePr w:type="band1Vert">
      <w:tblPr/>
      <w:tcPr>
        <w:shd w:val="clear" w:color="auto" w:fill="CC9EFD" w:themeFill="accent1" w:themeFillTint="66"/>
      </w:tcPr>
    </w:tblStylePr>
    <w:tblStylePr w:type="band1Horz">
      <w:tblPr/>
      <w:tcPr>
        <w:shd w:val="clear" w:color="auto" w:fill="CC9EFD" w:themeFill="accent1" w:themeFillTint="66"/>
      </w:tcPr>
    </w:tblStylePr>
  </w:style>
  <w:style w:type="table" w:styleId="GridTable4-Accent1">
    <w:name w:val="Grid Table 4 Accent 1"/>
    <w:basedOn w:val="TableNormal"/>
    <w:uiPriority w:val="49"/>
    <w:rsid w:val="00FD002B"/>
    <w:pPr>
      <w:spacing w:after="0" w:line="240" w:lineRule="auto"/>
    </w:pPr>
    <w:tblPr>
      <w:tblStyleRowBandSize w:val="1"/>
      <w:tblStyleColBandSize w:val="1"/>
      <w:tblBorders>
        <w:top w:val="single" w:sz="4" w:space="0" w:color="B36EFC" w:themeColor="accent1" w:themeTint="99"/>
        <w:left w:val="single" w:sz="4" w:space="0" w:color="B36EFC" w:themeColor="accent1" w:themeTint="99"/>
        <w:bottom w:val="single" w:sz="4" w:space="0" w:color="B36EFC" w:themeColor="accent1" w:themeTint="99"/>
        <w:right w:val="single" w:sz="4" w:space="0" w:color="B36EFC" w:themeColor="accent1" w:themeTint="99"/>
        <w:insideH w:val="single" w:sz="4" w:space="0" w:color="B36EFC" w:themeColor="accent1" w:themeTint="99"/>
        <w:insideV w:val="single" w:sz="4" w:space="0" w:color="B36EFC" w:themeColor="accent1" w:themeTint="99"/>
      </w:tblBorders>
    </w:tblPr>
    <w:tblStylePr w:type="firstRow">
      <w:rPr>
        <w:b/>
        <w:bCs/>
        <w:color w:val="FFFFFF" w:themeColor="background1"/>
      </w:rPr>
      <w:tblPr/>
      <w:tcPr>
        <w:tcBorders>
          <w:top w:val="single" w:sz="4" w:space="0" w:color="810FFB" w:themeColor="accent1"/>
          <w:left w:val="single" w:sz="4" w:space="0" w:color="810FFB" w:themeColor="accent1"/>
          <w:bottom w:val="single" w:sz="4" w:space="0" w:color="810FFB" w:themeColor="accent1"/>
          <w:right w:val="single" w:sz="4" w:space="0" w:color="810FFB" w:themeColor="accent1"/>
          <w:insideH w:val="nil"/>
          <w:insideV w:val="nil"/>
        </w:tcBorders>
        <w:shd w:val="clear" w:color="auto" w:fill="810FFB" w:themeFill="accent1"/>
      </w:tcPr>
    </w:tblStylePr>
    <w:tblStylePr w:type="lastRow">
      <w:rPr>
        <w:b/>
        <w:bCs/>
      </w:rPr>
      <w:tblPr/>
      <w:tcPr>
        <w:tcBorders>
          <w:top w:val="double" w:sz="4" w:space="0" w:color="810FFB" w:themeColor="accent1"/>
        </w:tcBorders>
      </w:tcPr>
    </w:tblStylePr>
    <w:tblStylePr w:type="firstCol">
      <w:rPr>
        <w:b/>
        <w:bCs/>
      </w:rPr>
    </w:tblStylePr>
    <w:tblStylePr w:type="lastCol">
      <w:rPr>
        <w:b/>
        <w:bCs/>
      </w:rPr>
    </w:tblStylePr>
    <w:tblStylePr w:type="band1Vert">
      <w:tblPr/>
      <w:tcPr>
        <w:shd w:val="clear" w:color="auto" w:fill="E5CEFE" w:themeFill="accent1" w:themeFillTint="33"/>
      </w:tcPr>
    </w:tblStylePr>
    <w:tblStylePr w:type="band1Horz">
      <w:tblPr/>
      <w:tcPr>
        <w:shd w:val="clear" w:color="auto" w:fill="E5CEFE" w:themeFill="accent1" w:themeFillTint="33"/>
      </w:tcPr>
    </w:tblStylePr>
  </w:style>
  <w:style w:type="paragraph" w:styleId="Revision">
    <w:name w:val="Revision"/>
    <w:hidden/>
    <w:uiPriority w:val="99"/>
    <w:semiHidden/>
    <w:rsid w:val="008A11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860246">
      <w:bodyDiv w:val="1"/>
      <w:marLeft w:val="0"/>
      <w:marRight w:val="0"/>
      <w:marTop w:val="0"/>
      <w:marBottom w:val="0"/>
      <w:divBdr>
        <w:top w:val="none" w:sz="0" w:space="0" w:color="auto"/>
        <w:left w:val="none" w:sz="0" w:space="0" w:color="auto"/>
        <w:bottom w:val="none" w:sz="0" w:space="0" w:color="auto"/>
        <w:right w:val="none" w:sz="0" w:space="0" w:color="auto"/>
      </w:divBdr>
      <w:divsChild>
        <w:div w:id="1992637155">
          <w:marLeft w:val="0"/>
          <w:marRight w:val="0"/>
          <w:marTop w:val="0"/>
          <w:marBottom w:val="0"/>
          <w:divBdr>
            <w:top w:val="none" w:sz="0" w:space="0" w:color="auto"/>
            <w:left w:val="none" w:sz="0" w:space="0" w:color="auto"/>
            <w:bottom w:val="none" w:sz="0" w:space="0" w:color="auto"/>
            <w:right w:val="none" w:sz="0" w:space="0" w:color="auto"/>
          </w:divBdr>
        </w:div>
        <w:div w:id="966668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https://synozur.sharepoint.com/sites/BrandCenter/OfficeTemplates/Word/Synozur%20Document.dotx" TargetMode="External"/></Relationships>
</file>

<file path=word/theme/theme1.xml><?xml version="1.0" encoding="utf-8"?>
<a:theme xmlns:a="http://schemas.openxmlformats.org/drawingml/2006/main" name="Office Theme">
  <a:themeElements>
    <a:clrScheme name="Synozur 2024">
      <a:dk1>
        <a:sysClr val="windowText" lastClr="000000"/>
      </a:dk1>
      <a:lt1>
        <a:sysClr val="window" lastClr="FFFFFF"/>
      </a:lt1>
      <a:dk2>
        <a:srgbClr val="373545"/>
      </a:dk2>
      <a:lt2>
        <a:srgbClr val="DCD8DC"/>
      </a:lt2>
      <a:accent1>
        <a:srgbClr val="810FFB"/>
      </a:accent1>
      <a:accent2>
        <a:srgbClr val="E60CB3"/>
      </a:accent2>
      <a:accent3>
        <a:srgbClr val="002060"/>
      </a:accent3>
      <a:accent4>
        <a:srgbClr val="6997AF"/>
      </a:accent4>
      <a:accent5>
        <a:srgbClr val="84ACB6"/>
      </a:accent5>
      <a:accent6>
        <a:srgbClr val="6F8183"/>
      </a:accent6>
      <a:hlink>
        <a:srgbClr val="810FFB"/>
      </a:hlink>
      <a:folHlink>
        <a:srgbClr val="8C8C8C"/>
      </a:folHlink>
    </a:clrScheme>
    <a:fontScheme name="Synozur">
      <a:majorFont>
        <a:latin typeface="Avenir Next LT Pro Demi"/>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30D1102C7CBB44B525EB1CC2AEC65F" ma:contentTypeVersion="13" ma:contentTypeDescription="Create a new document." ma:contentTypeScope="" ma:versionID="f9c9d7ad4dc7e6cdd2ea846087d19411">
  <xsd:schema xmlns:xsd="http://www.w3.org/2001/XMLSchema" xmlns:xs="http://www.w3.org/2001/XMLSchema" xmlns:p="http://schemas.microsoft.com/office/2006/metadata/properties" xmlns:ns2="978e93af-ca07-4ff8-b03e-f4b5e7780515" xmlns:ns3="6ae55e2c-efb2-44f6-9306-23d6fdf8656b" targetNamespace="http://schemas.microsoft.com/office/2006/metadata/properties" ma:root="true" ma:fieldsID="3e955b06ab3eb2f2d7ab00ff1ce92285" ns2:_="" ns3:_="">
    <xsd:import namespace="978e93af-ca07-4ff8-b03e-f4b5e7780515"/>
    <xsd:import namespace="6ae55e2c-efb2-44f6-9306-23d6fdf865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e93af-ca07-4ff8-b03e-f4b5e7780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97a019a-0880-4451-9250-2f57dde1feb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BillingMetadata" ma:index="1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e55e2c-efb2-44f6-9306-23d6fdf8656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8e2a1fd-fb37-4c55-8809-85732ec425a6}" ma:internalName="TaxCatchAll" ma:showField="CatchAllData" ma:web="6ae55e2c-efb2-44f6-9306-23d6fdf865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ae55e2c-efb2-44f6-9306-23d6fdf8656b" xsi:nil="true"/>
    <lcf76f155ced4ddcb4097134ff3c332f xmlns="978e93af-ca07-4ff8-b03e-f4b5e778051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423A314-C6D9-4781-A85C-33A886778AD7}"/>
</file>

<file path=customXml/itemProps2.xml><?xml version="1.0" encoding="utf-8"?>
<ds:datastoreItem xmlns:ds="http://schemas.openxmlformats.org/officeDocument/2006/customXml" ds:itemID="{6C4A1DB4-8E50-4C7E-B022-AC10524E14D6}">
  <ds:schemaRefs>
    <ds:schemaRef ds:uri="http://schemas.openxmlformats.org/officeDocument/2006/bibliography"/>
  </ds:schemaRefs>
</ds:datastoreItem>
</file>

<file path=customXml/itemProps3.xml><?xml version="1.0" encoding="utf-8"?>
<ds:datastoreItem xmlns:ds="http://schemas.openxmlformats.org/officeDocument/2006/customXml" ds:itemID="{04F6E17F-C18F-4DDB-A24C-BF19454B3D9F}">
  <ds:schemaRefs>
    <ds:schemaRef ds:uri="http://schemas.microsoft.com/sharepoint/v3/contenttype/forms"/>
  </ds:schemaRefs>
</ds:datastoreItem>
</file>

<file path=customXml/itemProps4.xml><?xml version="1.0" encoding="utf-8"?>
<ds:datastoreItem xmlns:ds="http://schemas.openxmlformats.org/officeDocument/2006/customXml" ds:itemID="{64728FEA-9E7E-4CC9-9BF0-AB1F07E7223F}">
  <ds:schemaRefs>
    <ds:schemaRef ds:uri="http://schemas.microsoft.com/office/2006/metadata/properties"/>
    <ds:schemaRef ds:uri="http://schemas.microsoft.com/office/infopath/2007/PartnerControls"/>
    <ds:schemaRef ds:uri="661c3b99-59f9-4a1b-8e0e-4bc646a34690"/>
    <ds:schemaRef ds:uri="a4bb2fc2-15df-46dd-8768-77ef297b4dba"/>
  </ds:schemaRefs>
</ds:datastoreItem>
</file>

<file path=docProps/app.xml><?xml version="1.0" encoding="utf-8"?>
<Properties xmlns="http://schemas.openxmlformats.org/officeDocument/2006/extended-properties" xmlns:vt="http://schemas.openxmlformats.org/officeDocument/2006/docPropsVTypes">
  <Template>Synozur%20Document</Template>
  <TotalTime>6</TotalTime>
  <Pages>20</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21762</CharactersWithSpaces>
  <SharedDoc>false</SharedDoc>
  <HLinks>
    <vt:vector size="24" baseType="variant">
      <vt:variant>
        <vt:i4>2228259</vt:i4>
      </vt:variant>
      <vt:variant>
        <vt:i4>9</vt:i4>
      </vt:variant>
      <vt:variant>
        <vt:i4>0</vt:i4>
      </vt:variant>
      <vt:variant>
        <vt:i4>5</vt:i4>
      </vt:variant>
      <vt:variant>
        <vt:lpwstr>https://www.synozur.com/privacy</vt:lpwstr>
      </vt:variant>
      <vt:variant>
        <vt:lpwstr/>
      </vt:variant>
      <vt:variant>
        <vt:i4>3145842</vt:i4>
      </vt:variant>
      <vt:variant>
        <vt:i4>6</vt:i4>
      </vt:variant>
      <vt:variant>
        <vt:i4>0</vt:i4>
      </vt:variant>
      <vt:variant>
        <vt:i4>5</vt:i4>
      </vt:variant>
      <vt:variant>
        <vt:lpwstr>http://www.synozur.com/</vt:lpwstr>
      </vt:variant>
      <vt:variant>
        <vt:lpwstr/>
      </vt:variant>
      <vt:variant>
        <vt:i4>65608</vt:i4>
      </vt:variant>
      <vt:variant>
        <vt:i4>3</vt:i4>
      </vt:variant>
      <vt:variant>
        <vt:i4>0</vt:i4>
      </vt:variant>
      <vt:variant>
        <vt:i4>5</vt:i4>
      </vt:variant>
      <vt:variant>
        <vt:lpwstr>https://synozur.sharepoint.com/:w:/s/SynozurLeadership/EeXidS1-mRZCjcgD6aKCgJ4BNkpS4raLhGIQTbBLTroN2g</vt:lpwstr>
      </vt:variant>
      <vt:variant>
        <vt:lpwstr/>
      </vt:variant>
      <vt:variant>
        <vt:i4>3997815</vt:i4>
      </vt:variant>
      <vt:variant>
        <vt:i4>0</vt:i4>
      </vt:variant>
      <vt:variant>
        <vt:i4>0</vt:i4>
      </vt:variant>
      <vt:variant>
        <vt:i4>5</vt:i4>
      </vt:variant>
      <vt:variant>
        <vt:lpwstr>https://synozur.sharepoint.com/:l:/s/SynozurLeadership/FK9XzArDZeFBmiRVCtsrXa0B3D9uxMkNkvzBNUEgDFuD8w?e=x6wMHJ</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McNulty</dc:creator>
  <cp:keywords/>
  <dc:description/>
  <cp:lastModifiedBy>Chris McNulty</cp:lastModifiedBy>
  <cp:revision>4</cp:revision>
  <dcterms:created xsi:type="dcterms:W3CDTF">2025-09-19T15:55:00Z</dcterms:created>
  <dcterms:modified xsi:type="dcterms:W3CDTF">2025-09-19T16:01:00Z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0x0101008F30D1102C7CBB44B525EB1CC2AEC65F</vt:lpwstr>
  </property>
  <property fmtid="{D5CDD505-2E9C-101B-9397-08002B2CF9AE}" pid="3" name="MediaServiceImageTags">
    <vt:lpwstr/>
  </property>
</Properties>
</file>